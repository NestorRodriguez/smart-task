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46295" w:rsidRDefault="00646295" w:rsidP="00AE42C7">
      <w:pPr>
        <w:pStyle w:val="Desde"/>
      </w:pPr>
    </w:p>
    <w:p w:rsidR="00646295" w:rsidRDefault="00646295" w:rsidP="00424359"/>
    <w:p w:rsidR="00E731D5" w:rsidRPr="00E731D5" w:rsidRDefault="00882980" w:rsidP="00E731D5">
      <w:pPr>
        <w:jc w:val="left"/>
        <w:rPr>
          <w:rFonts w:ascii="Times New Roman" w:eastAsia="Times New Roman" w:hAnsi="Times New Roman"/>
          <w:sz w:val="24"/>
          <w:szCs w:val="24"/>
          <w:lang w:val="es-CO" w:eastAsia="es-ES_tradnl"/>
        </w:rPr>
      </w:pPr>
      <w:r>
        <w:rPr>
          <w:noProof/>
        </w:rPr>
        <mc:AlternateContent>
          <mc:Choice Requires="wps">
            <w:drawing>
              <wp:anchor distT="0" distB="0" distL="114300" distR="114300" simplePos="0" relativeHeight="251669504" behindDoc="0" locked="0" layoutInCell="1" allowOverlap="1">
                <wp:simplePos x="0" y="0"/>
                <wp:positionH relativeFrom="column">
                  <wp:posOffset>2385172</wp:posOffset>
                </wp:positionH>
                <wp:positionV relativeFrom="paragraph">
                  <wp:posOffset>4883374</wp:posOffset>
                </wp:positionV>
                <wp:extent cx="4583718" cy="298450"/>
                <wp:effectExtent l="0" t="0" r="13970" b="19050"/>
                <wp:wrapNone/>
                <wp:docPr id="6" name="Cuadro de texto 6"/>
                <wp:cNvGraphicFramePr/>
                <a:graphic xmlns:a="http://schemas.openxmlformats.org/drawingml/2006/main">
                  <a:graphicData uri="http://schemas.microsoft.com/office/word/2010/wordprocessingShape">
                    <wps:wsp>
                      <wps:cNvSpPr txBox="1"/>
                      <wps:spPr>
                        <a:xfrm>
                          <a:off x="0" y="0"/>
                          <a:ext cx="4583718" cy="298450"/>
                        </a:xfrm>
                        <a:prstGeom prst="rect">
                          <a:avLst/>
                        </a:prstGeom>
                        <a:solidFill>
                          <a:schemeClr val="lt1"/>
                        </a:solidFill>
                        <a:ln w="6350">
                          <a:solidFill>
                            <a:prstClr val="black"/>
                          </a:solidFill>
                        </a:ln>
                      </wps:spPr>
                      <wps:txbx>
                        <w:txbxContent>
                          <w:p w:rsidR="0099720C" w:rsidRPr="007D46D2" w:rsidRDefault="0099720C" w:rsidP="00737F92">
                            <w:pPr>
                              <w:rPr>
                                <w:sz w:val="28"/>
                                <w:szCs w:val="28"/>
                                <w:lang w:val="es-ES"/>
                              </w:rPr>
                            </w:pPr>
                            <w:r w:rsidRPr="007D46D2">
                              <w:rPr>
                                <w:sz w:val="28"/>
                                <w:szCs w:val="28"/>
                                <w:lang w:val="es-ES"/>
                              </w:rPr>
                              <w:t>ARBOL DE PROBLEMAS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187.8pt;margin-top:384.5pt;width:360.9pt;height:2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" fillcolor="white [3201]" strokeweight=".5pt">
                <v:textbox>
                  <w:txbxContent>
                    <w:p w:rsidR="0099720C" w:rsidRPr="007D46D2" w:rsidRDefault="0099720C" w:rsidP="00737F92">
                      <w:pPr>
                        <w:rPr>
                          <w:sz w:val="28"/>
                          <w:szCs w:val="28"/>
                          <w:lang w:val="es-ES"/>
                        </w:rPr>
                      </w:pPr>
                      <w:r w:rsidRPr="007D46D2">
                        <w:rPr>
                          <w:sz w:val="28"/>
                          <w:szCs w:val="28"/>
                          <w:lang w:val="es-ES"/>
                        </w:rPr>
                        <w:t>ARBOL DE PROBLEMAS</w:t>
                      </w:r>
                    </w:p>
                  </w:txbxContent>
                </v:textbox>
              </v:shape>
            </w:pict>
          </mc:Fallback>
        </mc:AlternateContent>
      </w:r>
      <w:r w:rsidR="00646295">
        <w:br w:type="page"/>
      </w:r>
    </w:p>
    <w:p w:rsidR="00646295" w:rsidRDefault="00AE113B">
      <w:pPr>
        <w:spacing w:after="200"/>
        <w:jc w:val="left"/>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-156749</wp:posOffset>
                </wp:positionH>
                <wp:positionV relativeFrom="paragraph">
                  <wp:posOffset>131593</wp:posOffset>
                </wp:positionV>
                <wp:extent cx="3910863" cy="822808"/>
                <wp:effectExtent l="0" t="0" r="13970" b="15875"/>
                <wp:wrapNone/>
                <wp:docPr id="7" name="Cuadro de texto 7"/>
                <wp:cNvGraphicFramePr/>
                <a:graphic xmlns:a="http://schemas.openxmlformats.org/drawingml/2006/main">
                  <a:graphicData uri="http://schemas.microsoft.com/office/word/2010/wordprocessingShape">
                    <wps:wsp>
                      <wps:cNvSpPr txBox="1"/>
                      <wps:spPr>
                        <a:xfrm>
                          <a:off x="0" y="0"/>
                          <a:ext cx="3910863" cy="822808"/>
                        </a:xfrm>
                        <a:prstGeom prst="rect">
                          <a:avLst/>
                        </a:prstGeom>
                        <a:solidFill>
                          <a:schemeClr val="lt1"/>
                        </a:solidFill>
                        <a:ln w="6350">
                          <a:solidFill>
                            <a:prstClr val="black"/>
                          </a:solidFill>
                        </a:ln>
                      </wps:spPr>
                      <wps:txbx>
                        <w:txbxContent>
                          <w:p w:rsidR="0099720C" w:rsidRPr="0016729E" w:rsidRDefault="0099720C" w:rsidP="00E731D5">
                            <w:pPr>
                              <w:jc w:val="both"/>
                              <w:rPr>
                                <w:sz w:val="28"/>
                                <w:szCs w:val="28"/>
                                <w:lang w:val="es-ES"/>
                              </w:rPr>
                            </w:pPr>
                            <w:r w:rsidRPr="0016729E">
                              <w:rPr>
                                <w:sz w:val="28"/>
                                <w:szCs w:val="28"/>
                                <w:lang w:val="es-ES"/>
                              </w:rPr>
                              <w:t>MULTIDISCIPLINA: Es el estudio de una disciplina en concreto, utilizando como herramienta otras disciplinas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margin-left:-12.35pt;margin-top:10.35pt;width:307.95pt;height:6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" fillcolor="white [3201]" strokeweight=".5pt">
                <v:textbox>
                  <w:txbxContent>
                    <w:p w:rsidR="0099720C" w:rsidRPr="0016729E" w:rsidRDefault="0099720C" w:rsidP="00E731D5">
                      <w:pPr>
                        <w:jc w:val="both"/>
                        <w:rPr>
                          <w:sz w:val="28"/>
                          <w:szCs w:val="28"/>
                          <w:lang w:val="es-ES"/>
                        </w:rPr>
                      </w:pPr>
                      <w:r w:rsidRPr="0016729E">
                        <w:rPr>
                          <w:sz w:val="28"/>
                          <w:szCs w:val="28"/>
                          <w:lang w:val="es-ES"/>
                        </w:rPr>
                        <w:t>MULTIDISCIPLINA: Es el estudio de una disciplina en concreto, utilizando como herramienta otras disciplinas</w:t>
                      </w:r>
                    </w:p>
                  </w:txbxContent>
                </v:textbox>
              </v:shape>
            </w:pict>
          </mc:Fallback>
        </mc:AlternateContent>
      </w:r>
      <w:r w:rsidR="0016729E">
        <w:rPr>
          <w:noProof/>
        </w:rPr>
        <mc:AlternateContent>
          <mc:Choice Requires="wps">
            <w:drawing>
              <wp:anchor distT="0" distB="0" distL="114300" distR="114300" simplePos="0" relativeHeight="251664384" behindDoc="0" locked="0" layoutInCell="1" allowOverlap="1">
                <wp:simplePos x="0" y="0"/>
                <wp:positionH relativeFrom="column">
                  <wp:posOffset>6318885</wp:posOffset>
                </wp:positionH>
                <wp:positionV relativeFrom="paragraph">
                  <wp:posOffset>-53766</wp:posOffset>
                </wp:positionV>
                <wp:extent cx="2767965" cy="1362753"/>
                <wp:effectExtent l="0" t="0" r="13335" b="8890"/>
                <wp:wrapNone/>
                <wp:docPr id="2" name="Cuadro de texto 2"/>
                <wp:cNvGraphicFramePr/>
                <a:graphic xmlns:a="http://schemas.openxmlformats.org/drawingml/2006/main">
                  <a:graphicData uri="http://schemas.microsoft.com/office/word/2010/wordprocessingShape">
                    <wps:wsp>
                      <wps:cNvSpPr txBox="1"/>
                      <wps:spPr>
                        <a:xfrm>
                          <a:off x="0" y="0"/>
                          <a:ext cx="2767965" cy="1362753"/>
                        </a:xfrm>
                        <a:prstGeom prst="rect">
                          <a:avLst/>
                        </a:prstGeom>
                        <a:solidFill>
                          <a:schemeClr val="lt1"/>
                        </a:solidFill>
                        <a:ln w="6350">
                          <a:solidFill>
                            <a:prstClr val="black"/>
                          </a:solidFill>
                        </a:ln>
                      </wps:spPr>
                      <wps:txbx>
                        <w:txbxContent>
                          <w:p w:rsidR="0099720C" w:rsidRPr="0016729E" w:rsidRDefault="0099720C" w:rsidP="00E52715">
                            <w:pPr>
                              <w:jc w:val="both"/>
                              <w:rPr>
                                <w:sz w:val="28"/>
                                <w:szCs w:val="28"/>
                                <w:lang w:val="es-ES"/>
                              </w:rPr>
                            </w:pPr>
                            <w:r w:rsidRPr="0016729E">
                              <w:rPr>
                                <w:sz w:val="28"/>
                                <w:szCs w:val="28"/>
                                <w:lang w:val="es-ES"/>
                              </w:rPr>
                              <w:t>DISCIPLINA: Conjunto de reglas o normas, cuyo cumplimiento de manera constante conduce a cierto 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497.55pt;margin-top:-4.25pt;width:217.95pt;height:10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" fillcolor="white [3201]" strokeweight=".5pt">
                <v:textbox>
                  <w:txbxContent>
                    <w:p w:rsidR="0099720C" w:rsidRPr="0016729E" w:rsidRDefault="0099720C" w:rsidP="00E52715">
                      <w:pPr>
                        <w:jc w:val="both"/>
                        <w:rPr>
                          <w:sz w:val="28"/>
                          <w:szCs w:val="28"/>
                          <w:lang w:val="es-ES"/>
                        </w:rPr>
                      </w:pPr>
                      <w:r w:rsidRPr="0016729E">
                        <w:rPr>
                          <w:sz w:val="28"/>
                          <w:szCs w:val="28"/>
                          <w:lang w:val="es-ES"/>
                        </w:rPr>
                        <w:t>DISCIPLINA: Conjunto de reglas o normas, cuyo cumplimiento de manera constante conduce a cierto resultado</w:t>
                      </w:r>
                    </w:p>
                  </w:txbxContent>
                </v:textbox>
              </v:shape>
            </w:pict>
          </mc:Fallback>
        </mc:AlternateContent>
      </w:r>
    </w:p>
    <w:p w:rsidR="00583903" w:rsidRDefault="00E52715" w:rsidP="00E52715">
      <w:pPr>
        <w:rPr>
          <w:noProof/>
        </w:rPr>
      </w:pPr>
      <w:r>
        <w:rPr>
          <w:noProof/>
        </w:rPr>
        <w:t xml:space="preserve"> </w:t>
      </w:r>
      <w:r w:rsidR="00340474">
        <w:rPr>
          <w:noProof/>
        </w:rPr>
        <w:t>+1</w:t>
      </w:r>
    </w:p>
    <w:p w:rsidR="00340474" w:rsidRPr="00340474" w:rsidRDefault="00340474" w:rsidP="00340474"/>
    <w:p w:rsidR="00340474" w:rsidRPr="00340474" w:rsidRDefault="0016729E" w:rsidP="00340474">
      <w:r>
        <w:rPr>
          <w:noProof/>
        </w:rPr>
        <mc:AlternateContent>
          <mc:Choice Requires="wps">
            <w:drawing>
              <wp:anchor distT="0" distB="0" distL="114300" distR="114300" simplePos="0" relativeHeight="251665408" behindDoc="0" locked="0" layoutInCell="1" allowOverlap="1">
                <wp:simplePos x="0" y="0"/>
                <wp:positionH relativeFrom="column">
                  <wp:posOffset>5428293</wp:posOffset>
                </wp:positionH>
                <wp:positionV relativeFrom="paragraph">
                  <wp:posOffset>54913</wp:posOffset>
                </wp:positionV>
                <wp:extent cx="890822" cy="1002961"/>
                <wp:effectExtent l="0" t="25400" r="36830" b="13335"/>
                <wp:wrapNone/>
                <wp:docPr id="3" name="Conector recto de flecha 3"/>
                <wp:cNvGraphicFramePr/>
                <a:graphic xmlns:a="http://schemas.openxmlformats.org/drawingml/2006/main">
                  <a:graphicData uri="http://schemas.microsoft.com/office/word/2010/wordprocessingShape">
                    <wps:wsp>
                      <wps:cNvCnPr/>
                      <wps:spPr>
                        <a:xfrm flipV="1">
                          <a:off x="0" y="0"/>
                          <a:ext cx="890822" cy="1002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8EA57E" id="_x0000_t32" coordsize="21600,21600" o:spt="32" o:oned="t" path="m,l21600,21600e" filled="f">
                <v:path arrowok="t" fillok="f" o:connecttype="none"/>
                <o:lock v:ext="edit" shapetype="t"/>
              </v:shapetype>
              <v:shape id="Conector recto de flecha 3" o:spid="_x0000_s1026" type="#_x0000_t32" style="position:absolute;margin-left:427.4pt;margin-top:4.3pt;width:70.15pt;height:78.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" strokecolor="#c00000 [3204]" strokeweight=".5pt">
                <v:stroke endarrow="block" joinstyle="miter"/>
              </v:shape>
            </w:pict>
          </mc:Fallback>
        </mc:AlternateContent>
      </w:r>
    </w:p>
    <w:p w:rsidR="00340474" w:rsidRPr="00340474" w:rsidRDefault="00340474" w:rsidP="00340474"/>
    <w:p w:rsidR="00340474" w:rsidRPr="00340474" w:rsidRDefault="00AE113B" w:rsidP="00340474">
      <w:r>
        <w:rPr>
          <w:noProof/>
        </w:rPr>
        <mc:AlternateContent>
          <mc:Choice Requires="wps">
            <w:drawing>
              <wp:anchor distT="0" distB="0" distL="114300" distR="114300" simplePos="0" relativeHeight="251672576" behindDoc="0" locked="0" layoutInCell="1" allowOverlap="1" wp14:anchorId="6E0A74CB" wp14:editId="222F74FB">
                <wp:simplePos x="0" y="0"/>
                <wp:positionH relativeFrom="column">
                  <wp:posOffset>2473876</wp:posOffset>
                </wp:positionH>
                <wp:positionV relativeFrom="paragraph">
                  <wp:posOffset>18707</wp:posOffset>
                </wp:positionV>
                <wp:extent cx="377848" cy="841070"/>
                <wp:effectExtent l="25400" t="25400" r="15875" b="10160"/>
                <wp:wrapNone/>
                <wp:docPr id="8" name="Conector recto de flecha 8"/>
                <wp:cNvGraphicFramePr/>
                <a:graphic xmlns:a="http://schemas.openxmlformats.org/drawingml/2006/main">
                  <a:graphicData uri="http://schemas.microsoft.com/office/word/2010/wordprocessingShape">
                    <wps:wsp>
                      <wps:cNvCnPr/>
                      <wps:spPr>
                        <a:xfrm flipH="1" flipV="1">
                          <a:off x="0" y="0"/>
                          <a:ext cx="377848" cy="8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EE5C6" id="Conector recto de flecha 8" o:spid="_x0000_s1026" type="#_x0000_t32" style="position:absolute;margin-left:194.8pt;margin-top:1.45pt;width:29.75pt;height:66.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" strokecolor="#c00000 [3204]" strokeweight=".5pt">
                <v:stroke endarrow="block" joinstyle="miter"/>
              </v:shape>
            </w:pict>
          </mc:Fallback>
        </mc:AlternateContent>
      </w:r>
    </w:p>
    <w:p w:rsidR="00340474" w:rsidRPr="00340474" w:rsidRDefault="00340474" w:rsidP="00340474"/>
    <w:p w:rsidR="00340474" w:rsidRPr="00340474" w:rsidRDefault="00340474" w:rsidP="00340474"/>
    <w:p w:rsidR="00340474" w:rsidRPr="00340474" w:rsidRDefault="00340474" w:rsidP="00340474"/>
    <w:p w:rsidR="00340474" w:rsidRPr="00340474" w:rsidRDefault="00340474" w:rsidP="00340474"/>
    <w:p w:rsidR="00340474" w:rsidRPr="00340474" w:rsidRDefault="0016729E" w:rsidP="00340474">
      <w:r>
        <w:rPr>
          <w:noProof/>
        </w:rPr>
        <mc:AlternateContent>
          <mc:Choice Requires="wps">
            <w:drawing>
              <wp:anchor distT="0" distB="0" distL="114300" distR="114300" simplePos="0" relativeHeight="251666432" behindDoc="0" locked="0" layoutInCell="1" allowOverlap="1">
                <wp:simplePos x="0" y="0"/>
                <wp:positionH relativeFrom="column">
                  <wp:posOffset>7146099</wp:posOffset>
                </wp:positionH>
                <wp:positionV relativeFrom="paragraph">
                  <wp:posOffset>63578</wp:posOffset>
                </wp:positionV>
                <wp:extent cx="2041742" cy="1828800"/>
                <wp:effectExtent l="0" t="0" r="15875" b="12700"/>
                <wp:wrapNone/>
                <wp:docPr id="4" name="Cuadro de texto 4"/>
                <wp:cNvGraphicFramePr/>
                <a:graphic xmlns:a="http://schemas.openxmlformats.org/drawingml/2006/main">
                  <a:graphicData uri="http://schemas.microsoft.com/office/word/2010/wordprocessingShape">
                    <wps:wsp>
                      <wps:cNvSpPr txBox="1"/>
                      <wps:spPr>
                        <a:xfrm>
                          <a:off x="0" y="0"/>
                          <a:ext cx="2041742" cy="1828800"/>
                        </a:xfrm>
                        <a:prstGeom prst="rect">
                          <a:avLst/>
                        </a:prstGeom>
                        <a:solidFill>
                          <a:schemeClr val="lt1"/>
                        </a:solidFill>
                        <a:ln w="6350">
                          <a:solidFill>
                            <a:prstClr val="black"/>
                          </a:solidFill>
                        </a:ln>
                      </wps:spPr>
                      <wps:txbx>
                        <w:txbxContent>
                          <w:p w:rsidR="0099720C" w:rsidRPr="0016729E" w:rsidRDefault="0099720C" w:rsidP="00737F92">
                            <w:pPr>
                              <w:jc w:val="both"/>
                              <w:rPr>
                                <w:sz w:val="28"/>
                                <w:szCs w:val="28"/>
                                <w:lang w:val="es-ES"/>
                              </w:rPr>
                            </w:pPr>
                            <w:r>
                              <w:rPr>
                                <w:lang w:val="es-ES"/>
                              </w:rPr>
                              <w:t>IN</w:t>
                            </w:r>
                            <w:r w:rsidRPr="0016729E">
                              <w:rPr>
                                <w:sz w:val="28"/>
                                <w:szCs w:val="28"/>
                                <w:lang w:val="es-ES"/>
                              </w:rPr>
                              <w:t>TERDISCIPLINA: Es una concepción holística de la realidad; la considera como un todo, por lo que es más que la suma de las partes.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9" type="#_x0000_t202" style="position:absolute;left:0;text-align:left;margin-left:562.7pt;margin-top:5pt;width:160.7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" fillcolor="white [3201]" strokeweight=".5pt">
                <v:textbox>
                  <w:txbxContent>
                    <w:p w:rsidR="0099720C" w:rsidRPr="0016729E" w:rsidRDefault="0099720C" w:rsidP="00737F92">
                      <w:pPr>
                        <w:jc w:val="both"/>
                        <w:rPr>
                          <w:sz w:val="28"/>
                          <w:szCs w:val="28"/>
                          <w:lang w:val="es-ES"/>
                        </w:rPr>
                      </w:pPr>
                      <w:r>
                        <w:rPr>
                          <w:lang w:val="es-ES"/>
                        </w:rPr>
                        <w:t>IN</w:t>
                      </w:r>
                      <w:r w:rsidRPr="0016729E">
                        <w:rPr>
                          <w:sz w:val="28"/>
                          <w:szCs w:val="28"/>
                          <w:lang w:val="es-ES"/>
                        </w:rPr>
                        <w:t>TERDISCIPLINA: Es una concepción holística de la realidad; la considera como un todo, por lo que es más que la suma de las partes.</w:t>
                      </w:r>
                    </w:p>
                  </w:txbxContent>
                </v:textbox>
              </v:shape>
            </w:pict>
          </mc:Fallback>
        </mc:AlternateContent>
      </w:r>
    </w:p>
    <w:p w:rsidR="00340474" w:rsidRPr="00340474" w:rsidRDefault="00340474" w:rsidP="00340474"/>
    <w:p w:rsidR="00340474" w:rsidRPr="00340474" w:rsidRDefault="00340474" w:rsidP="00340474"/>
    <w:p w:rsidR="00340474" w:rsidRPr="00340474" w:rsidRDefault="00340474" w:rsidP="00340474"/>
    <w:p w:rsidR="00340474" w:rsidRDefault="00AE113B" w:rsidP="00340474">
      <w:pPr>
        <w:rPr>
          <w:noProof/>
        </w:rPr>
      </w:pPr>
      <w:r>
        <w:rPr>
          <w:noProof/>
        </w:rPr>
        <mc:AlternateContent>
          <mc:Choice Requires="wps">
            <w:drawing>
              <wp:anchor distT="0" distB="0" distL="114300" distR="114300" simplePos="0" relativeHeight="251675648" behindDoc="0" locked="0" layoutInCell="1" allowOverlap="1" wp14:anchorId="6AEE2648" wp14:editId="4D3F7EBC">
                <wp:simplePos x="0" y="0"/>
                <wp:positionH relativeFrom="column">
                  <wp:posOffset>1696048</wp:posOffset>
                </wp:positionH>
                <wp:positionV relativeFrom="paragraph">
                  <wp:posOffset>168340</wp:posOffset>
                </wp:positionV>
                <wp:extent cx="1537709" cy="807161"/>
                <wp:effectExtent l="25400" t="0" r="12065" b="43815"/>
                <wp:wrapNone/>
                <wp:docPr id="10" name="Conector recto de flecha 10"/>
                <wp:cNvGraphicFramePr/>
                <a:graphic xmlns:a="http://schemas.openxmlformats.org/drawingml/2006/main">
                  <a:graphicData uri="http://schemas.microsoft.com/office/word/2010/wordprocessingShape">
                    <wps:wsp>
                      <wps:cNvCnPr/>
                      <wps:spPr>
                        <a:xfrm flipH="1">
                          <a:off x="0" y="0"/>
                          <a:ext cx="1537709" cy="80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BF7F0" id="_x0000_t32" coordsize="21600,21600" o:spt="32" o:oned="t" path="m,l21600,21600e" filled="f">
                <v:path arrowok="t" fillok="f" o:connecttype="none"/>
                <o:lock v:ext="edit" shapetype="t"/>
              </v:shapetype>
              <v:shape id="Conector recto de flecha 10" o:spid="_x0000_s1026" type="#_x0000_t32" style="position:absolute;margin-left:133.55pt;margin-top:13.25pt;width:121.1pt;height:63.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" strokecolor="#c00000 [3204]" strokeweight=".5pt">
                <v:stroke endarrow="block" joinstyle="miter"/>
              </v:shape>
            </w:pict>
          </mc:Fallback>
        </mc:AlternateContent>
      </w:r>
      <w:r w:rsidR="0016729E">
        <w:rPr>
          <w:noProof/>
        </w:rPr>
        <mc:AlternateContent>
          <mc:Choice Requires="wps">
            <w:drawing>
              <wp:anchor distT="0" distB="0" distL="114300" distR="114300" simplePos="0" relativeHeight="251678720" behindDoc="0" locked="0" layoutInCell="1" allowOverlap="1" wp14:anchorId="4927CB29" wp14:editId="16A9B126">
                <wp:simplePos x="0" y="0"/>
                <wp:positionH relativeFrom="column">
                  <wp:posOffset>6106439</wp:posOffset>
                </wp:positionH>
                <wp:positionV relativeFrom="paragraph">
                  <wp:posOffset>32306</wp:posOffset>
                </wp:positionV>
                <wp:extent cx="1034050" cy="400485"/>
                <wp:effectExtent l="0" t="38100" r="0" b="19050"/>
                <wp:wrapNone/>
                <wp:docPr id="12" name="Conector recto de flecha 12"/>
                <wp:cNvGraphicFramePr/>
                <a:graphic xmlns:a="http://schemas.openxmlformats.org/drawingml/2006/main">
                  <a:graphicData uri="http://schemas.microsoft.com/office/word/2010/wordprocessingShape">
                    <wps:wsp>
                      <wps:cNvCnPr/>
                      <wps:spPr>
                        <a:xfrm flipV="1">
                          <a:off x="0" y="0"/>
                          <a:ext cx="1034050" cy="40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6E48" id="Conector recto de flecha 12" o:spid="_x0000_s1026" type="#_x0000_t32" style="position:absolute;margin-left:480.8pt;margin-top:2.55pt;width:81.4pt;height:31.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" strokecolor="#c00000 [3204]" strokeweight=".5pt">
                <v:stroke endarrow="block" joinstyle="miter"/>
              </v:shape>
            </w:pict>
          </mc:Fallback>
        </mc:AlternateContent>
      </w:r>
    </w:p>
    <w:p w:rsidR="00340474" w:rsidRDefault="0016729E" w:rsidP="00340474">
      <w:pPr>
        <w:rPr>
          <w:noProof/>
        </w:rPr>
      </w:pPr>
      <w:r>
        <w:rPr>
          <w:noProof/>
        </w:rPr>
        <mc:AlternateContent>
          <mc:Choice Requires="wps">
            <w:drawing>
              <wp:anchor distT="0" distB="0" distL="114300" distR="114300" simplePos="0" relativeHeight="251673600" behindDoc="0" locked="0" layoutInCell="1" allowOverlap="1">
                <wp:simplePos x="0" y="0"/>
                <wp:positionH relativeFrom="column">
                  <wp:posOffset>-141006</wp:posOffset>
                </wp:positionH>
                <wp:positionV relativeFrom="paragraph">
                  <wp:posOffset>179183</wp:posOffset>
                </wp:positionV>
                <wp:extent cx="1837346" cy="3582444"/>
                <wp:effectExtent l="0" t="0" r="17145" b="12065"/>
                <wp:wrapNone/>
                <wp:docPr id="9" name="Cuadro de texto 9"/>
                <wp:cNvGraphicFramePr/>
                <a:graphic xmlns:a="http://schemas.openxmlformats.org/drawingml/2006/main">
                  <a:graphicData uri="http://schemas.microsoft.com/office/word/2010/wordprocessingShape">
                    <wps:wsp>
                      <wps:cNvSpPr txBox="1"/>
                      <wps:spPr>
                        <a:xfrm>
                          <a:off x="0" y="0"/>
                          <a:ext cx="1837346" cy="3582444"/>
                        </a:xfrm>
                        <a:prstGeom prst="rect">
                          <a:avLst/>
                        </a:prstGeom>
                        <a:solidFill>
                          <a:schemeClr val="lt1"/>
                        </a:solidFill>
                        <a:ln w="6350">
                          <a:solidFill>
                            <a:prstClr val="black"/>
                          </a:solidFill>
                        </a:ln>
                      </wps:spPr>
                      <wps:txbx>
                        <w:txbxContent>
                          <w:p w:rsidR="0099720C" w:rsidRPr="0016729E" w:rsidRDefault="0099720C" w:rsidP="000C27D0">
                            <w:pPr>
                              <w:jc w:val="both"/>
                              <w:rPr>
                                <w:sz w:val="28"/>
                                <w:szCs w:val="28"/>
                                <w:lang w:val="es-ES"/>
                              </w:rPr>
                            </w:pPr>
                            <w:r w:rsidRPr="0016729E">
                              <w:rPr>
                                <w:sz w:val="28"/>
                                <w:szCs w:val="28"/>
                                <w:lang w:val="es-ES"/>
                              </w:rPr>
                              <w:t>TRASDISCIPLINA: Puede definirse como el proceso de construcción del conocimiento mediante numerosos trabajos teórico-empíricos, abiertos a las tendencias heterogeneizantes consustanciales a toda realidad</w:t>
                            </w:r>
                          </w:p>
                          <w:p w:rsidR="0099720C" w:rsidRPr="000C27D0" w:rsidRDefault="0099720C" w:rsidP="000C27D0">
                            <w:pPr>
                              <w:jc w:val="both"/>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0" type="#_x0000_t202" style="position:absolute;left:0;text-align:left;margin-left:-11.1pt;margin-top:14.1pt;width:144.65pt;height:28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" fillcolor="white [3201]" strokeweight=".5pt">
                <v:textbox>
                  <w:txbxContent>
                    <w:p w:rsidR="0099720C" w:rsidRPr="0016729E" w:rsidRDefault="0099720C" w:rsidP="000C27D0">
                      <w:pPr>
                        <w:jc w:val="both"/>
                        <w:rPr>
                          <w:sz w:val="28"/>
                          <w:szCs w:val="28"/>
                          <w:lang w:val="es-ES"/>
                        </w:rPr>
                      </w:pPr>
                      <w:r w:rsidRPr="0016729E">
                        <w:rPr>
                          <w:sz w:val="28"/>
                          <w:szCs w:val="28"/>
                          <w:lang w:val="es-ES"/>
                        </w:rPr>
                        <w:t>TRASDISCIPLINA: Puede definirse como el proceso de construcción del conocimiento mediante numerosos trabajos teórico-empíricos, abiertos a las tendencias heterogeneizantes consustanciales a toda realidad</w:t>
                      </w:r>
                    </w:p>
                    <w:p w:rsidR="0099720C" w:rsidRPr="000C27D0" w:rsidRDefault="0099720C" w:rsidP="000C27D0">
                      <w:pPr>
                        <w:jc w:val="both"/>
                        <w:rPr>
                          <w:lang w:val="es-ES"/>
                        </w:rPr>
                      </w:pPr>
                    </w:p>
                  </w:txbxContent>
                </v:textbox>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16729E" w:rsidP="00340474">
      <w:pPr>
        <w:tabs>
          <w:tab w:val="left" w:pos="3600"/>
        </w:tabs>
      </w:pPr>
      <w:r>
        <w:rPr>
          <w:noProof/>
        </w:rPr>
        <mc:AlternateContent>
          <mc:Choice Requires="wps">
            <w:drawing>
              <wp:anchor distT="0" distB="0" distL="114300" distR="114300" simplePos="0" relativeHeight="251668480" behindDoc="0" locked="0" layoutInCell="1" allowOverlap="1" wp14:anchorId="056B96A5" wp14:editId="0B7EEBA5">
                <wp:simplePos x="0" y="0"/>
                <wp:positionH relativeFrom="column">
                  <wp:posOffset>4728296</wp:posOffset>
                </wp:positionH>
                <wp:positionV relativeFrom="paragraph">
                  <wp:posOffset>164369</wp:posOffset>
                </wp:positionV>
                <wp:extent cx="989835" cy="1039417"/>
                <wp:effectExtent l="25400" t="0" r="13970" b="40640"/>
                <wp:wrapNone/>
                <wp:docPr id="5" name="Conector recto de flecha 5"/>
                <wp:cNvGraphicFramePr/>
                <a:graphic xmlns:a="http://schemas.openxmlformats.org/drawingml/2006/main">
                  <a:graphicData uri="http://schemas.microsoft.com/office/word/2010/wordprocessingShape">
                    <wps:wsp>
                      <wps:cNvCnPr/>
                      <wps:spPr>
                        <a:xfrm flipH="1">
                          <a:off x="0" y="0"/>
                          <a:ext cx="989835" cy="1039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7AE09" id="Conector recto de flecha 5" o:spid="_x0000_s1026" type="#_x0000_t32" style="position:absolute;margin-left:372.3pt;margin-top:12.95pt;width:77.95pt;height:81.8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" strokecolor="#c00000 [3204]" strokeweight=".5pt">
                <v:stroke endarrow="block" joinstyle="miter"/>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16729E" w:rsidP="00340474">
      <w:pPr>
        <w:tabs>
          <w:tab w:val="left" w:pos="3600"/>
        </w:tabs>
      </w:pPr>
      <w:r>
        <w:rPr>
          <w:noProof/>
        </w:rPr>
        <mc:AlternateContent>
          <mc:Choice Requires="wps">
            <w:drawing>
              <wp:anchor distT="0" distB="0" distL="114300" distR="114300" simplePos="0" relativeHeight="251682816" behindDoc="0" locked="0" layoutInCell="1" allowOverlap="1">
                <wp:simplePos x="0" y="0"/>
                <wp:positionH relativeFrom="column">
                  <wp:posOffset>2467970</wp:posOffset>
                </wp:positionH>
                <wp:positionV relativeFrom="paragraph">
                  <wp:posOffset>142066</wp:posOffset>
                </wp:positionV>
                <wp:extent cx="4396636" cy="475989"/>
                <wp:effectExtent l="0" t="0" r="10795" b="6985"/>
                <wp:wrapNone/>
                <wp:docPr id="15" name="Cuadro de texto 15"/>
                <wp:cNvGraphicFramePr/>
                <a:graphic xmlns:a="http://schemas.openxmlformats.org/drawingml/2006/main">
                  <a:graphicData uri="http://schemas.microsoft.com/office/word/2010/wordprocessingShape">
                    <wps:wsp>
                      <wps:cNvSpPr txBox="1"/>
                      <wps:spPr>
                        <a:xfrm>
                          <a:off x="0" y="0"/>
                          <a:ext cx="4396636" cy="475989"/>
                        </a:xfrm>
                        <a:prstGeom prst="rect">
                          <a:avLst/>
                        </a:prstGeom>
                        <a:solidFill>
                          <a:schemeClr val="lt1"/>
                        </a:solidFill>
                        <a:ln w="6350">
                          <a:solidFill>
                            <a:prstClr val="black"/>
                          </a:solidFill>
                        </a:ln>
                      </wps:spPr>
                      <wps:txbx>
                        <w:txbxContent>
                          <w:p w:rsidR="0099720C" w:rsidRPr="0016729E" w:rsidRDefault="0099720C">
                            <w:pPr>
                              <w:rPr>
                                <w:sz w:val="28"/>
                                <w:szCs w:val="28"/>
                                <w:lang w:val="es-ES"/>
                              </w:rPr>
                            </w:pPr>
                            <w:r w:rsidRPr="0016729E">
                              <w:rPr>
                                <w:sz w:val="28"/>
                                <w:szCs w:val="28"/>
                                <w:lang w:val="es-ES"/>
                              </w:rPr>
                              <w:t>CAUSA: Falta de un conocimiento y comprensión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1" type="#_x0000_t202" style="position:absolute;left:0;text-align:left;margin-left:194.35pt;margin-top:11.2pt;width:346.2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" fillcolor="white [3201]" strokeweight=".5pt">
                <v:textbox>
                  <w:txbxContent>
                    <w:p w:rsidR="0099720C" w:rsidRPr="0016729E" w:rsidRDefault="0099720C">
                      <w:pPr>
                        <w:rPr>
                          <w:sz w:val="28"/>
                          <w:szCs w:val="28"/>
                          <w:lang w:val="es-ES"/>
                        </w:rPr>
                      </w:pPr>
                      <w:r w:rsidRPr="0016729E">
                        <w:rPr>
                          <w:sz w:val="28"/>
                          <w:szCs w:val="28"/>
                          <w:lang w:val="es-ES"/>
                        </w:rPr>
                        <w:t>CAUSA: Falta de un conocimiento y comprensión</w:t>
                      </w:r>
                    </w:p>
                  </w:txbxContent>
                </v:textbox>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16729E" w:rsidP="00340474">
      <w:pPr>
        <w:tabs>
          <w:tab w:val="left" w:pos="3600"/>
        </w:tabs>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6657523</wp:posOffset>
                </wp:positionH>
                <wp:positionV relativeFrom="paragraph">
                  <wp:posOffset>157925</wp:posOffset>
                </wp:positionV>
                <wp:extent cx="2530257" cy="1540702"/>
                <wp:effectExtent l="0" t="0" r="10160" b="8890"/>
                <wp:wrapNone/>
                <wp:docPr id="11" name="Cuadro de texto 11"/>
                <wp:cNvGraphicFramePr/>
                <a:graphic xmlns:a="http://schemas.openxmlformats.org/drawingml/2006/main">
                  <a:graphicData uri="http://schemas.microsoft.com/office/word/2010/wordprocessingShape">
                    <wps:wsp>
                      <wps:cNvSpPr txBox="1"/>
                      <wps:spPr>
                        <a:xfrm>
                          <a:off x="0" y="0"/>
                          <a:ext cx="2530257" cy="1540702"/>
                        </a:xfrm>
                        <a:prstGeom prst="rect">
                          <a:avLst/>
                        </a:prstGeom>
                        <a:solidFill>
                          <a:schemeClr val="lt1"/>
                        </a:solidFill>
                        <a:ln w="6350">
                          <a:solidFill>
                            <a:prstClr val="black"/>
                          </a:solidFill>
                        </a:ln>
                      </wps:spPr>
                      <wps:txbx>
                        <w:txbxContent>
                          <w:p w:rsidR="0099720C" w:rsidRPr="0016729E" w:rsidRDefault="0099720C" w:rsidP="0062734D">
                            <w:pPr>
                              <w:jc w:val="both"/>
                              <w:rPr>
                                <w:sz w:val="28"/>
                                <w:szCs w:val="28"/>
                                <w:lang w:val="es-ES"/>
                              </w:rPr>
                            </w:pPr>
                            <w:r w:rsidRPr="0016729E">
                              <w:rPr>
                                <w:sz w:val="28"/>
                                <w:szCs w:val="28"/>
                                <w:lang w:val="es-ES"/>
                              </w:rPr>
                              <w:t>CONOCIMIENTO EMPIRICO: Es aquel que esta basado en las experiencias, en último término, es la percepción que tenemos del mundo.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2" type="#_x0000_t202" style="position:absolute;left:0;text-align:left;margin-left:524.2pt;margin-top:12.45pt;width:199.25pt;height:12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" fillcolor="white [3201]" strokeweight=".5pt">
                <v:textbox>
                  <w:txbxContent>
                    <w:p w:rsidR="0099720C" w:rsidRPr="0016729E" w:rsidRDefault="0099720C" w:rsidP="0062734D">
                      <w:pPr>
                        <w:jc w:val="both"/>
                        <w:rPr>
                          <w:sz w:val="28"/>
                          <w:szCs w:val="28"/>
                          <w:lang w:val="es-ES"/>
                        </w:rPr>
                      </w:pPr>
                      <w:r w:rsidRPr="0016729E">
                        <w:rPr>
                          <w:sz w:val="28"/>
                          <w:szCs w:val="28"/>
                          <w:lang w:val="es-ES"/>
                        </w:rPr>
                        <w:t>CONOCIMIENTO EMPIRICO: Es aquel que esta basado en las experiencias, en último término, es la percepción que tenemos del mundo.</w:t>
                      </w:r>
                    </w:p>
                  </w:txbxContent>
                </v:textbox>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16729E" w:rsidP="00340474">
      <w:pPr>
        <w:tabs>
          <w:tab w:val="left" w:pos="3600"/>
        </w:tabs>
      </w:pPr>
      <w:r>
        <w:rPr>
          <w:noProof/>
        </w:rPr>
        <mc:AlternateContent>
          <mc:Choice Requires="wps">
            <w:drawing>
              <wp:anchor distT="0" distB="0" distL="114300" distR="114300" simplePos="0" relativeHeight="251696128" behindDoc="0" locked="0" layoutInCell="1" allowOverlap="1" wp14:anchorId="67AFECF7" wp14:editId="6322BBF6">
                <wp:simplePos x="0" y="0"/>
                <wp:positionH relativeFrom="column">
                  <wp:posOffset>6018756</wp:posOffset>
                </wp:positionH>
                <wp:positionV relativeFrom="paragraph">
                  <wp:posOffset>104696</wp:posOffset>
                </wp:positionV>
                <wp:extent cx="1267782" cy="998671"/>
                <wp:effectExtent l="25400" t="0" r="15240" b="43180"/>
                <wp:wrapNone/>
                <wp:docPr id="23" name="Conector recto de flecha 23"/>
                <wp:cNvGraphicFramePr/>
                <a:graphic xmlns:a="http://schemas.openxmlformats.org/drawingml/2006/main">
                  <a:graphicData uri="http://schemas.microsoft.com/office/word/2010/wordprocessingShape">
                    <wps:wsp>
                      <wps:cNvCnPr/>
                      <wps:spPr>
                        <a:xfrm flipH="1">
                          <a:off x="0" y="0"/>
                          <a:ext cx="1267782" cy="998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8F026" id="Conector recto de flecha 23" o:spid="_x0000_s1026" type="#_x0000_t32" style="position:absolute;margin-left:473.9pt;margin-top:8.25pt;width:99.85pt;height:78.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" strokecolor="#c00000 [3204]" strokeweight=".5pt">
                <v:stroke endarrow="block" joinstyle="miter"/>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340474" w:rsidRDefault="0016729E" w:rsidP="00340474">
      <w:pPr>
        <w:tabs>
          <w:tab w:val="left" w:pos="3600"/>
        </w:tabs>
      </w:pPr>
      <w:r>
        <w:rPr>
          <w:noProof/>
        </w:rPr>
        <mc:AlternateContent>
          <mc:Choice Requires="wps">
            <w:drawing>
              <wp:anchor distT="0" distB="0" distL="114300" distR="114300" simplePos="0" relativeHeight="251689984" behindDoc="0" locked="0" layoutInCell="1" allowOverlap="1" wp14:anchorId="67AFECF7" wp14:editId="6322BBF6">
                <wp:simplePos x="0" y="0"/>
                <wp:positionH relativeFrom="column">
                  <wp:posOffset>2005039</wp:posOffset>
                </wp:positionH>
                <wp:positionV relativeFrom="paragraph">
                  <wp:posOffset>126930</wp:posOffset>
                </wp:positionV>
                <wp:extent cx="776613" cy="1149036"/>
                <wp:effectExtent l="0" t="25400" r="36195" b="19685"/>
                <wp:wrapNone/>
                <wp:docPr id="20" name="Conector recto de flecha 20"/>
                <wp:cNvGraphicFramePr/>
                <a:graphic xmlns:a="http://schemas.openxmlformats.org/drawingml/2006/main">
                  <a:graphicData uri="http://schemas.microsoft.com/office/word/2010/wordprocessingShape">
                    <wps:wsp>
                      <wps:cNvCnPr/>
                      <wps:spPr>
                        <a:xfrm flipV="1">
                          <a:off x="0" y="0"/>
                          <a:ext cx="776613" cy="1149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FD400" id="Conector recto de flecha 20" o:spid="_x0000_s1026" type="#_x0000_t32" style="position:absolute;margin-left:157.9pt;margin-top:10pt;width:61.15pt;height:9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" strokecolor="#c00000 [3204]" strokeweight=".5pt">
                <v:stroke endarrow="block" joinstyle="miter"/>
              </v:shape>
            </w:pict>
          </mc:Fallback>
        </mc:AlternateContent>
      </w:r>
    </w:p>
    <w:p w:rsidR="00340474" w:rsidRDefault="00340474" w:rsidP="00340474">
      <w:pPr>
        <w:tabs>
          <w:tab w:val="left" w:pos="3600"/>
        </w:tabs>
      </w:pPr>
    </w:p>
    <w:p w:rsidR="00340474" w:rsidRDefault="00340474" w:rsidP="00340474">
      <w:pPr>
        <w:tabs>
          <w:tab w:val="left" w:pos="3600"/>
        </w:tabs>
      </w:pPr>
    </w:p>
    <w:p w:rsidR="00340474" w:rsidRDefault="00340474"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r>
        <w:rPr>
          <w:noProof/>
        </w:rPr>
        <mc:AlternateContent>
          <mc:Choice Requires="wps">
            <w:drawing>
              <wp:anchor distT="0" distB="0" distL="114300" distR="114300" simplePos="0" relativeHeight="251679744" behindDoc="0" locked="0" layoutInCell="1" allowOverlap="1">
                <wp:simplePos x="0" y="0"/>
                <wp:positionH relativeFrom="column">
                  <wp:posOffset>-261498</wp:posOffset>
                </wp:positionH>
                <wp:positionV relativeFrom="paragraph">
                  <wp:posOffset>221940</wp:posOffset>
                </wp:positionV>
                <wp:extent cx="2480154" cy="1557101"/>
                <wp:effectExtent l="0" t="0" r="9525" b="17780"/>
                <wp:wrapNone/>
                <wp:docPr id="13" name="Cuadro de texto 13"/>
                <wp:cNvGraphicFramePr/>
                <a:graphic xmlns:a="http://schemas.openxmlformats.org/drawingml/2006/main">
                  <a:graphicData uri="http://schemas.microsoft.com/office/word/2010/wordprocessingShape">
                    <wps:wsp>
                      <wps:cNvSpPr txBox="1"/>
                      <wps:spPr>
                        <a:xfrm>
                          <a:off x="0" y="0"/>
                          <a:ext cx="2480154" cy="1557101"/>
                        </a:xfrm>
                        <a:prstGeom prst="rect">
                          <a:avLst/>
                        </a:prstGeom>
                        <a:solidFill>
                          <a:schemeClr val="lt1"/>
                        </a:solidFill>
                        <a:ln w="6350">
                          <a:solidFill>
                            <a:prstClr val="black"/>
                          </a:solidFill>
                        </a:ln>
                      </wps:spPr>
                      <wps:txbx>
                        <w:txbxContent>
                          <w:p w:rsidR="0099720C" w:rsidRPr="0016729E" w:rsidRDefault="0099720C" w:rsidP="00AF7D0F">
                            <w:pPr>
                              <w:jc w:val="both"/>
                              <w:rPr>
                                <w:sz w:val="28"/>
                                <w:szCs w:val="28"/>
                                <w:lang w:val="es-ES"/>
                              </w:rPr>
                            </w:pPr>
                            <w:r w:rsidRPr="0016729E">
                              <w:rPr>
                                <w:sz w:val="28"/>
                                <w:szCs w:val="28"/>
                                <w:lang w:val="es-ES"/>
                              </w:rPr>
                              <w:t xml:space="preserve">CONOCIMIENTO INTUITIVO: Es todo aquel que aparece de manera automática, sin necesidad de análisis, reflexión o experiencia directa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3" type="#_x0000_t202" style="position:absolute;left:0;text-align:left;margin-left:-20.6pt;margin-top:17.5pt;width:195.3pt;height:12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" fillcolor="white [3201]" strokeweight=".5pt">
                <v:textbox>
                  <w:txbxContent>
                    <w:p w:rsidR="0099720C" w:rsidRPr="0016729E" w:rsidRDefault="0099720C" w:rsidP="00AF7D0F">
                      <w:pPr>
                        <w:jc w:val="both"/>
                        <w:rPr>
                          <w:sz w:val="28"/>
                          <w:szCs w:val="28"/>
                          <w:lang w:val="es-ES"/>
                        </w:rPr>
                      </w:pPr>
                      <w:r w:rsidRPr="0016729E">
                        <w:rPr>
                          <w:sz w:val="28"/>
                          <w:szCs w:val="28"/>
                          <w:lang w:val="es-ES"/>
                        </w:rPr>
                        <w:t xml:space="preserve">CONOCIMIENTO INTUITIVO: Es todo aquel que aparece de manera automática, sin necesidad de análisis, reflexión o experiencia directa  </w:t>
                      </w:r>
                    </w:p>
                  </w:txbxContent>
                </v:textbox>
              </v:shape>
            </w:pict>
          </mc:Fallback>
        </mc:AlternateContent>
      </w: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r>
        <w:rPr>
          <w:noProof/>
        </w:rPr>
        <mc:AlternateContent>
          <mc:Choice Requires="wps">
            <w:drawing>
              <wp:anchor distT="0" distB="0" distL="114300" distR="114300" simplePos="0" relativeHeight="251683840" behindDoc="0" locked="0" layoutInCell="1" allowOverlap="1">
                <wp:simplePos x="0" y="0"/>
                <wp:positionH relativeFrom="column">
                  <wp:posOffset>2786267</wp:posOffset>
                </wp:positionH>
                <wp:positionV relativeFrom="paragraph">
                  <wp:posOffset>5150</wp:posOffset>
                </wp:positionV>
                <wp:extent cx="4947486" cy="596900"/>
                <wp:effectExtent l="0" t="0" r="18415" b="12700"/>
                <wp:wrapNone/>
                <wp:docPr id="16" name="Cuadro de texto 16"/>
                <wp:cNvGraphicFramePr/>
                <a:graphic xmlns:a="http://schemas.openxmlformats.org/drawingml/2006/main">
                  <a:graphicData uri="http://schemas.microsoft.com/office/word/2010/wordprocessingShape">
                    <wps:wsp>
                      <wps:cNvSpPr txBox="1"/>
                      <wps:spPr>
                        <a:xfrm>
                          <a:off x="0" y="0"/>
                          <a:ext cx="4947486" cy="596900"/>
                        </a:xfrm>
                        <a:prstGeom prst="rect">
                          <a:avLst/>
                        </a:prstGeom>
                        <a:solidFill>
                          <a:schemeClr val="lt1"/>
                        </a:solidFill>
                        <a:ln w="6350">
                          <a:solidFill>
                            <a:prstClr val="black"/>
                          </a:solidFill>
                        </a:ln>
                      </wps:spPr>
                      <wps:txbx>
                        <w:txbxContent>
                          <w:p w:rsidR="0099720C" w:rsidRPr="0016729E" w:rsidRDefault="0099720C">
                            <w:pPr>
                              <w:rPr>
                                <w:sz w:val="28"/>
                                <w:szCs w:val="28"/>
                                <w:lang w:val="es-ES"/>
                              </w:rPr>
                            </w:pPr>
                            <w:r w:rsidRPr="0016729E">
                              <w:rPr>
                                <w:sz w:val="28"/>
                                <w:szCs w:val="28"/>
                                <w:lang w:val="es-ES"/>
                              </w:rPr>
                              <w:t>EFECTO:</w:t>
                            </w:r>
                          </w:p>
                          <w:p w:rsidR="0099720C" w:rsidRPr="0016729E" w:rsidRDefault="0099720C">
                            <w:pPr>
                              <w:rPr>
                                <w:sz w:val="28"/>
                                <w:szCs w:val="28"/>
                                <w:lang w:val="es-ES"/>
                              </w:rPr>
                            </w:pPr>
                            <w:r w:rsidRPr="0016729E">
                              <w:rPr>
                                <w:sz w:val="28"/>
                                <w:szCs w:val="28"/>
                                <w:lang w:val="es-ES"/>
                              </w:rPr>
                              <w:t>Se logra una conexión de las cosas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6" o:spid="_x0000_s1034" type="#_x0000_t202" style="position:absolute;left:0;text-align:left;margin-left:219.4pt;margin-top:.4pt;width:389.55pt;height:4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" fillcolor="white [3201]" strokeweight=".5pt">
                <v:textbox>
                  <w:txbxContent>
                    <w:p w:rsidR="0099720C" w:rsidRPr="0016729E" w:rsidRDefault="0099720C">
                      <w:pPr>
                        <w:rPr>
                          <w:sz w:val="28"/>
                          <w:szCs w:val="28"/>
                          <w:lang w:val="es-ES"/>
                        </w:rPr>
                      </w:pPr>
                      <w:r w:rsidRPr="0016729E">
                        <w:rPr>
                          <w:sz w:val="28"/>
                          <w:szCs w:val="28"/>
                          <w:lang w:val="es-ES"/>
                        </w:rPr>
                        <w:t>EFECTO:</w:t>
                      </w:r>
                    </w:p>
                    <w:p w:rsidR="0099720C" w:rsidRPr="0016729E" w:rsidRDefault="0099720C">
                      <w:pPr>
                        <w:rPr>
                          <w:sz w:val="28"/>
                          <w:szCs w:val="28"/>
                          <w:lang w:val="es-ES"/>
                        </w:rPr>
                      </w:pPr>
                      <w:r w:rsidRPr="0016729E">
                        <w:rPr>
                          <w:sz w:val="28"/>
                          <w:szCs w:val="28"/>
                          <w:lang w:val="es-ES"/>
                        </w:rPr>
                        <w:t>Se logra una conexión de las cosas</w:t>
                      </w:r>
                    </w:p>
                  </w:txbxContent>
                </v:textbox>
              </v:shape>
            </w:pict>
          </mc:Fallback>
        </mc:AlternateContent>
      </w: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16729E" w:rsidRDefault="0016729E" w:rsidP="00340474">
      <w:pPr>
        <w:tabs>
          <w:tab w:val="left" w:pos="3600"/>
        </w:tabs>
      </w:pPr>
    </w:p>
    <w:p w:rsidR="00340474" w:rsidRDefault="00340474" w:rsidP="00340474">
      <w:pPr>
        <w:tabs>
          <w:tab w:val="left" w:pos="3600"/>
        </w:tabs>
      </w:pPr>
    </w:p>
    <w:p w:rsidR="00340474" w:rsidRDefault="00B40848" w:rsidP="00340474">
      <w:pPr>
        <w:tabs>
          <w:tab w:val="left" w:pos="3600"/>
        </w:tabs>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1279297</wp:posOffset>
                </wp:positionH>
                <wp:positionV relativeFrom="paragraph">
                  <wp:posOffset>31115</wp:posOffset>
                </wp:positionV>
                <wp:extent cx="6688899" cy="344913"/>
                <wp:effectExtent l="0" t="0" r="17145" b="10795"/>
                <wp:wrapNone/>
                <wp:docPr id="17" name="Cuadro de texto 17"/>
                <wp:cNvGraphicFramePr/>
                <a:graphic xmlns:a="http://schemas.openxmlformats.org/drawingml/2006/main">
                  <a:graphicData uri="http://schemas.microsoft.com/office/word/2010/wordprocessingShape">
                    <wps:wsp>
                      <wps:cNvSpPr txBox="1"/>
                      <wps:spPr>
                        <a:xfrm>
                          <a:off x="0" y="0"/>
                          <a:ext cx="6688899" cy="344913"/>
                        </a:xfrm>
                        <a:prstGeom prst="rect">
                          <a:avLst/>
                        </a:prstGeom>
                        <a:solidFill>
                          <a:schemeClr val="lt1"/>
                        </a:solidFill>
                        <a:ln w="6350">
                          <a:solidFill>
                            <a:prstClr val="black"/>
                          </a:solidFill>
                        </a:ln>
                      </wps:spPr>
                      <wps:txbx>
                        <w:txbxContent>
                          <w:p w:rsidR="0099720C" w:rsidRPr="0016729E" w:rsidRDefault="0099720C" w:rsidP="003C1D0B">
                            <w:pPr>
                              <w:rPr>
                                <w:sz w:val="28"/>
                                <w:szCs w:val="28"/>
                                <w:lang w:val="es-ES"/>
                              </w:rPr>
                            </w:pPr>
                            <w:r w:rsidRPr="0016729E">
                              <w:rPr>
                                <w:sz w:val="28"/>
                                <w:szCs w:val="28"/>
                                <w:lang w:val="es-ES"/>
                              </w:rPr>
                              <w:t>IMPLEMENTACIÓN DEL ARBOL DE PROBLEMAS EN LA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5" type="#_x0000_t202" style="position:absolute;left:0;text-align:left;margin-left:100.75pt;margin-top:2.45pt;width:526.7pt;height:2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" fillcolor="white [3201]" strokeweight=".5pt">
                <v:textbox>
                  <w:txbxContent>
                    <w:p w:rsidR="0099720C" w:rsidRPr="0016729E" w:rsidRDefault="0099720C" w:rsidP="003C1D0B">
                      <w:pPr>
                        <w:rPr>
                          <w:sz w:val="28"/>
                          <w:szCs w:val="28"/>
                          <w:lang w:val="es-ES"/>
                        </w:rPr>
                      </w:pPr>
                      <w:r w:rsidRPr="0016729E">
                        <w:rPr>
                          <w:sz w:val="28"/>
                          <w:szCs w:val="28"/>
                          <w:lang w:val="es-ES"/>
                        </w:rPr>
                        <w:t>IMPLEMENTACIÓN DEL ARBOL DE PROBLEMAS EN LA  VIDA.</w:t>
                      </w:r>
                    </w:p>
                  </w:txbxContent>
                </v:textbox>
              </v:shape>
            </w:pict>
          </mc:Fallback>
        </mc:AlternateContent>
      </w:r>
    </w:p>
    <w:p w:rsidR="00340474" w:rsidRDefault="00340474" w:rsidP="00340474">
      <w:pPr>
        <w:tabs>
          <w:tab w:val="left" w:pos="3600"/>
        </w:tabs>
      </w:pPr>
      <w:r>
        <w:tab/>
      </w:r>
    </w:p>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Pr="00CB5935" w:rsidRDefault="00CB5935" w:rsidP="00CB5935"/>
    <w:p w:rsidR="00CB5935" w:rsidRDefault="00CB5935" w:rsidP="00CB5935"/>
    <w:p w:rsidR="0016729E" w:rsidRDefault="0016729E" w:rsidP="00CB5935"/>
    <w:p w:rsidR="0016729E" w:rsidRDefault="0016729E" w:rsidP="00CB5935"/>
    <w:p w:rsidR="0016729E" w:rsidRDefault="0016729E" w:rsidP="00CB5935"/>
    <w:p w:rsidR="0016729E" w:rsidRDefault="0016729E" w:rsidP="00CB5935">
      <w:r>
        <w:rPr>
          <w:noProof/>
        </w:rPr>
        <mc:AlternateContent>
          <mc:Choice Requires="wps">
            <w:drawing>
              <wp:anchor distT="0" distB="0" distL="114300" distR="114300" simplePos="0" relativeHeight="251694080" behindDoc="0" locked="0" layoutInCell="1" allowOverlap="1" wp14:anchorId="67AFECF7" wp14:editId="6322BBF6">
                <wp:simplePos x="0" y="0"/>
                <wp:positionH relativeFrom="column">
                  <wp:posOffset>2210844</wp:posOffset>
                </wp:positionH>
                <wp:positionV relativeFrom="paragraph">
                  <wp:posOffset>166718</wp:posOffset>
                </wp:positionV>
                <wp:extent cx="939452" cy="1967708"/>
                <wp:effectExtent l="0" t="25400" r="38735" b="13970"/>
                <wp:wrapNone/>
                <wp:docPr id="22" name="Conector recto de flecha 22"/>
                <wp:cNvGraphicFramePr/>
                <a:graphic xmlns:a="http://schemas.openxmlformats.org/drawingml/2006/main">
                  <a:graphicData uri="http://schemas.microsoft.com/office/word/2010/wordprocessingShape">
                    <wps:wsp>
                      <wps:cNvCnPr/>
                      <wps:spPr>
                        <a:xfrm flipV="1">
                          <a:off x="0" y="0"/>
                          <a:ext cx="939452" cy="1967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B180B" id="Conector recto de flecha 22" o:spid="_x0000_s1026" type="#_x0000_t32" style="position:absolute;margin-left:174.1pt;margin-top:13.15pt;width:73.95pt;height:15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" strokecolor="#c00000 [3204]" strokeweight=".5pt">
                <v:stroke endarrow="block" joinstyle="miter"/>
              </v:shape>
            </w:pict>
          </mc:Fallback>
        </mc:AlternateContent>
      </w:r>
    </w:p>
    <w:p w:rsidR="0016729E" w:rsidRDefault="0016729E" w:rsidP="00CB5935"/>
    <w:p w:rsidR="0016729E" w:rsidRDefault="0016729E" w:rsidP="00CB5935"/>
    <w:p w:rsidR="0016729E" w:rsidRDefault="0016729E" w:rsidP="00CB5935">
      <w:r>
        <w:rPr>
          <w:noProof/>
        </w:rPr>
        <mc:AlternateContent>
          <mc:Choice Requires="wps">
            <w:drawing>
              <wp:anchor distT="0" distB="0" distL="114300" distR="114300" simplePos="0" relativeHeight="251692032" behindDoc="0" locked="0" layoutInCell="1" allowOverlap="1" wp14:anchorId="67AFECF7" wp14:editId="6322BBF6">
                <wp:simplePos x="0" y="0"/>
                <wp:positionH relativeFrom="column">
                  <wp:posOffset>6231699</wp:posOffset>
                </wp:positionH>
                <wp:positionV relativeFrom="paragraph">
                  <wp:posOffset>45932</wp:posOffset>
                </wp:positionV>
                <wp:extent cx="1130387" cy="1571265"/>
                <wp:effectExtent l="25400" t="25400" r="12700" b="16510"/>
                <wp:wrapNone/>
                <wp:docPr id="21" name="Conector recto de flecha 21"/>
                <wp:cNvGraphicFramePr/>
                <a:graphic xmlns:a="http://schemas.openxmlformats.org/drawingml/2006/main">
                  <a:graphicData uri="http://schemas.microsoft.com/office/word/2010/wordprocessingShape">
                    <wps:wsp>
                      <wps:cNvCnPr/>
                      <wps:spPr>
                        <a:xfrm flipH="1" flipV="1">
                          <a:off x="0" y="0"/>
                          <a:ext cx="1130387" cy="157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2DAC5" id="Conector recto de flecha 21" o:spid="_x0000_s1026" type="#_x0000_t32" style="position:absolute;margin-left:490.7pt;margin-top:3.6pt;width:89pt;height:123.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" strokecolor="#c00000 [3204]" strokeweight=".5pt">
                <v:stroke endarrow="block" joinstyle="miter"/>
              </v:shape>
            </w:pict>
          </mc:Fallback>
        </mc:AlternateContent>
      </w:r>
    </w:p>
    <w:p w:rsidR="0016729E" w:rsidRDefault="0016729E" w:rsidP="00CB5935"/>
    <w:p w:rsidR="0016729E" w:rsidRDefault="0016729E" w:rsidP="00CB5935"/>
    <w:p w:rsidR="0016729E" w:rsidRDefault="0016729E" w:rsidP="00CB5935"/>
    <w:p w:rsidR="0016729E" w:rsidRDefault="0016729E" w:rsidP="00CB5935"/>
    <w:p w:rsidR="0016729E" w:rsidRDefault="0016729E" w:rsidP="00CB5935"/>
    <w:p w:rsidR="0016729E" w:rsidRDefault="0016729E" w:rsidP="00CB5935"/>
    <w:p w:rsidR="0016729E" w:rsidRDefault="0016729E" w:rsidP="00CB5935"/>
    <w:p w:rsidR="0016729E" w:rsidRDefault="0016729E" w:rsidP="00CB5935"/>
    <w:p w:rsidR="0016729E" w:rsidRDefault="0016729E" w:rsidP="00CB5935">
      <w:r>
        <w:rPr>
          <w:noProof/>
        </w:rPr>
        <mc:AlternateContent>
          <mc:Choice Requires="wps">
            <w:drawing>
              <wp:anchor distT="0" distB="0" distL="114300" distR="114300" simplePos="0" relativeHeight="251685888" behindDoc="0" locked="0" layoutInCell="1" allowOverlap="1">
                <wp:simplePos x="0" y="0"/>
                <wp:positionH relativeFrom="column">
                  <wp:posOffset>1697276</wp:posOffset>
                </wp:positionH>
                <wp:positionV relativeFrom="paragraph">
                  <wp:posOffset>46807</wp:posOffset>
                </wp:positionV>
                <wp:extent cx="6288065" cy="1039661"/>
                <wp:effectExtent l="0" t="0" r="11430" b="14605"/>
                <wp:wrapNone/>
                <wp:docPr id="18" name="Cuadro de texto 18"/>
                <wp:cNvGraphicFramePr/>
                <a:graphic xmlns:a="http://schemas.openxmlformats.org/drawingml/2006/main">
                  <a:graphicData uri="http://schemas.microsoft.com/office/word/2010/wordprocessingShape">
                    <wps:wsp>
                      <wps:cNvSpPr txBox="1"/>
                      <wps:spPr>
                        <a:xfrm>
                          <a:off x="0" y="0"/>
                          <a:ext cx="6288065" cy="1039661"/>
                        </a:xfrm>
                        <a:prstGeom prst="rect">
                          <a:avLst/>
                        </a:prstGeom>
                        <a:solidFill>
                          <a:schemeClr val="lt1"/>
                        </a:solidFill>
                        <a:ln w="6350">
                          <a:solidFill>
                            <a:prstClr val="black"/>
                          </a:solidFill>
                        </a:ln>
                      </wps:spPr>
                      <wps:txbx>
                        <w:txbxContent>
                          <w:p w:rsidR="0099720C" w:rsidRPr="0016729E" w:rsidRDefault="0099720C" w:rsidP="0016729E">
                            <w:pPr>
                              <w:jc w:val="both"/>
                              <w:rPr>
                                <w:sz w:val="28"/>
                                <w:szCs w:val="28"/>
                                <w:lang w:val="es-ES"/>
                              </w:rPr>
                            </w:pPr>
                            <w:r w:rsidRPr="0016729E">
                              <w:rPr>
                                <w:sz w:val="28"/>
                                <w:szCs w:val="28"/>
                                <w:lang w:val="es-ES"/>
                              </w:rPr>
                              <w:t>En el transcurrir de los años, he podido identificar que el conocimiento adquirido, lo he podido aplicar, logrando entender las diversas problemáticas que causa el no planificar e identificar objetivos, que me lleven alcanzar una meta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6" type="#_x0000_t202" style="position:absolute;left:0;text-align:left;margin-left:133.65pt;margin-top:3.7pt;width:495.1pt;height:8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" fillcolor="white [3201]" strokeweight=".5pt">
                <v:textbox>
                  <w:txbxContent>
                    <w:p w:rsidR="0099720C" w:rsidRPr="0016729E" w:rsidRDefault="0099720C" w:rsidP="0016729E">
                      <w:pPr>
                        <w:jc w:val="both"/>
                        <w:rPr>
                          <w:sz w:val="28"/>
                          <w:szCs w:val="28"/>
                          <w:lang w:val="es-ES"/>
                        </w:rPr>
                      </w:pPr>
                      <w:r w:rsidRPr="0016729E">
                        <w:rPr>
                          <w:sz w:val="28"/>
                          <w:szCs w:val="28"/>
                          <w:lang w:val="es-ES"/>
                        </w:rPr>
                        <w:t>En el transcurrir de los años, he podido identificar que el conocimiento adquirido, lo he podido aplicar, logrando entender las diversas problemáticas que causa el no planificar e identificar objetivos, que me lleven alcanzar una meta</w:t>
                      </w:r>
                    </w:p>
                  </w:txbxContent>
                </v:textbox>
              </v:shape>
            </w:pict>
          </mc:Fallback>
        </mc:AlternateContent>
      </w:r>
    </w:p>
    <w:p w:rsidR="0016729E" w:rsidRDefault="0016729E" w:rsidP="00CB5935"/>
    <w:p w:rsidR="0016729E" w:rsidRDefault="0016729E" w:rsidP="00CB5935"/>
    <w:p w:rsidR="0016729E" w:rsidRDefault="0016729E" w:rsidP="00CB5935"/>
    <w:p w:rsidR="0016729E" w:rsidRPr="00CB5935" w:rsidRDefault="0016729E" w:rsidP="00CB5935"/>
    <w:p w:rsidR="00CB5935" w:rsidRDefault="00CB5935" w:rsidP="00CB5935">
      <w:pPr>
        <w:jc w:val="right"/>
      </w:pPr>
    </w:p>
    <w:p w:rsidR="00CB5935" w:rsidRDefault="00CB5935" w:rsidP="00CB5935">
      <w:pPr>
        <w:jc w:val="right"/>
      </w:pPr>
    </w:p>
    <w:p w:rsidR="00550EDA" w:rsidRDefault="00550EDA">
      <w:pPr>
        <w:spacing w:after="200"/>
        <w:jc w:val="left"/>
      </w:pPr>
    </w:p>
    <w:p w:rsidR="00550EDA" w:rsidRPr="00550EDA" w:rsidRDefault="00550EDA" w:rsidP="00550EDA"/>
    <w:p w:rsidR="00B40848" w:rsidRPr="00550EDA" w:rsidRDefault="00651C76" w:rsidP="00B40848">
      <w:r>
        <w:rPr>
          <w:noProof/>
        </w:rPr>
        <w:lastRenderedPageBreak/>
        <mc:AlternateContent>
          <mc:Choice Requires="wps">
            <w:drawing>
              <wp:anchor distT="0" distB="0" distL="114300" distR="114300" simplePos="0" relativeHeight="251702272" behindDoc="0" locked="0" layoutInCell="1" allowOverlap="1" wp14:anchorId="2C1BECCE" wp14:editId="465857D4">
                <wp:simplePos x="0" y="0"/>
                <wp:positionH relativeFrom="column">
                  <wp:posOffset>3049531</wp:posOffset>
                </wp:positionH>
                <wp:positionV relativeFrom="paragraph">
                  <wp:posOffset>-93806</wp:posOffset>
                </wp:positionV>
                <wp:extent cx="3632548" cy="338203"/>
                <wp:effectExtent l="0" t="0" r="12700" b="17780"/>
                <wp:wrapNone/>
                <wp:docPr id="57" name="Cuadro de texto 57"/>
                <wp:cNvGraphicFramePr/>
                <a:graphic xmlns:a="http://schemas.openxmlformats.org/drawingml/2006/main">
                  <a:graphicData uri="http://schemas.microsoft.com/office/word/2010/wordprocessingShape">
                    <wps:wsp>
                      <wps:cNvSpPr txBox="1"/>
                      <wps:spPr>
                        <a:xfrm>
                          <a:off x="0" y="0"/>
                          <a:ext cx="3632548" cy="338203"/>
                        </a:xfrm>
                        <a:prstGeom prst="rect">
                          <a:avLst/>
                        </a:prstGeom>
                        <a:solidFill>
                          <a:schemeClr val="lt1"/>
                        </a:solidFill>
                        <a:ln w="6350">
                          <a:solidFill>
                            <a:prstClr val="black"/>
                          </a:solidFill>
                        </a:ln>
                      </wps:spPr>
                      <wps:txbx>
                        <w:txbxContent>
                          <w:p w:rsidR="0099720C" w:rsidRPr="0016729E" w:rsidRDefault="0099720C" w:rsidP="00EF6D84">
                            <w:pPr>
                              <w:rPr>
                                <w:b/>
                                <w:bCs/>
                                <w:sz w:val="28"/>
                                <w:szCs w:val="28"/>
                                <w:lang w:val="es-ES"/>
                              </w:rPr>
                            </w:pPr>
                            <w:r w:rsidRPr="0016729E">
                              <w:rPr>
                                <w:b/>
                                <w:bCs/>
                                <w:sz w:val="28"/>
                                <w:szCs w:val="28"/>
                                <w:lang w:val="es-ES"/>
                              </w:rPr>
                              <w:t>Estado del 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ECCE" id="Cuadro de texto 57" o:spid="_x0000_s1037" type="#_x0000_t202" style="position:absolute;left:0;text-align:left;margin-left:240.1pt;margin-top:-7.4pt;width:286.0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" fillcolor="white [3201]" strokeweight=".5pt">
                <v:textbox>
                  <w:txbxContent>
                    <w:p w:rsidR="0099720C" w:rsidRPr="0016729E" w:rsidRDefault="0099720C" w:rsidP="00EF6D84">
                      <w:pPr>
                        <w:rPr>
                          <w:b/>
                          <w:bCs/>
                          <w:sz w:val="28"/>
                          <w:szCs w:val="28"/>
                          <w:lang w:val="es-ES"/>
                        </w:rPr>
                      </w:pPr>
                      <w:r w:rsidRPr="0016729E">
                        <w:rPr>
                          <w:b/>
                          <w:bCs/>
                          <w:sz w:val="28"/>
                          <w:szCs w:val="28"/>
                          <w:lang w:val="es-ES"/>
                        </w:rPr>
                        <w:t>Estado del arte</w:t>
                      </w:r>
                    </w:p>
                  </w:txbxContent>
                </v:textbox>
              </v:shape>
            </w:pict>
          </mc:Fallback>
        </mc:AlternateContent>
      </w:r>
    </w:p>
    <w:p w:rsidR="00B40848" w:rsidRPr="00550EDA" w:rsidRDefault="00B40848" w:rsidP="00B40848"/>
    <w:p w:rsidR="00B40848" w:rsidRPr="00550EDA" w:rsidRDefault="00B40848" w:rsidP="00B40848"/>
    <w:p w:rsidR="00B40848" w:rsidRPr="00550EDA" w:rsidRDefault="00B40848" w:rsidP="00B40848"/>
    <w:p w:rsidR="00550EDA" w:rsidRPr="00550EDA" w:rsidRDefault="00651C76" w:rsidP="00550EDA">
      <w:r>
        <w:rPr>
          <w:noProof/>
        </w:rPr>
        <mc:AlternateContent>
          <mc:Choice Requires="wps">
            <w:drawing>
              <wp:anchor distT="0" distB="0" distL="114300" distR="114300" simplePos="0" relativeHeight="251705344" behindDoc="0" locked="0" layoutInCell="1" allowOverlap="1">
                <wp:simplePos x="0" y="0"/>
                <wp:positionH relativeFrom="column">
                  <wp:posOffset>1947797</wp:posOffset>
                </wp:positionH>
                <wp:positionV relativeFrom="paragraph">
                  <wp:posOffset>74852</wp:posOffset>
                </wp:positionV>
                <wp:extent cx="6688420" cy="1172085"/>
                <wp:effectExtent l="0" t="0" r="17780" b="9525"/>
                <wp:wrapNone/>
                <wp:docPr id="60" name="Cuadro de texto 60"/>
                <wp:cNvGraphicFramePr/>
                <a:graphic xmlns:a="http://schemas.openxmlformats.org/drawingml/2006/main">
                  <a:graphicData uri="http://schemas.microsoft.com/office/word/2010/wordprocessingShape">
                    <wps:wsp>
                      <wps:cNvSpPr txBox="1"/>
                      <wps:spPr>
                        <a:xfrm>
                          <a:off x="0" y="0"/>
                          <a:ext cx="6688420" cy="1172085"/>
                        </a:xfrm>
                        <a:prstGeom prst="rect">
                          <a:avLst/>
                        </a:prstGeom>
                        <a:solidFill>
                          <a:schemeClr val="lt1"/>
                        </a:solidFill>
                        <a:ln w="6350">
                          <a:solidFill>
                            <a:prstClr val="black"/>
                          </a:solidFill>
                        </a:ln>
                      </wps:spPr>
                      <wps:txbx>
                        <w:txbxContent>
                          <w:p w:rsidR="0099720C" w:rsidRPr="00DD7997" w:rsidRDefault="0099720C" w:rsidP="0016729E">
                            <w:pPr>
                              <w:jc w:val="both"/>
                              <w:rPr>
                                <w:rFonts w:ascii="Comic Sans MS" w:eastAsia="Times New Roman" w:hAnsi="Comic Sans MS"/>
                                <w:sz w:val="21"/>
                                <w:szCs w:val="21"/>
                                <w:lang w:val="es-CO" w:eastAsia="es-ES_tradnl"/>
                              </w:rPr>
                            </w:pPr>
                            <w:r>
                              <w:rPr>
                                <w:rFonts w:ascii="Comic Sans MS" w:eastAsia="Times New Roman" w:hAnsi="Comic Sans MS"/>
                                <w:sz w:val="21"/>
                                <w:szCs w:val="21"/>
                                <w:lang w:val="es-CO" w:eastAsia="es-ES_tradnl"/>
                              </w:rPr>
                              <w:t>(</w:t>
                            </w:r>
                            <w:r w:rsidRPr="0016729E">
                              <w:rPr>
                                <w:rFonts w:ascii="Comic Sans MS" w:eastAsia="Times New Roman" w:hAnsi="Comic Sans MS"/>
                                <w:b/>
                                <w:bCs/>
                                <w:sz w:val="28"/>
                                <w:szCs w:val="28"/>
                                <w:lang w:val="es-CO" w:eastAsia="es-ES_tradnl"/>
                              </w:rPr>
                              <w:t>Idea de Apertura</w:t>
                            </w:r>
                            <w:r w:rsidRPr="0016729E">
                              <w:rPr>
                                <w:rFonts w:ascii="Comic Sans MS" w:eastAsia="Times New Roman" w:hAnsi="Comic Sans MS"/>
                                <w:sz w:val="28"/>
                                <w:szCs w:val="28"/>
                                <w:lang w:val="es-CO" w:eastAsia="es-ES_tradnl"/>
                              </w:rPr>
                              <w:t xml:space="preserve">) - Es una categoría central y deductiva que se aborda y se propone como estrategia metodológica para el análisis crítico de las dimensiones política, epistemológica y pedagógica de la producción investigativa en evaluación del aprendizaje. </w:t>
                            </w:r>
                          </w:p>
                          <w:p w:rsidR="0099720C" w:rsidRPr="00DD7997" w:rsidRDefault="0099720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0" o:spid="_x0000_s1038" type="#_x0000_t202" style="position:absolute;left:0;text-align:left;margin-left:153.35pt;margin-top:5.9pt;width:526.65pt;height:9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" fillcolor="white [3201]" strokeweight=".5pt">
                <v:textbox>
                  <w:txbxContent>
                    <w:p w:rsidR="0099720C" w:rsidRPr="00DD7997" w:rsidRDefault="0099720C" w:rsidP="0016729E">
                      <w:pPr>
                        <w:jc w:val="both"/>
                        <w:rPr>
                          <w:rFonts w:ascii="Comic Sans MS" w:eastAsia="Times New Roman" w:hAnsi="Comic Sans MS"/>
                          <w:sz w:val="21"/>
                          <w:szCs w:val="21"/>
                          <w:lang w:val="es-CO" w:eastAsia="es-ES_tradnl"/>
                        </w:rPr>
                      </w:pPr>
                      <w:r>
                        <w:rPr>
                          <w:rFonts w:ascii="Comic Sans MS" w:eastAsia="Times New Roman" w:hAnsi="Comic Sans MS"/>
                          <w:sz w:val="21"/>
                          <w:szCs w:val="21"/>
                          <w:lang w:val="es-CO" w:eastAsia="es-ES_tradnl"/>
                        </w:rPr>
                        <w:t>(</w:t>
                      </w:r>
                      <w:r w:rsidRPr="0016729E">
                        <w:rPr>
                          <w:rFonts w:ascii="Comic Sans MS" w:eastAsia="Times New Roman" w:hAnsi="Comic Sans MS"/>
                          <w:b/>
                          <w:bCs/>
                          <w:sz w:val="28"/>
                          <w:szCs w:val="28"/>
                          <w:lang w:val="es-CO" w:eastAsia="es-ES_tradnl"/>
                        </w:rPr>
                        <w:t>Idea de Apertura</w:t>
                      </w:r>
                      <w:r w:rsidRPr="0016729E">
                        <w:rPr>
                          <w:rFonts w:ascii="Comic Sans MS" w:eastAsia="Times New Roman" w:hAnsi="Comic Sans MS"/>
                          <w:sz w:val="28"/>
                          <w:szCs w:val="28"/>
                          <w:lang w:val="es-CO" w:eastAsia="es-ES_tradnl"/>
                        </w:rPr>
                        <w:t xml:space="preserve">) - Es una categoría central y deductiva que se aborda y se propone como estrategia metodológica para el análisis crítico de las dimensiones política, epistemológica y pedagógica de la producción investigativa en evaluación del aprendizaje. </w:t>
                      </w:r>
                    </w:p>
                    <w:p w:rsidR="0099720C" w:rsidRPr="00DD7997" w:rsidRDefault="0099720C">
                      <w:pPr>
                        <w:rPr>
                          <w:lang w:val="es-ES"/>
                        </w:rPr>
                      </w:pPr>
                    </w:p>
                  </w:txbxContent>
                </v:textbox>
              </v:shape>
            </w:pict>
          </mc:Fallback>
        </mc:AlternateContent>
      </w:r>
    </w:p>
    <w:p w:rsidR="00C8531E" w:rsidRPr="00550EDA" w:rsidRDefault="00C8531E" w:rsidP="00C8531E">
      <w:pPr>
        <w:tabs>
          <w:tab w:val="left" w:pos="1323"/>
        </w:tabs>
        <w:spacing w:after="200"/>
        <w:jc w:val="left"/>
      </w:pPr>
      <w:r>
        <w:tab/>
      </w:r>
    </w:p>
    <w:p w:rsidR="00C8531E" w:rsidRDefault="00651C76" w:rsidP="00C8531E">
      <w:pPr>
        <w:spacing w:after="200"/>
        <w:jc w:val="left"/>
      </w:pPr>
      <w:r>
        <w:rPr>
          <w:noProof/>
        </w:rPr>
        <mc:AlternateContent>
          <mc:Choice Requires="wps">
            <w:drawing>
              <wp:anchor distT="0" distB="0" distL="114300" distR="114300" simplePos="0" relativeHeight="251712512" behindDoc="0" locked="0" layoutInCell="1" allowOverlap="1" wp14:anchorId="34E4D58A" wp14:editId="49E0E00E">
                <wp:simplePos x="0" y="0"/>
                <wp:positionH relativeFrom="column">
                  <wp:posOffset>945889</wp:posOffset>
                </wp:positionH>
                <wp:positionV relativeFrom="paragraph">
                  <wp:posOffset>2011235</wp:posOffset>
                </wp:positionV>
                <wp:extent cx="550971" cy="0"/>
                <wp:effectExtent l="0" t="12700" r="20955" b="12700"/>
                <wp:wrapNone/>
                <wp:docPr id="59" name="Conector recto 59"/>
                <wp:cNvGraphicFramePr/>
                <a:graphic xmlns:a="http://schemas.openxmlformats.org/drawingml/2006/main">
                  <a:graphicData uri="http://schemas.microsoft.com/office/word/2010/wordprocessingShape">
                    <wps:wsp>
                      <wps:cNvCnPr/>
                      <wps:spPr>
                        <a:xfrm flipV="1">
                          <a:off x="0" y="0"/>
                          <a:ext cx="55097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4CCE2" id="Conector recto 5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58.35pt" to="117.9pt,15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" strokecolor="#c00000 [3204]" strokeweight="2.2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53005985" wp14:editId="4F771463">
                <wp:simplePos x="0" y="0"/>
                <wp:positionH relativeFrom="column">
                  <wp:posOffset>-93945</wp:posOffset>
                </wp:positionH>
                <wp:positionV relativeFrom="paragraph">
                  <wp:posOffset>1748634</wp:posOffset>
                </wp:positionV>
                <wp:extent cx="953135" cy="523754"/>
                <wp:effectExtent l="0" t="0" r="12065" b="10160"/>
                <wp:wrapNone/>
                <wp:docPr id="56" name="Cuadro de texto 56"/>
                <wp:cNvGraphicFramePr/>
                <a:graphic xmlns:a="http://schemas.openxmlformats.org/drawingml/2006/main">
                  <a:graphicData uri="http://schemas.microsoft.com/office/word/2010/wordprocessingShape">
                    <wps:wsp>
                      <wps:cNvSpPr txBox="1"/>
                      <wps:spPr>
                        <a:xfrm>
                          <a:off x="0" y="0"/>
                          <a:ext cx="953135" cy="523754"/>
                        </a:xfrm>
                        <a:prstGeom prst="rect">
                          <a:avLst/>
                        </a:prstGeom>
                        <a:solidFill>
                          <a:schemeClr val="lt1"/>
                        </a:solidFill>
                        <a:ln w="6350">
                          <a:solidFill>
                            <a:prstClr val="black"/>
                          </a:solidFill>
                        </a:ln>
                      </wps:spPr>
                      <wps:txbx>
                        <w:txbxContent>
                          <w:p w:rsidR="0099720C" w:rsidRPr="0016729E" w:rsidRDefault="0099720C" w:rsidP="00C8531E">
                            <w:pPr>
                              <w:rPr>
                                <w:b/>
                                <w:bCs/>
                                <w:sz w:val="28"/>
                                <w:szCs w:val="28"/>
                                <w:lang w:val="es-ES"/>
                              </w:rPr>
                            </w:pPr>
                            <w:r w:rsidRPr="0016729E">
                              <w:rPr>
                                <w:b/>
                                <w:bCs/>
                                <w:sz w:val="28"/>
                                <w:szCs w:val="28"/>
                                <w:lang w:val="es-ES"/>
                              </w:rPr>
                              <w:t>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05985" id="Cuadro de texto 56" o:spid="_x0000_s1039" type="#_x0000_t202" style="position:absolute;margin-left:-7.4pt;margin-top:137.7pt;width:75.0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" fillcolor="white [3201]" strokeweight=".5pt">
                <v:textbox>
                  <w:txbxContent>
                    <w:p w:rsidR="0099720C" w:rsidRPr="0016729E" w:rsidRDefault="0099720C" w:rsidP="00C8531E">
                      <w:pPr>
                        <w:rPr>
                          <w:b/>
                          <w:bCs/>
                          <w:sz w:val="28"/>
                          <w:szCs w:val="28"/>
                          <w:lang w:val="es-ES"/>
                        </w:rPr>
                      </w:pPr>
                      <w:r w:rsidRPr="0016729E">
                        <w:rPr>
                          <w:b/>
                          <w:bCs/>
                          <w:sz w:val="28"/>
                          <w:szCs w:val="28"/>
                          <w:lang w:val="es-ES"/>
                        </w:rPr>
                        <w:t>Ensayo</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-161925</wp:posOffset>
                </wp:positionH>
                <wp:positionV relativeFrom="paragraph">
                  <wp:posOffset>1692042</wp:posOffset>
                </wp:positionV>
                <wp:extent cx="1038900" cy="647754"/>
                <wp:effectExtent l="0" t="0" r="15240" b="12700"/>
                <wp:wrapNone/>
                <wp:docPr id="54" name="Marco 54"/>
                <wp:cNvGraphicFramePr/>
                <a:graphic xmlns:a="http://schemas.openxmlformats.org/drawingml/2006/main">
                  <a:graphicData uri="http://schemas.microsoft.com/office/word/2010/wordprocessingShape">
                    <wps:wsp>
                      <wps:cNvSpPr/>
                      <wps:spPr>
                        <a:xfrm>
                          <a:off x="0" y="0"/>
                          <a:ext cx="1038900" cy="647754"/>
                        </a:xfrm>
                        <a:prstGeom prst="frame">
                          <a:avLst>
                            <a:gd name="adj1" fmla="val 3836"/>
                          </a:avLst>
                        </a:prstGeom>
                        <a:solidFill>
                          <a:schemeClr val="accent1">
                            <a:alpha val="38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3E4E" id="Marco 54" o:spid="_x0000_s1026" style="position:absolute;margin-left:-12.75pt;margin-top:133.25pt;width:81.8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8900,647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" path="m,l1038900,r,647754l,647754,,xm24848,24848r,598058l1014052,622906r,-598058l24848,24848xe" fillcolor="#c00000 [3204]" strokecolor="#5f0000 [1604]" strokeweight=".5pt">
                <v:fill opacity="24929f"/>
                <v:stroke joinstyle="miter"/>
                <v:path arrowok="t" o:connecttype="custom" o:connectlocs="0,0;1038900,0;1038900,647754;0,647754;0,0;24848,24848;24848,622906;1014052,622906;1014052,24848;24848,24848" o:connectangles="0,0,0,0,0,0,0,0,0,0"/>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1502079</wp:posOffset>
                </wp:positionH>
                <wp:positionV relativeFrom="paragraph">
                  <wp:posOffset>80069</wp:posOffset>
                </wp:positionV>
                <wp:extent cx="445718" cy="4223874"/>
                <wp:effectExtent l="0" t="0" r="12065" b="18415"/>
                <wp:wrapNone/>
                <wp:docPr id="44" name="Abrir corchete 44"/>
                <wp:cNvGraphicFramePr/>
                <a:graphic xmlns:a="http://schemas.openxmlformats.org/drawingml/2006/main">
                  <a:graphicData uri="http://schemas.microsoft.com/office/word/2010/wordprocessingShape">
                    <wps:wsp>
                      <wps:cNvSpPr/>
                      <wps:spPr>
                        <a:xfrm>
                          <a:off x="0" y="0"/>
                          <a:ext cx="445718" cy="422387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37CE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44" o:spid="_x0000_s1026" type="#_x0000_t85" style="position:absolute;margin-left:118.25pt;margin-top:6.3pt;width:35.1pt;height:332.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" adj="190" strokecolor="#c00000 [3204]" strokeweight=".5pt">
                <v:stroke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1947545</wp:posOffset>
                </wp:positionH>
                <wp:positionV relativeFrom="paragraph">
                  <wp:posOffset>1056640</wp:posOffset>
                </wp:positionV>
                <wp:extent cx="6687820" cy="1139825"/>
                <wp:effectExtent l="0" t="0" r="17780" b="15875"/>
                <wp:wrapNone/>
                <wp:docPr id="62" name="Cuadro de texto 62"/>
                <wp:cNvGraphicFramePr/>
                <a:graphic xmlns:a="http://schemas.openxmlformats.org/drawingml/2006/main">
                  <a:graphicData uri="http://schemas.microsoft.com/office/word/2010/wordprocessingShape">
                    <wps:wsp>
                      <wps:cNvSpPr txBox="1"/>
                      <wps:spPr>
                        <a:xfrm>
                          <a:off x="0" y="0"/>
                          <a:ext cx="6687820" cy="1139825"/>
                        </a:xfrm>
                        <a:prstGeom prst="rect">
                          <a:avLst/>
                        </a:prstGeom>
                        <a:solidFill>
                          <a:schemeClr val="lt1"/>
                        </a:solidFill>
                        <a:ln w="6350">
                          <a:solidFill>
                            <a:prstClr val="black"/>
                          </a:solidFill>
                        </a:ln>
                      </wps:spPr>
                      <wps:txbx>
                        <w:txbxContent>
                          <w:p w:rsidR="0099720C" w:rsidRPr="00C8531E" w:rsidRDefault="0099720C" w:rsidP="0016729E">
                            <w:pPr>
                              <w:jc w:val="both"/>
                              <w:rPr>
                                <w:rFonts w:ascii="Comic Sans MS" w:eastAsia="Times New Roman" w:hAnsi="Comic Sans MS"/>
                                <w:sz w:val="21"/>
                                <w:szCs w:val="21"/>
                                <w:lang w:val="es-CO" w:eastAsia="es-ES_tradnl"/>
                              </w:rPr>
                            </w:pPr>
                            <w:r>
                              <w:rPr>
                                <w:rFonts w:ascii="Comic Sans MS" w:eastAsia="Times New Roman" w:hAnsi="Comic Sans MS"/>
                                <w:sz w:val="21"/>
                                <w:szCs w:val="21"/>
                                <w:lang w:val="es-CO" w:eastAsia="es-ES_tradnl"/>
                              </w:rPr>
                              <w:t>(</w:t>
                            </w:r>
                            <w:r w:rsidRPr="0016729E">
                              <w:rPr>
                                <w:rFonts w:ascii="Comic Sans MS" w:eastAsia="Times New Roman" w:hAnsi="Comic Sans MS"/>
                                <w:b/>
                                <w:bCs/>
                                <w:sz w:val="28"/>
                                <w:szCs w:val="28"/>
                                <w:lang w:val="es-CO" w:eastAsia="es-ES_tradnl"/>
                              </w:rPr>
                              <w:t>Historia</w:t>
                            </w:r>
                            <w:r w:rsidRPr="0016729E">
                              <w:rPr>
                                <w:rFonts w:ascii="Comic Sans MS" w:eastAsia="Times New Roman" w:hAnsi="Comic Sans MS"/>
                                <w:sz w:val="28"/>
                                <w:szCs w:val="28"/>
                                <w:lang w:val="es-CO" w:eastAsia="es-ES_tradnl"/>
                              </w:rPr>
                              <w:t>) - El término estado del arte tiene su origen en Estados Unidos a finales del siglo xix,. Inicialmente se le dio el nombre de Status of the Art (estatus del arte); sin embargo, ya a comienzos del siglo xx el término se había cambiado por su forma moderna State-of-the-art (estado del 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2" o:spid="_x0000_s1040" type="#_x0000_t202" style="position:absolute;margin-left:153.35pt;margin-top:83.2pt;width:526.6pt;height:8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" fillcolor="white [3201]" strokeweight=".5pt">
                <v:textbox>
                  <w:txbxContent>
                    <w:p w:rsidR="0099720C" w:rsidRPr="00C8531E" w:rsidRDefault="0099720C" w:rsidP="0016729E">
                      <w:pPr>
                        <w:jc w:val="both"/>
                        <w:rPr>
                          <w:rFonts w:ascii="Comic Sans MS" w:eastAsia="Times New Roman" w:hAnsi="Comic Sans MS"/>
                          <w:sz w:val="21"/>
                          <w:szCs w:val="21"/>
                          <w:lang w:val="es-CO" w:eastAsia="es-ES_tradnl"/>
                        </w:rPr>
                      </w:pPr>
                      <w:r>
                        <w:rPr>
                          <w:rFonts w:ascii="Comic Sans MS" w:eastAsia="Times New Roman" w:hAnsi="Comic Sans MS"/>
                          <w:sz w:val="21"/>
                          <w:szCs w:val="21"/>
                          <w:lang w:val="es-CO" w:eastAsia="es-ES_tradnl"/>
                        </w:rPr>
                        <w:t>(</w:t>
                      </w:r>
                      <w:r w:rsidRPr="0016729E">
                        <w:rPr>
                          <w:rFonts w:ascii="Comic Sans MS" w:eastAsia="Times New Roman" w:hAnsi="Comic Sans MS"/>
                          <w:b/>
                          <w:bCs/>
                          <w:sz w:val="28"/>
                          <w:szCs w:val="28"/>
                          <w:lang w:val="es-CO" w:eastAsia="es-ES_tradnl"/>
                        </w:rPr>
                        <w:t>Historia</w:t>
                      </w:r>
                      <w:r w:rsidRPr="0016729E">
                        <w:rPr>
                          <w:rFonts w:ascii="Comic Sans MS" w:eastAsia="Times New Roman" w:hAnsi="Comic Sans MS"/>
                          <w:sz w:val="28"/>
                          <w:szCs w:val="28"/>
                          <w:lang w:val="es-CO" w:eastAsia="es-ES_tradnl"/>
                        </w:rPr>
                        <w:t>) - El término estado del arte tiene su origen en Estados Unidos a finales del siglo xix,. Inicialmente se le dio el nombre de Status of the Art (estatus del arte); sin embargo, ya a comienzos del siglo xx el término se había cambiado por su forma moderna State-of-the-art (estado del arte)</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050685BF" wp14:editId="6645AC67">
                <wp:simplePos x="0" y="0"/>
                <wp:positionH relativeFrom="column">
                  <wp:posOffset>1947545</wp:posOffset>
                </wp:positionH>
                <wp:positionV relativeFrom="paragraph">
                  <wp:posOffset>2562634</wp:posOffset>
                </wp:positionV>
                <wp:extent cx="6687820" cy="988060"/>
                <wp:effectExtent l="0" t="0" r="17780" b="15240"/>
                <wp:wrapSquare wrapText="bothSides"/>
                <wp:docPr id="1" name="Cuadro de texto 1"/>
                <wp:cNvGraphicFramePr/>
                <a:graphic xmlns:a="http://schemas.openxmlformats.org/drawingml/2006/main">
                  <a:graphicData uri="http://schemas.microsoft.com/office/word/2010/wordprocessingShape">
                    <wps:wsp>
                      <wps:cNvSpPr txBox="1"/>
                      <wps:spPr>
                        <a:xfrm>
                          <a:off x="0" y="0"/>
                          <a:ext cx="6687820" cy="988060"/>
                        </a:xfrm>
                        <a:prstGeom prst="rect">
                          <a:avLst/>
                        </a:prstGeom>
                        <a:noFill/>
                        <a:ln w="6350">
                          <a:solidFill>
                            <a:prstClr val="black"/>
                          </a:solidFill>
                        </a:ln>
                      </wps:spPr>
                      <wps:txbx>
                        <w:txbxContent>
                          <w:p w:rsidR="0099720C" w:rsidRPr="0016729E" w:rsidRDefault="0099720C" w:rsidP="00C8531E">
                            <w:pPr>
                              <w:jc w:val="both"/>
                              <w:rPr>
                                <w:rFonts w:ascii="Comic Sans MS" w:hAnsi="Comic Sans MS"/>
                                <w:sz w:val="21"/>
                                <w:szCs w:val="21"/>
                              </w:rPr>
                            </w:pPr>
                            <w:r w:rsidRPr="0016729E">
                              <w:rPr>
                                <w:rFonts w:ascii="Comic Sans MS" w:eastAsia="Times New Roman" w:hAnsi="Comic Sans MS"/>
                                <w:sz w:val="28"/>
                                <w:szCs w:val="28"/>
                                <w:lang w:val="es-CO" w:eastAsia="es-ES_tradnl"/>
                              </w:rPr>
                              <w:t>(</w:t>
                            </w:r>
                            <w:r w:rsidRPr="0016729E">
                              <w:rPr>
                                <w:rFonts w:ascii="Comic Sans MS" w:eastAsia="Times New Roman" w:hAnsi="Comic Sans MS"/>
                                <w:b/>
                                <w:bCs/>
                                <w:sz w:val="28"/>
                                <w:szCs w:val="28"/>
                                <w:lang w:val="es-CO" w:eastAsia="es-ES_tradnl"/>
                              </w:rPr>
                              <w:t>Contextualización</w:t>
                            </w:r>
                            <w:r w:rsidRPr="0016729E">
                              <w:rPr>
                                <w:rFonts w:ascii="Comic Sans MS" w:eastAsia="Times New Roman" w:hAnsi="Comic Sans MS"/>
                                <w:sz w:val="28"/>
                                <w:szCs w:val="28"/>
                                <w:lang w:val="es-CO" w:eastAsia="es-ES_tradnl"/>
                              </w:rPr>
                              <w:t>) - construye un puente entre el lector y el texto, el texto y su productor, el contexto histórico y el presente, y una circunstancia social en particular y otra (Denzin &amp; Lincoln,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5BF" id="Cuadro de texto 1" o:spid="_x0000_s1041" type="#_x0000_t202" style="position:absolute;margin-left:153.35pt;margin-top:201.8pt;width:526.6pt;height:7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" filled="f" strokeweight=".5pt">
                <v:textbox>
                  <w:txbxContent>
                    <w:p w:rsidR="0099720C" w:rsidRPr="0016729E" w:rsidRDefault="0099720C" w:rsidP="00C8531E">
                      <w:pPr>
                        <w:jc w:val="both"/>
                        <w:rPr>
                          <w:rFonts w:ascii="Comic Sans MS" w:hAnsi="Comic Sans MS"/>
                          <w:sz w:val="21"/>
                          <w:szCs w:val="21"/>
                        </w:rPr>
                      </w:pPr>
                      <w:r w:rsidRPr="0016729E">
                        <w:rPr>
                          <w:rFonts w:ascii="Comic Sans MS" w:eastAsia="Times New Roman" w:hAnsi="Comic Sans MS"/>
                          <w:sz w:val="28"/>
                          <w:szCs w:val="28"/>
                          <w:lang w:val="es-CO" w:eastAsia="es-ES_tradnl"/>
                        </w:rPr>
                        <w:t>(</w:t>
                      </w:r>
                      <w:r w:rsidRPr="0016729E">
                        <w:rPr>
                          <w:rFonts w:ascii="Comic Sans MS" w:eastAsia="Times New Roman" w:hAnsi="Comic Sans MS"/>
                          <w:b/>
                          <w:bCs/>
                          <w:sz w:val="28"/>
                          <w:szCs w:val="28"/>
                          <w:lang w:val="es-CO" w:eastAsia="es-ES_tradnl"/>
                        </w:rPr>
                        <w:t>Contextualización</w:t>
                      </w:r>
                      <w:r w:rsidRPr="0016729E">
                        <w:rPr>
                          <w:rFonts w:ascii="Comic Sans MS" w:eastAsia="Times New Roman" w:hAnsi="Comic Sans MS"/>
                          <w:sz w:val="28"/>
                          <w:szCs w:val="28"/>
                          <w:lang w:val="es-CO" w:eastAsia="es-ES_tradnl"/>
                        </w:rPr>
                        <w:t>) - construye un puente entre el lector y el texto, el texto y su productor, el contexto histórico y el presente, y una circunstancia social en particular y otra (Denzin &amp; Lincoln, 2012).</w:t>
                      </w:r>
                    </w:p>
                  </w:txbxContent>
                </v:textbox>
                <w10:wrap type="square"/>
              </v:shape>
            </w:pict>
          </mc:Fallback>
        </mc:AlternateContent>
      </w:r>
      <w:r>
        <w:rPr>
          <w:noProof/>
          <w:lang w:val="es-CO"/>
        </w:rPr>
        <mc:AlternateContent>
          <mc:Choice Requires="wps">
            <w:drawing>
              <wp:anchor distT="0" distB="0" distL="114300" distR="114300" simplePos="0" relativeHeight="251722752" behindDoc="0" locked="0" layoutInCell="1" allowOverlap="1">
                <wp:simplePos x="0" y="0"/>
                <wp:positionH relativeFrom="column">
                  <wp:posOffset>1972849</wp:posOffset>
                </wp:positionH>
                <wp:positionV relativeFrom="paragraph">
                  <wp:posOffset>3840480</wp:posOffset>
                </wp:positionV>
                <wp:extent cx="6662768" cy="839244"/>
                <wp:effectExtent l="0" t="0" r="17780" b="12065"/>
                <wp:wrapNone/>
                <wp:docPr id="26" name="Cuadro de texto 26"/>
                <wp:cNvGraphicFramePr/>
                <a:graphic xmlns:a="http://schemas.openxmlformats.org/drawingml/2006/main">
                  <a:graphicData uri="http://schemas.microsoft.com/office/word/2010/wordprocessingShape">
                    <wps:wsp>
                      <wps:cNvSpPr txBox="1"/>
                      <wps:spPr>
                        <a:xfrm>
                          <a:off x="0" y="0"/>
                          <a:ext cx="6662768" cy="839244"/>
                        </a:xfrm>
                        <a:prstGeom prst="rect">
                          <a:avLst/>
                        </a:prstGeom>
                        <a:solidFill>
                          <a:schemeClr val="lt1"/>
                        </a:solidFill>
                        <a:ln w="6350">
                          <a:solidFill>
                            <a:prstClr val="black"/>
                          </a:solidFill>
                        </a:ln>
                      </wps:spPr>
                      <wps:txbx>
                        <w:txbxContent>
                          <w:p w:rsidR="0099720C" w:rsidRPr="00651C76" w:rsidRDefault="0099720C" w:rsidP="00992323">
                            <w:pPr>
                              <w:jc w:val="both"/>
                              <w:rPr>
                                <w:b/>
                                <w:bCs/>
                                <w:sz w:val="28"/>
                                <w:szCs w:val="28"/>
                                <w:lang w:val="es-ES"/>
                              </w:rPr>
                            </w:pPr>
                            <w:r w:rsidRPr="00651C76">
                              <w:rPr>
                                <w:sz w:val="28"/>
                                <w:szCs w:val="28"/>
                                <w:lang w:val="es-ES"/>
                              </w:rPr>
                              <w:t>(</w:t>
                            </w:r>
                            <w:r w:rsidRPr="00651C76">
                              <w:rPr>
                                <w:b/>
                                <w:bCs/>
                                <w:sz w:val="28"/>
                                <w:szCs w:val="28"/>
                                <w:lang w:val="es-ES"/>
                              </w:rPr>
                              <w:t>Tesis</w:t>
                            </w:r>
                            <w:r w:rsidRPr="00651C76">
                              <w:rPr>
                                <w:sz w:val="28"/>
                                <w:szCs w:val="28"/>
                                <w:lang w:val="es-ES"/>
                              </w:rPr>
                              <w:t>) – Para intervenir en el estado del arte, es necesario avanzar en las investigaciones necesarias y así lograr desencadenar la mejor toma de decisiones.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2" type="#_x0000_t202" style="position:absolute;margin-left:155.35pt;margin-top:302.4pt;width:524.65pt;height:66.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" fillcolor="white [3201]" strokeweight=".5pt">
                <v:textbox>
                  <w:txbxContent>
                    <w:p w:rsidR="0099720C" w:rsidRPr="00651C76" w:rsidRDefault="0099720C" w:rsidP="00992323">
                      <w:pPr>
                        <w:jc w:val="both"/>
                        <w:rPr>
                          <w:b/>
                          <w:bCs/>
                          <w:sz w:val="28"/>
                          <w:szCs w:val="28"/>
                          <w:lang w:val="es-ES"/>
                        </w:rPr>
                      </w:pPr>
                      <w:r w:rsidRPr="00651C76">
                        <w:rPr>
                          <w:sz w:val="28"/>
                          <w:szCs w:val="28"/>
                          <w:lang w:val="es-ES"/>
                        </w:rPr>
                        <w:t>(</w:t>
                      </w:r>
                      <w:r w:rsidRPr="00651C76">
                        <w:rPr>
                          <w:b/>
                          <w:bCs/>
                          <w:sz w:val="28"/>
                          <w:szCs w:val="28"/>
                          <w:lang w:val="es-ES"/>
                        </w:rPr>
                        <w:t>Tesis</w:t>
                      </w:r>
                      <w:r w:rsidRPr="00651C76">
                        <w:rPr>
                          <w:sz w:val="28"/>
                          <w:szCs w:val="28"/>
                          <w:lang w:val="es-ES"/>
                        </w:rPr>
                        <w:t>) – Para intervenir en el estado del arte, es necesario avanzar en las investigaciones necesarias y así lograr desencadenar la mejor toma de decisiones.</w:t>
                      </w:r>
                    </w:p>
                  </w:txbxContent>
                </v:textbox>
              </v:shape>
            </w:pict>
          </mc:Fallback>
        </mc:AlternateContent>
      </w:r>
      <w:r w:rsidR="00C8531E" w:rsidRPr="00550EDA">
        <w:br w:type="page"/>
      </w:r>
    </w:p>
    <w:p w:rsidR="00550EDA" w:rsidRPr="00550EDA" w:rsidRDefault="008242D5" w:rsidP="00C8531E">
      <w:pPr>
        <w:tabs>
          <w:tab w:val="left" w:pos="1323"/>
        </w:tabs>
        <w:spacing w:after="200"/>
        <w:jc w:val="left"/>
      </w:pPr>
      <w:r>
        <w:rPr>
          <w:noProof/>
        </w:rPr>
        <w:lastRenderedPageBreak/>
        <mc:AlternateContent>
          <mc:Choice Requires="wps">
            <w:drawing>
              <wp:anchor distT="0" distB="0" distL="114300" distR="114300" simplePos="0" relativeHeight="251724800" behindDoc="0" locked="0" layoutInCell="1" allowOverlap="1">
                <wp:simplePos x="0" y="0"/>
                <wp:positionH relativeFrom="column">
                  <wp:posOffset>2122823</wp:posOffset>
                </wp:positionH>
                <wp:positionV relativeFrom="paragraph">
                  <wp:posOffset>92873</wp:posOffset>
                </wp:positionV>
                <wp:extent cx="6375748" cy="1175951"/>
                <wp:effectExtent l="0" t="0" r="12700" b="18415"/>
                <wp:wrapNone/>
                <wp:docPr id="28" name="Cuadro de texto 28"/>
                <wp:cNvGraphicFramePr/>
                <a:graphic xmlns:a="http://schemas.openxmlformats.org/drawingml/2006/main">
                  <a:graphicData uri="http://schemas.microsoft.com/office/word/2010/wordprocessingShape">
                    <wps:wsp>
                      <wps:cNvSpPr txBox="1"/>
                      <wps:spPr>
                        <a:xfrm>
                          <a:off x="0" y="0"/>
                          <a:ext cx="6375748" cy="1175951"/>
                        </a:xfrm>
                        <a:prstGeom prst="rect">
                          <a:avLst/>
                        </a:prstGeom>
                        <a:solidFill>
                          <a:schemeClr val="lt1"/>
                        </a:solidFill>
                        <a:ln w="6350">
                          <a:solidFill>
                            <a:prstClr val="black"/>
                          </a:solidFill>
                        </a:ln>
                      </wps:spPr>
                      <wps:txbx>
                        <w:txbxContent>
                          <w:p w:rsidR="0099720C" w:rsidRPr="00651C76" w:rsidRDefault="0099720C" w:rsidP="00527548">
                            <w:pPr>
                              <w:jc w:val="both"/>
                              <w:rPr>
                                <w:sz w:val="28"/>
                                <w:szCs w:val="28"/>
                                <w:lang w:val="es-ES"/>
                              </w:rPr>
                            </w:pPr>
                            <w:r w:rsidRPr="00651C76">
                              <w:rPr>
                                <w:sz w:val="28"/>
                                <w:szCs w:val="28"/>
                                <w:lang w:val="es-ES"/>
                              </w:rPr>
                              <w:t>(</w:t>
                            </w:r>
                            <w:r w:rsidRPr="00651C76">
                              <w:rPr>
                                <w:b/>
                                <w:bCs/>
                                <w:sz w:val="28"/>
                                <w:szCs w:val="28"/>
                                <w:lang w:val="es-ES"/>
                              </w:rPr>
                              <w:t>Marco teórico</w:t>
                            </w:r>
                            <w:r w:rsidRPr="00651C76">
                              <w:rPr>
                                <w:sz w:val="28"/>
                                <w:szCs w:val="28"/>
                                <w:lang w:val="es-ES"/>
                              </w:rPr>
                              <w:t>) – Todas las revisiones, pertinentes, que están orientadas en investigación y antecedentes en general, los cuales los consideramos, valiosos para obtener un estudio correcto, el cual permita una compresión de los datos de la realidad.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43" type="#_x0000_t202" style="position:absolute;margin-left:167.15pt;margin-top:7.3pt;width:502.05pt;height:92.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" fillcolor="white [3201]" strokeweight=".5pt">
                <v:textbox>
                  <w:txbxContent>
                    <w:p w:rsidR="0099720C" w:rsidRPr="00651C76" w:rsidRDefault="0099720C" w:rsidP="00527548">
                      <w:pPr>
                        <w:jc w:val="both"/>
                        <w:rPr>
                          <w:sz w:val="28"/>
                          <w:szCs w:val="28"/>
                          <w:lang w:val="es-ES"/>
                        </w:rPr>
                      </w:pPr>
                      <w:r w:rsidRPr="00651C76">
                        <w:rPr>
                          <w:sz w:val="28"/>
                          <w:szCs w:val="28"/>
                          <w:lang w:val="es-ES"/>
                        </w:rPr>
                        <w:t>(</w:t>
                      </w:r>
                      <w:r w:rsidRPr="00651C76">
                        <w:rPr>
                          <w:b/>
                          <w:bCs/>
                          <w:sz w:val="28"/>
                          <w:szCs w:val="28"/>
                          <w:lang w:val="es-ES"/>
                        </w:rPr>
                        <w:t>Marco teórico</w:t>
                      </w:r>
                      <w:r w:rsidRPr="00651C76">
                        <w:rPr>
                          <w:sz w:val="28"/>
                          <w:szCs w:val="28"/>
                          <w:lang w:val="es-ES"/>
                        </w:rPr>
                        <w:t>) – Todas las revisiones, pertinentes, que están orientadas en investigación y antecedentes en general, los cuales los consideramos, valiosos para obtener un estudio correcto, el cual permita una compresión de los datos de la realidad.</w:t>
                      </w:r>
                    </w:p>
                  </w:txbxContent>
                </v:textbox>
              </v:shape>
            </w:pict>
          </mc:Fallback>
        </mc:AlternateContent>
      </w:r>
    </w:p>
    <w:p w:rsidR="00550EDA" w:rsidRDefault="00992323" w:rsidP="00550EDA">
      <w:r>
        <w:rPr>
          <w:noProof/>
        </w:rPr>
        <mc:AlternateContent>
          <mc:Choice Requires="wps">
            <w:drawing>
              <wp:anchor distT="0" distB="0" distL="114300" distR="114300" simplePos="0" relativeHeight="251723776" behindDoc="0" locked="0" layoutInCell="1" allowOverlap="1">
                <wp:simplePos x="0" y="0"/>
                <wp:positionH relativeFrom="column">
                  <wp:posOffset>3356932</wp:posOffset>
                </wp:positionH>
                <wp:positionV relativeFrom="paragraph">
                  <wp:posOffset>540286</wp:posOffset>
                </wp:positionV>
                <wp:extent cx="231568" cy="217846"/>
                <wp:effectExtent l="25400" t="25400" r="48260" b="36195"/>
                <wp:wrapNone/>
                <wp:docPr id="27" name="Conector recto de flecha 27"/>
                <wp:cNvGraphicFramePr/>
                <a:graphic xmlns:a="http://schemas.openxmlformats.org/drawingml/2006/main">
                  <a:graphicData uri="http://schemas.microsoft.com/office/word/2010/wordprocessingShape">
                    <wps:wsp>
                      <wps:cNvCnPr/>
                      <wps:spPr>
                        <a:xfrm>
                          <a:off x="0" y="0"/>
                          <a:ext cx="231568" cy="2178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9CE53" id="Conector recto de flecha 27" o:spid="_x0000_s1026" type="#_x0000_t32" style="position:absolute;margin-left:264.35pt;margin-top:42.55pt;width:18.25pt;height:17.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" strokecolor="#c00000 [3204]" strokeweight=".5pt">
                <v:stroke startarrow="block" endarrow="block" joinstyle="miter"/>
              </v:shape>
            </w:pict>
          </mc:Fallback>
        </mc:AlternateContent>
      </w:r>
    </w:p>
    <w:p w:rsidR="00550EDA" w:rsidRPr="00550EDA" w:rsidRDefault="00651C76" w:rsidP="00550EDA">
      <w:pPr>
        <w:tabs>
          <w:tab w:val="left" w:pos="5098"/>
        </w:tabs>
        <w:jc w:val="left"/>
        <w:rPr>
          <w:lang w:val="es-CO"/>
          <w14:shadow w14:blurRad="0" w14:dist="50800" w14:dir="0" w14:sx="0" w14:sy="0" w14:kx="0" w14:ky="0" w14:algn="ctr">
            <w14:srgbClr w14:val="000000"/>
          </w14:shadow>
        </w:rPr>
      </w:pPr>
      <w:r>
        <w:rPr>
          <w:noProof/>
        </w:rPr>
        <mc:AlternateContent>
          <mc:Choice Requires="wps">
            <w:drawing>
              <wp:anchor distT="0" distB="0" distL="114300" distR="114300" simplePos="0" relativeHeight="251718656" behindDoc="0" locked="0" layoutInCell="1" allowOverlap="1" wp14:anchorId="7DAC7D0D" wp14:editId="5D464F30">
                <wp:simplePos x="0" y="0"/>
                <wp:positionH relativeFrom="column">
                  <wp:posOffset>1697276</wp:posOffset>
                </wp:positionH>
                <wp:positionV relativeFrom="paragraph">
                  <wp:posOffset>139343</wp:posOffset>
                </wp:positionV>
                <wp:extent cx="701457" cy="2367420"/>
                <wp:effectExtent l="0" t="0" r="10160" b="7620"/>
                <wp:wrapNone/>
                <wp:docPr id="449" name="Abrir corchete 449"/>
                <wp:cNvGraphicFramePr/>
                <a:graphic xmlns:a="http://schemas.openxmlformats.org/drawingml/2006/main">
                  <a:graphicData uri="http://schemas.microsoft.com/office/word/2010/wordprocessingShape">
                    <wps:wsp>
                      <wps:cNvSpPr/>
                      <wps:spPr>
                        <a:xfrm>
                          <a:off x="0" y="0"/>
                          <a:ext cx="701457" cy="2367420"/>
                        </a:xfrm>
                        <a:prstGeom prst="leftBracket">
                          <a:avLst>
                            <a:gd name="adj" fmla="val 8030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6AA7" id="Abrir corchete 449" o:spid="_x0000_s1026" type="#_x0000_t85" style="position:absolute;margin-left:133.65pt;margin-top:10.95pt;width:55.25pt;height:1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" adj="5139" strokecolor="#c00000 [3204]" strokeweight=".5pt">
                <v:stroke joinstyle="miter"/>
              </v:shape>
            </w:pict>
          </mc:Fallback>
        </mc:AlternateContent>
      </w:r>
      <w:r w:rsidR="00550EDA">
        <w:tab/>
      </w:r>
    </w:p>
    <w:p w:rsidR="00C8531E" w:rsidRDefault="00C8531E" w:rsidP="00550EDA">
      <w:pPr>
        <w:tabs>
          <w:tab w:val="left" w:pos="5098"/>
        </w:tabs>
        <w:jc w:val="left"/>
        <w:rPr>
          <w:lang w:val="es-CO"/>
          <w14:shadow w14:blurRad="0" w14:dist="50800" w14:dir="0" w14:sx="0" w14:sy="0" w14:kx="0" w14:ky="0" w14:algn="ctr">
            <w14:srgbClr w14:val="000000"/>
          </w14:shadow>
        </w:rPr>
      </w:pPr>
    </w:p>
    <w:p w:rsidR="00C8531E" w:rsidRDefault="00651C76" w:rsidP="007A59B7">
      <w:pPr>
        <w:jc w:val="left"/>
        <w:rPr>
          <w:lang w:val="es-CO"/>
          <w14:shadow w14:blurRad="0" w14:dist="50800" w14:dir="0" w14:sx="0" w14:sy="0" w14:kx="0" w14:ky="0" w14:algn="ctr">
            <w14:srgbClr w14:val="000000"/>
          </w14:shadow>
        </w:rPr>
      </w:pPr>
      <w:r>
        <w:rPr>
          <w:noProof/>
        </w:rPr>
        <mc:AlternateContent>
          <mc:Choice Requires="wps">
            <w:drawing>
              <wp:anchor distT="0" distB="0" distL="114300" distR="114300" simplePos="0" relativeHeight="251735040" behindDoc="0" locked="0" layoutInCell="1" allowOverlap="1">
                <wp:simplePos x="0" y="0"/>
                <wp:positionH relativeFrom="column">
                  <wp:posOffset>2197753</wp:posOffset>
                </wp:positionH>
                <wp:positionV relativeFrom="paragraph">
                  <wp:posOffset>962390</wp:posOffset>
                </wp:positionV>
                <wp:extent cx="6300244" cy="1501629"/>
                <wp:effectExtent l="0" t="0" r="12065" b="10160"/>
                <wp:wrapNone/>
                <wp:docPr id="36" name="Cuadro de texto 36"/>
                <wp:cNvGraphicFramePr/>
                <a:graphic xmlns:a="http://schemas.openxmlformats.org/drawingml/2006/main">
                  <a:graphicData uri="http://schemas.microsoft.com/office/word/2010/wordprocessingShape">
                    <wps:wsp>
                      <wps:cNvSpPr txBox="1"/>
                      <wps:spPr>
                        <a:xfrm>
                          <a:off x="0" y="0"/>
                          <a:ext cx="6300244" cy="1501629"/>
                        </a:xfrm>
                        <a:prstGeom prst="rect">
                          <a:avLst/>
                        </a:prstGeom>
                        <a:solidFill>
                          <a:schemeClr val="lt1"/>
                        </a:solidFill>
                        <a:ln w="6350">
                          <a:solidFill>
                            <a:prstClr val="black"/>
                          </a:solidFill>
                        </a:ln>
                      </wps:spPr>
                      <wps:txbx>
                        <w:txbxContent>
                          <w:p w:rsidR="0099720C" w:rsidRDefault="0099720C">
                            <w:pPr>
                              <w:rPr>
                                <w:lang w:val="es-ES"/>
                              </w:rPr>
                            </w:pPr>
                          </w:p>
                          <w:p w:rsidR="0099720C" w:rsidRPr="00651C76" w:rsidRDefault="0099720C">
                            <w:pPr>
                              <w:rPr>
                                <w:sz w:val="28"/>
                                <w:szCs w:val="28"/>
                                <w:lang w:val="es-ES"/>
                              </w:rPr>
                            </w:pPr>
                          </w:p>
                          <w:p w:rsidR="0099720C" w:rsidRPr="00651C76" w:rsidRDefault="0099720C">
                            <w:pPr>
                              <w:rPr>
                                <w:sz w:val="28"/>
                                <w:szCs w:val="28"/>
                                <w:lang w:val="es-ES"/>
                              </w:rPr>
                            </w:pPr>
                            <w:r w:rsidRPr="00651C76">
                              <w:rPr>
                                <w:sz w:val="28"/>
                                <w:szCs w:val="28"/>
                                <w:lang w:val="es-ES"/>
                              </w:rPr>
                              <w:t>(</w:t>
                            </w:r>
                            <w:r w:rsidRPr="00651C76">
                              <w:rPr>
                                <w:b/>
                                <w:bCs/>
                                <w:sz w:val="28"/>
                                <w:szCs w:val="28"/>
                                <w:lang w:val="es-ES"/>
                              </w:rPr>
                              <w:t>Fuentes de investigación</w:t>
                            </w:r>
                            <w:r w:rsidRPr="00651C76">
                              <w:rPr>
                                <w:sz w:val="28"/>
                                <w:szCs w:val="28"/>
                                <w:lang w:val="es-ES"/>
                              </w:rPr>
                              <w:t xml:space="preserve">) – </w:t>
                            </w:r>
                            <w:hyperlink r:id="rId11" w:history="1">
                              <w:r w:rsidRPr="00651C76">
                                <w:rPr>
                                  <w:rStyle w:val="Hipervnculo"/>
                                  <w:sz w:val="28"/>
                                  <w:szCs w:val="28"/>
                                  <w:lang w:val="es-ES"/>
                                </w:rPr>
                                <w:t>https://repository</w:t>
                              </w:r>
                            </w:hyperlink>
                            <w:r w:rsidRPr="00651C76">
                              <w:rPr>
                                <w:sz w:val="28"/>
                                <w:szCs w:val="28"/>
                                <w:lang w:val="es-ES"/>
                              </w:rPr>
                              <w:t xml:space="preserve">.unilibre.edu.co  - - </w:t>
                            </w:r>
                          </w:p>
                          <w:p w:rsidR="0099720C" w:rsidRPr="00651C76" w:rsidRDefault="0099720C">
                            <w:pPr>
                              <w:rPr>
                                <w:sz w:val="28"/>
                                <w:szCs w:val="28"/>
                                <w:lang w:val="es-ES"/>
                              </w:rPr>
                            </w:pPr>
                          </w:p>
                          <w:p w:rsidR="0099720C" w:rsidRPr="00651C76" w:rsidRDefault="0099720C">
                            <w:pPr>
                              <w:rPr>
                                <w:sz w:val="28"/>
                                <w:szCs w:val="28"/>
                                <w:lang w:val="es-ES"/>
                              </w:rPr>
                            </w:pPr>
                            <w:r w:rsidRPr="00651C76">
                              <w:rPr>
                                <w:sz w:val="28"/>
                                <w:szCs w:val="28"/>
                                <w:lang w:val="es-ES"/>
                              </w:rPr>
                              <w:t>www.scielo.org.co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44" type="#_x0000_t202" style="position:absolute;margin-left:173.05pt;margin-top:75.8pt;width:496.1pt;height:11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" fillcolor="white [3201]" strokeweight=".5pt">
                <v:textbox>
                  <w:txbxContent>
                    <w:p w:rsidR="0099720C" w:rsidRDefault="0099720C">
                      <w:pPr>
                        <w:rPr>
                          <w:lang w:val="es-ES"/>
                        </w:rPr>
                      </w:pPr>
                    </w:p>
                    <w:p w:rsidR="0099720C" w:rsidRPr="00651C76" w:rsidRDefault="0099720C">
                      <w:pPr>
                        <w:rPr>
                          <w:sz w:val="28"/>
                          <w:szCs w:val="28"/>
                          <w:lang w:val="es-ES"/>
                        </w:rPr>
                      </w:pPr>
                    </w:p>
                    <w:p w:rsidR="0099720C" w:rsidRPr="00651C76" w:rsidRDefault="0099720C">
                      <w:pPr>
                        <w:rPr>
                          <w:sz w:val="28"/>
                          <w:szCs w:val="28"/>
                          <w:lang w:val="es-ES"/>
                        </w:rPr>
                      </w:pPr>
                      <w:r w:rsidRPr="00651C76">
                        <w:rPr>
                          <w:sz w:val="28"/>
                          <w:szCs w:val="28"/>
                          <w:lang w:val="es-ES"/>
                        </w:rPr>
                        <w:t>(</w:t>
                      </w:r>
                      <w:r w:rsidRPr="00651C76">
                        <w:rPr>
                          <w:b/>
                          <w:bCs/>
                          <w:sz w:val="28"/>
                          <w:szCs w:val="28"/>
                          <w:lang w:val="es-ES"/>
                        </w:rPr>
                        <w:t>Fuentes de investigación</w:t>
                      </w:r>
                      <w:r w:rsidRPr="00651C76">
                        <w:rPr>
                          <w:sz w:val="28"/>
                          <w:szCs w:val="28"/>
                          <w:lang w:val="es-ES"/>
                        </w:rPr>
                        <w:t xml:space="preserve">) – </w:t>
                      </w:r>
                      <w:hyperlink r:id="rId12" w:history="1">
                        <w:r w:rsidRPr="00651C76">
                          <w:rPr>
                            <w:rStyle w:val="Hipervnculo"/>
                            <w:sz w:val="28"/>
                            <w:szCs w:val="28"/>
                            <w:lang w:val="es-ES"/>
                          </w:rPr>
                          <w:t>https://repository</w:t>
                        </w:r>
                      </w:hyperlink>
                      <w:r w:rsidRPr="00651C76">
                        <w:rPr>
                          <w:sz w:val="28"/>
                          <w:szCs w:val="28"/>
                          <w:lang w:val="es-ES"/>
                        </w:rPr>
                        <w:t xml:space="preserve">.unilibre.edu.co  - - </w:t>
                      </w:r>
                    </w:p>
                    <w:p w:rsidR="0099720C" w:rsidRPr="00651C76" w:rsidRDefault="0099720C">
                      <w:pPr>
                        <w:rPr>
                          <w:sz w:val="28"/>
                          <w:szCs w:val="28"/>
                          <w:lang w:val="es-ES"/>
                        </w:rPr>
                      </w:pPr>
                    </w:p>
                    <w:p w:rsidR="0099720C" w:rsidRPr="00651C76" w:rsidRDefault="0099720C">
                      <w:pPr>
                        <w:rPr>
                          <w:sz w:val="28"/>
                          <w:szCs w:val="28"/>
                          <w:lang w:val="es-ES"/>
                        </w:rPr>
                      </w:pPr>
                      <w:r w:rsidRPr="00651C76">
                        <w:rPr>
                          <w:sz w:val="28"/>
                          <w:szCs w:val="28"/>
                          <w:lang w:val="es-ES"/>
                        </w:rPr>
                        <w:t>www.scielo.org.co</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1BEDBC3" wp14:editId="1201789F">
                <wp:simplePos x="0" y="0"/>
                <wp:positionH relativeFrom="column">
                  <wp:posOffset>118997</wp:posOffset>
                </wp:positionH>
                <wp:positionV relativeFrom="paragraph">
                  <wp:posOffset>549101</wp:posOffset>
                </wp:positionV>
                <wp:extent cx="811530" cy="314326"/>
                <wp:effectExtent l="0" t="0" r="13970" b="15875"/>
                <wp:wrapNone/>
                <wp:docPr id="448" name="Cuadro de texto 448"/>
                <wp:cNvGraphicFramePr/>
                <a:graphic xmlns:a="http://schemas.openxmlformats.org/drawingml/2006/main">
                  <a:graphicData uri="http://schemas.microsoft.com/office/word/2010/wordprocessingShape">
                    <wps:wsp>
                      <wps:cNvSpPr txBox="1"/>
                      <wps:spPr>
                        <a:xfrm>
                          <a:off x="0" y="0"/>
                          <a:ext cx="811530" cy="314326"/>
                        </a:xfrm>
                        <a:prstGeom prst="rect">
                          <a:avLst/>
                        </a:prstGeom>
                        <a:solidFill>
                          <a:schemeClr val="lt1"/>
                        </a:solidFill>
                        <a:ln w="6350">
                          <a:solidFill>
                            <a:prstClr val="black"/>
                          </a:solidFill>
                        </a:ln>
                      </wps:spPr>
                      <wps:txbx>
                        <w:txbxContent>
                          <w:p w:rsidR="0099720C" w:rsidRPr="00EF6D84" w:rsidRDefault="0099720C" w:rsidP="00C8531E">
                            <w:pPr>
                              <w:rPr>
                                <w:sz w:val="28"/>
                                <w:szCs w:val="28"/>
                                <w:lang w:val="es-ES"/>
                              </w:rPr>
                            </w:pPr>
                            <w:r w:rsidRPr="00EF6D84">
                              <w:rPr>
                                <w:sz w:val="28"/>
                                <w:szCs w:val="28"/>
                                <w:lang w:val="es-ES"/>
                              </w:rPr>
                              <w:t>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EDBC3" id="Cuadro de texto 448" o:spid="_x0000_s1045" type="#_x0000_t202" style="position:absolute;margin-left:9.35pt;margin-top:43.25pt;width:63.9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" fillcolor="white [3201]" strokeweight=".5pt">
                <v:textbox>
                  <w:txbxContent>
                    <w:p w:rsidR="0099720C" w:rsidRPr="00EF6D84" w:rsidRDefault="0099720C" w:rsidP="00C8531E">
                      <w:pPr>
                        <w:rPr>
                          <w:sz w:val="28"/>
                          <w:szCs w:val="28"/>
                          <w:lang w:val="es-ES"/>
                        </w:rPr>
                      </w:pPr>
                      <w:r w:rsidRPr="00EF6D84">
                        <w:rPr>
                          <w:sz w:val="28"/>
                          <w:szCs w:val="28"/>
                          <w:lang w:val="es-ES"/>
                        </w:rPr>
                        <w:t>Ensayo</w:t>
                      </w:r>
                    </w:p>
                  </w:txbxContent>
                </v:textbox>
              </v:shape>
            </w:pict>
          </mc:Fallback>
        </mc:AlternateContent>
      </w:r>
      <w:r w:rsidR="006F0626">
        <w:rPr>
          <w:noProof/>
        </w:rPr>
        <mc:AlternateContent>
          <mc:Choice Requires="wps">
            <w:drawing>
              <wp:anchor distT="0" distB="0" distL="114300" distR="114300" simplePos="0" relativeHeight="251720704" behindDoc="0" locked="0" layoutInCell="1" allowOverlap="1" wp14:anchorId="086BB7E0" wp14:editId="2779C9AB">
                <wp:simplePos x="0" y="0"/>
                <wp:positionH relativeFrom="column">
                  <wp:posOffset>986617</wp:posOffset>
                </wp:positionH>
                <wp:positionV relativeFrom="paragraph">
                  <wp:posOffset>701040</wp:posOffset>
                </wp:positionV>
                <wp:extent cx="714894" cy="4214"/>
                <wp:effectExtent l="12700" t="12700" r="22225" b="21590"/>
                <wp:wrapNone/>
                <wp:docPr id="450" name="Conector recto 450"/>
                <wp:cNvGraphicFramePr/>
                <a:graphic xmlns:a="http://schemas.openxmlformats.org/drawingml/2006/main">
                  <a:graphicData uri="http://schemas.microsoft.com/office/word/2010/wordprocessingShape">
                    <wps:wsp>
                      <wps:cNvCnPr/>
                      <wps:spPr>
                        <a:xfrm>
                          <a:off x="0" y="0"/>
                          <a:ext cx="714894" cy="421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104C66" id="Conector recto 45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7pt,55.2pt" to="134pt,5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" strokecolor="#c00000 [3204]" strokeweight="2.25pt">
                <v:stroke joinstyle="miter"/>
              </v:line>
            </w:pict>
          </mc:Fallback>
        </mc:AlternateContent>
      </w:r>
      <w:r w:rsidR="006F0626">
        <w:rPr>
          <w:noProof/>
        </w:rPr>
        <mc:AlternateContent>
          <mc:Choice Requires="wps">
            <w:drawing>
              <wp:anchor distT="0" distB="0" distL="114300" distR="114300" simplePos="0" relativeHeight="251725824" behindDoc="0" locked="0" layoutInCell="1" allowOverlap="1">
                <wp:simplePos x="0" y="0"/>
                <wp:positionH relativeFrom="column">
                  <wp:posOffset>3745980</wp:posOffset>
                </wp:positionH>
                <wp:positionV relativeFrom="paragraph">
                  <wp:posOffset>497147</wp:posOffset>
                </wp:positionV>
                <wp:extent cx="91902" cy="207818"/>
                <wp:effectExtent l="25400" t="25400" r="35560" b="33655"/>
                <wp:wrapNone/>
                <wp:docPr id="30" name="Conector recto de flecha 30"/>
                <wp:cNvGraphicFramePr/>
                <a:graphic xmlns:a="http://schemas.openxmlformats.org/drawingml/2006/main">
                  <a:graphicData uri="http://schemas.microsoft.com/office/word/2010/wordprocessingShape">
                    <wps:wsp>
                      <wps:cNvCnPr/>
                      <wps:spPr>
                        <a:xfrm flipH="1">
                          <a:off x="0" y="0"/>
                          <a:ext cx="91902" cy="20781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6A3FD" id="Conector recto de flecha 30" o:spid="_x0000_s1026" type="#_x0000_t32" style="position:absolute;margin-left:294.95pt;margin-top:39.15pt;width:7.25pt;height:16.3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" strokecolor="#c00000 [3204]" strokeweight=".5pt">
                <v:stroke startarrow="block" endarrow="block" joinstyle="miter"/>
              </v:shape>
            </w:pict>
          </mc:Fallback>
        </mc:AlternateContent>
      </w:r>
      <w:r w:rsidR="00C8531E">
        <w:rPr>
          <w:noProof/>
        </w:rPr>
        <mc:AlternateContent>
          <mc:Choice Requires="wps">
            <w:drawing>
              <wp:anchor distT="0" distB="0" distL="114300" distR="114300" simplePos="0" relativeHeight="251714560" behindDoc="0" locked="0" layoutInCell="1" allowOverlap="1" wp14:anchorId="4E8AE1AF" wp14:editId="4100D44F">
                <wp:simplePos x="0" y="0"/>
                <wp:positionH relativeFrom="column">
                  <wp:posOffset>76340</wp:posOffset>
                </wp:positionH>
                <wp:positionV relativeFrom="paragraph">
                  <wp:posOffset>495300</wp:posOffset>
                </wp:positionV>
                <wp:extent cx="922638" cy="436605"/>
                <wp:effectExtent l="0" t="0" r="17780" b="8255"/>
                <wp:wrapNone/>
                <wp:docPr id="63" name="Marco 63"/>
                <wp:cNvGraphicFramePr/>
                <a:graphic xmlns:a="http://schemas.openxmlformats.org/drawingml/2006/main">
                  <a:graphicData uri="http://schemas.microsoft.com/office/word/2010/wordprocessingShape">
                    <wps:wsp>
                      <wps:cNvSpPr/>
                      <wps:spPr>
                        <a:xfrm>
                          <a:off x="0" y="0"/>
                          <a:ext cx="922638" cy="436605"/>
                        </a:xfrm>
                        <a:prstGeom prst="frame">
                          <a:avLst>
                            <a:gd name="adj1" fmla="val 3836"/>
                          </a:avLst>
                        </a:prstGeom>
                        <a:solidFill>
                          <a:schemeClr val="accent1">
                            <a:alpha val="38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B5480" id="Marco 63" o:spid="_x0000_s1026" style="position:absolute;margin-left:6pt;margin-top:39pt;width:72.65pt;height:3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2638,436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" path="m,l922638,r,436605l,436605,,xm16748,16748r,403109l905890,419857r,-403109l16748,16748xe" fillcolor="#c00000 [3204]" strokecolor="#5f0000 [1604]" strokeweight=".5pt">
                <v:fill opacity="24929f"/>
                <v:stroke joinstyle="miter"/>
                <v:path arrowok="t" o:connecttype="custom" o:connectlocs="0,0;922638,0;922638,436605;0,436605;0,0;16748,16748;16748,419857;905890,419857;905890,16748;16748,16748" o:connectangles="0,0,0,0,0,0,0,0,0,0"/>
              </v:shape>
            </w:pict>
          </mc:Fallback>
        </mc:AlternateContent>
      </w:r>
      <w:r w:rsidR="00C8531E">
        <w:rPr>
          <w:lang w:val="es-CO"/>
          <w14:shadow w14:blurRad="0" w14:dist="50800" w14:dir="0" w14:sx="0" w14:sy="0" w14:kx="0" w14:ky="0" w14:algn="ctr">
            <w14:srgbClr w14:val="000000"/>
          </w14:shadow>
        </w:rPr>
        <w:br w:type="page"/>
      </w:r>
    </w:p>
    <w:p w:rsidR="00C8531E" w:rsidRDefault="00C8531E" w:rsidP="00550EDA">
      <w:pPr>
        <w:tabs>
          <w:tab w:val="left" w:pos="5098"/>
        </w:tabs>
        <w:jc w:val="left"/>
        <w:rPr>
          <w:lang w:val="es-CO"/>
          <w14:shadow w14:blurRad="0" w14:dist="50800" w14:dir="0" w14:sx="0" w14:sy="0" w14:kx="0" w14:ky="0" w14:algn="ctr">
            <w14:srgbClr w14:val="000000"/>
          </w14:shadow>
        </w:rPr>
      </w:pPr>
    </w:p>
    <w:p w:rsidR="004B7A6C" w:rsidRDefault="008242D5" w:rsidP="00613F29">
      <w:pPr>
        <w:rPr>
          <w:lang w:val="es-CO"/>
          <w14:shadow w14:blurRad="0" w14:dist="50800" w14:dir="0" w14:sx="0" w14:sy="0" w14:kx="0" w14:ky="0" w14:algn="ctr">
            <w14:srgbClr w14:val="000000"/>
          </w14:shadow>
        </w:rPr>
      </w:pPr>
      <w:r>
        <w:rPr>
          <w:noProof/>
          <w:lang w:val="es-CO"/>
        </w:rPr>
        <mc:AlternateContent>
          <mc:Choice Requires="wps">
            <w:drawing>
              <wp:anchor distT="0" distB="0" distL="114300" distR="114300" simplePos="0" relativeHeight="251736064" behindDoc="0" locked="0" layoutInCell="1" allowOverlap="1">
                <wp:simplePos x="0" y="0"/>
                <wp:positionH relativeFrom="column">
                  <wp:posOffset>1446756</wp:posOffset>
                </wp:positionH>
                <wp:positionV relativeFrom="paragraph">
                  <wp:posOffset>4877087</wp:posOffset>
                </wp:positionV>
                <wp:extent cx="5837128" cy="701458"/>
                <wp:effectExtent l="0" t="0" r="17780" b="10160"/>
                <wp:wrapNone/>
                <wp:docPr id="467" name="Cuadro de texto 467"/>
                <wp:cNvGraphicFramePr/>
                <a:graphic xmlns:a="http://schemas.openxmlformats.org/drawingml/2006/main">
                  <a:graphicData uri="http://schemas.microsoft.com/office/word/2010/wordprocessingShape">
                    <wps:wsp>
                      <wps:cNvSpPr txBox="1"/>
                      <wps:spPr>
                        <a:xfrm>
                          <a:off x="0" y="0"/>
                          <a:ext cx="5837128" cy="701458"/>
                        </a:xfrm>
                        <a:prstGeom prst="rect">
                          <a:avLst/>
                        </a:prstGeom>
                        <a:solidFill>
                          <a:schemeClr val="lt1"/>
                        </a:solidFill>
                        <a:ln w="6350">
                          <a:solidFill>
                            <a:prstClr val="black"/>
                          </a:solidFill>
                        </a:ln>
                      </wps:spPr>
                      <wps:txbx>
                        <w:txbxContent>
                          <w:p w:rsidR="0099720C" w:rsidRPr="008242D5" w:rsidRDefault="0099720C" w:rsidP="008242D5">
                            <w:pPr>
                              <w:rPr>
                                <w:rFonts w:asciiTheme="majorHAnsi" w:eastAsia="Libre Baskerville" w:hAnsiTheme="majorHAnsi" w:cstheme="majorHAnsi"/>
                                <w:b/>
                                <w:sz w:val="28"/>
                                <w:szCs w:val="28"/>
                              </w:rPr>
                            </w:pPr>
                            <w:r w:rsidRPr="008242D5">
                              <w:rPr>
                                <w:rFonts w:asciiTheme="majorHAnsi" w:eastAsia="Libre Baskerville" w:hAnsiTheme="majorHAnsi" w:cstheme="majorHAnsi"/>
                                <w:b/>
                                <w:sz w:val="28"/>
                                <w:szCs w:val="28"/>
                              </w:rPr>
                              <w:t>EL ESTADO DEL ARTE</w:t>
                            </w:r>
                          </w:p>
                          <w:p w:rsidR="0099720C" w:rsidRPr="008242D5" w:rsidRDefault="0099720C" w:rsidP="008242D5">
                            <w:pPr>
                              <w:rPr>
                                <w:sz w:val="28"/>
                                <w:szCs w:val="28"/>
                              </w:rPr>
                            </w:pPr>
                            <w:r w:rsidRPr="008242D5">
                              <w:rPr>
                                <w:rFonts w:asciiTheme="majorHAnsi" w:eastAsia="Libre Baskerville" w:hAnsiTheme="majorHAnsi" w:cstheme="majorHAnsi"/>
                                <w:b/>
                                <w:sz w:val="28"/>
                                <w:szCs w:val="28"/>
                              </w:rPr>
                              <w:t>RAI. Resumen Analítico de Investigación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67" o:spid="_x0000_s1046" type="#_x0000_t202" style="position:absolute;left:0;text-align:left;margin-left:113.9pt;margin-top:384pt;width:459.6pt;height:5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" fillcolor="white [3201]" strokeweight=".5pt">
                <v:textbox>
                  <w:txbxContent>
                    <w:p w:rsidR="0099720C" w:rsidRPr="008242D5" w:rsidRDefault="0099720C" w:rsidP="008242D5">
                      <w:pPr>
                        <w:rPr>
                          <w:rFonts w:asciiTheme="majorHAnsi" w:eastAsia="Libre Baskerville" w:hAnsiTheme="majorHAnsi" w:cstheme="majorHAnsi"/>
                          <w:b/>
                          <w:sz w:val="28"/>
                          <w:szCs w:val="28"/>
                        </w:rPr>
                      </w:pPr>
                      <w:r w:rsidRPr="008242D5">
                        <w:rPr>
                          <w:rFonts w:asciiTheme="majorHAnsi" w:eastAsia="Libre Baskerville" w:hAnsiTheme="majorHAnsi" w:cstheme="majorHAnsi"/>
                          <w:b/>
                          <w:sz w:val="28"/>
                          <w:szCs w:val="28"/>
                        </w:rPr>
                        <w:t>EL ESTADO DEL ARTE</w:t>
                      </w:r>
                    </w:p>
                    <w:p w:rsidR="0099720C" w:rsidRPr="008242D5" w:rsidRDefault="0099720C" w:rsidP="008242D5">
                      <w:pPr>
                        <w:rPr>
                          <w:sz w:val="28"/>
                          <w:szCs w:val="28"/>
                        </w:rPr>
                      </w:pPr>
                      <w:r w:rsidRPr="008242D5">
                        <w:rPr>
                          <w:rFonts w:asciiTheme="majorHAnsi" w:eastAsia="Libre Baskerville" w:hAnsiTheme="majorHAnsi" w:cstheme="majorHAnsi"/>
                          <w:b/>
                          <w:sz w:val="28"/>
                          <w:szCs w:val="28"/>
                        </w:rPr>
                        <w:t>RAI. Resumen Analítico de Investigación</w:t>
                      </w:r>
                    </w:p>
                  </w:txbxContent>
                </v:textbox>
              </v:shape>
            </w:pict>
          </mc:Fallback>
        </mc:AlternateContent>
      </w: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7379AF" w:rsidRDefault="007379AF" w:rsidP="004B7A6C">
      <w:pPr>
        <w:rPr>
          <w:lang w:val="es-CO"/>
        </w:rPr>
      </w:pPr>
    </w:p>
    <w:p w:rsidR="007379AF" w:rsidRDefault="007379AF">
      <w:pPr>
        <w:spacing w:after="200"/>
        <w:jc w:val="left"/>
        <w:rPr>
          <w:lang w:val="es-CO"/>
        </w:rPr>
      </w:pPr>
      <w:r>
        <w:rPr>
          <w:lang w:val="es-CO"/>
        </w:rPr>
        <w:br w:type="page"/>
      </w:r>
    </w:p>
    <w:p w:rsidR="004B7A6C" w:rsidRPr="004B7A6C" w:rsidRDefault="00D70C7A" w:rsidP="004B7A6C">
      <w:pPr>
        <w:rPr>
          <w:lang w:val="es-CO"/>
        </w:rPr>
      </w:pPr>
      <w:r>
        <w:rPr>
          <w:noProof/>
          <w:lang w:val="es-CO"/>
        </w:rPr>
        <w:lastRenderedPageBreak/>
        <mc:AlternateContent>
          <mc:Choice Requires="wps">
            <w:drawing>
              <wp:anchor distT="0" distB="0" distL="114300" distR="114300" simplePos="0" relativeHeight="251738112" behindDoc="0" locked="0" layoutInCell="1" allowOverlap="1">
                <wp:simplePos x="0" y="0"/>
                <wp:positionH relativeFrom="column">
                  <wp:posOffset>-279400</wp:posOffset>
                </wp:positionH>
                <wp:positionV relativeFrom="paragraph">
                  <wp:posOffset>-304800</wp:posOffset>
                </wp:positionV>
                <wp:extent cx="9677400" cy="7340600"/>
                <wp:effectExtent l="0" t="0" r="12700" b="12700"/>
                <wp:wrapNone/>
                <wp:docPr id="33" name="Cuadro de texto 33"/>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86"/>
                              <w:gridCol w:w="10140"/>
                            </w:tblGrid>
                            <w:tr w:rsidR="0099720C" w:rsidRPr="00E34AFC" w:rsidTr="00D70C7A">
                              <w:trPr>
                                <w:trHeight w:val="132"/>
                              </w:trPr>
                              <w:tc>
                                <w:tcPr>
                                  <w:tcW w:w="4886" w:type="dxa"/>
                                  <w:shd w:val="clear" w:color="auto" w:fill="D9D9D9" w:themeFill="background1" w:themeFillShade="D9"/>
                                  <w:vAlign w:val="center"/>
                                </w:tcPr>
                                <w:p w:rsidR="0099720C" w:rsidRPr="0037369C" w:rsidRDefault="0099720C" w:rsidP="0037369C">
                                  <w:pPr>
                                    <w:pStyle w:val="Prrafodelista"/>
                                    <w:spacing w:line="276" w:lineRule="auto"/>
                                    <w:ind w:left="1080"/>
                                    <w:jc w:val="both"/>
                                    <w:rPr>
                                      <w:rFonts w:ascii="Roboto" w:eastAsia="Libre Baskerville" w:hAnsi="Roboto" w:cstheme="majorHAnsi"/>
                                      <w:b/>
                                      <w:sz w:val="28"/>
                                      <w:szCs w:val="28"/>
                                    </w:rPr>
                                  </w:pPr>
                                  <w:r w:rsidRPr="0037369C">
                                    <w:rPr>
                                      <w:rFonts w:ascii="Roboto" w:eastAsia="Libre Baskerville" w:hAnsi="Roboto" w:cstheme="majorHAnsi"/>
                                      <w:b/>
                                      <w:sz w:val="36"/>
                                      <w:szCs w:val="36"/>
                                    </w:rPr>
                                    <w:t xml:space="preserve">(1) </w:t>
                                  </w:r>
                                  <w:r w:rsidRPr="0037369C">
                                    <w:rPr>
                                      <w:rFonts w:ascii="Roboto" w:eastAsia="Libre Baskerville" w:hAnsi="Roboto" w:cstheme="majorHAnsi"/>
                                      <w:b/>
                                      <w:sz w:val="28"/>
                                      <w:szCs w:val="28"/>
                                    </w:rPr>
                                    <w:t>FICHA TÉCNICA</w:t>
                                  </w:r>
                                </w:p>
                              </w:tc>
                              <w:tc>
                                <w:tcPr>
                                  <w:tcW w:w="10140" w:type="dxa"/>
                                </w:tcPr>
                                <w:p w:rsidR="0099720C" w:rsidRPr="00E34AFC" w:rsidRDefault="0099720C" w:rsidP="00D70C7A">
                                  <w:pPr>
                                    <w:jc w:val="both"/>
                                    <w:rPr>
                                      <w:sz w:val="28"/>
                                      <w:szCs w:val="28"/>
                                      <w:lang w:val="es-ES"/>
                                    </w:rPr>
                                  </w:pPr>
                                  <w:r w:rsidRPr="00E34AFC">
                                    <w:rPr>
                                      <w:sz w:val="28"/>
                                      <w:szCs w:val="28"/>
                                      <w:lang w:val="es-ES"/>
                                    </w:rPr>
                                    <w:t>GOOGLE</w:t>
                                  </w:r>
                                </w:p>
                              </w:tc>
                            </w:tr>
                            <w:tr w:rsidR="0099720C" w:rsidRPr="00E34AFC" w:rsidTr="00D70C7A">
                              <w:trPr>
                                <w:trHeight w:val="412"/>
                              </w:trPr>
                              <w:tc>
                                <w:tcPr>
                                  <w:tcW w:w="4886" w:type="dxa"/>
                                  <w:shd w:val="clear" w:color="auto" w:fill="D9D9D9" w:themeFill="background1" w:themeFillShade="D9"/>
                                  <w:vAlign w:val="center"/>
                                </w:tcPr>
                                <w:p w:rsidR="0099720C" w:rsidRPr="009F2CF8" w:rsidRDefault="0099720C" w:rsidP="00D70C7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D70C7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140" w:type="dxa"/>
                                </w:tcPr>
                                <w:p w:rsidR="0099720C" w:rsidRPr="00E34AFC" w:rsidRDefault="0099720C" w:rsidP="00D70C7A">
                                  <w:pPr>
                                    <w:jc w:val="both"/>
                                    <w:rPr>
                                      <w:sz w:val="28"/>
                                      <w:szCs w:val="28"/>
                                      <w:lang w:val="es-ES"/>
                                    </w:rPr>
                                  </w:pPr>
                                  <w:r w:rsidRPr="00E34AFC">
                                    <w:rPr>
                                      <w:sz w:val="28"/>
                                      <w:szCs w:val="28"/>
                                      <w:lang w:val="es-ES"/>
                                    </w:rPr>
                                    <w:t>Wikipedia</w:t>
                                  </w:r>
                                </w:p>
                              </w:tc>
                            </w:tr>
                            <w:tr w:rsidR="0099720C" w:rsidRPr="00E34AFC" w:rsidTr="00D70C7A">
                              <w:trPr>
                                <w:trHeight w:val="235"/>
                              </w:trPr>
                              <w:tc>
                                <w:tcPr>
                                  <w:tcW w:w="4886" w:type="dxa"/>
                                  <w:shd w:val="clear" w:color="auto" w:fill="D9D9D9" w:themeFill="background1" w:themeFillShade="D9"/>
                                  <w:vAlign w:val="center"/>
                                </w:tcPr>
                                <w:p w:rsidR="0099720C" w:rsidRPr="009F2CF8" w:rsidRDefault="0099720C" w:rsidP="00D70C7A">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140" w:type="dxa"/>
                                </w:tcPr>
                                <w:p w:rsidR="0099720C" w:rsidRPr="00E34AFC" w:rsidRDefault="00EC2C5C" w:rsidP="00D70C7A">
                                  <w:pPr>
                                    <w:jc w:val="both"/>
                                    <w:rPr>
                                      <w:sz w:val="28"/>
                                      <w:szCs w:val="28"/>
                                      <w:lang w:val="es-ES"/>
                                    </w:rPr>
                                  </w:pPr>
                                  <w:hyperlink r:id="rId13" w:history="1">
                                    <w:r w:rsidR="0099720C" w:rsidRPr="00E34AFC">
                                      <w:rPr>
                                        <w:sz w:val="28"/>
                                        <w:szCs w:val="28"/>
                                        <w:lang w:val="es-ES"/>
                                      </w:rPr>
                                      <w:t>https://es.wikipedia.org/wiki/BeBee</w:t>
                                    </w:r>
                                  </w:hyperlink>
                                </w:p>
                                <w:p w:rsidR="0099720C" w:rsidRPr="00E34AFC" w:rsidRDefault="0099720C" w:rsidP="00D70C7A">
                                  <w:pPr>
                                    <w:jc w:val="both"/>
                                    <w:rPr>
                                      <w:sz w:val="28"/>
                                      <w:szCs w:val="28"/>
                                      <w:lang w:val="es-ES"/>
                                    </w:rPr>
                                  </w:pPr>
                                </w:p>
                              </w:tc>
                            </w:tr>
                            <w:tr w:rsidR="0099720C" w:rsidRPr="00E34AFC" w:rsidTr="00B06229">
                              <w:trPr>
                                <w:trHeight w:val="2587"/>
                              </w:trPr>
                              <w:tc>
                                <w:tcPr>
                                  <w:tcW w:w="4886" w:type="dxa"/>
                                  <w:shd w:val="clear" w:color="auto" w:fill="D9D9D9" w:themeFill="background1" w:themeFillShade="D9"/>
                                  <w:vAlign w:val="center"/>
                                </w:tcPr>
                                <w:p w:rsidR="0099720C" w:rsidRPr="009F2CF8" w:rsidRDefault="0099720C" w:rsidP="00D70C7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140" w:type="dxa"/>
                                </w:tcPr>
                                <w:p w:rsidR="0099720C" w:rsidRPr="00E34AFC" w:rsidRDefault="0099720C" w:rsidP="00D70C7A">
                                  <w:pPr>
                                    <w:jc w:val="both"/>
                                    <w:rPr>
                                      <w:sz w:val="28"/>
                                      <w:szCs w:val="28"/>
                                      <w:lang w:val="es-ES"/>
                                    </w:rPr>
                                  </w:pPr>
                                  <w:r w:rsidRPr="00E34AFC">
                                    <w:rPr>
                                      <w:sz w:val="28"/>
                                      <w:szCs w:val="28"/>
                                      <w:lang w:val="es-ES"/>
                                    </w:rPr>
                                    <w:t>RED SOCIAL</w:t>
                                  </w:r>
                                </w:p>
                              </w:tc>
                            </w:tr>
                          </w:tbl>
                          <w:p w:rsidR="0099720C" w:rsidRDefault="0099720C"/>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06229">
                              <w:trPr>
                                <w:trHeight w:val="27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2015</w:t>
                                  </w:r>
                                </w:p>
                              </w:tc>
                            </w:tr>
                            <w:tr w:rsidR="0099720C" w:rsidRPr="00E34AFC" w:rsidTr="00B06229">
                              <w:trPr>
                                <w:trHeight w:val="27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B06229">
                                  <w:pPr>
                                    <w:tabs>
                                      <w:tab w:val="left" w:pos="943"/>
                                    </w:tabs>
                                    <w:jc w:val="both"/>
                                    <w:rPr>
                                      <w:sz w:val="28"/>
                                      <w:szCs w:val="28"/>
                                      <w:lang w:val="es-ES"/>
                                    </w:rPr>
                                  </w:pPr>
                                  <w:r w:rsidRPr="00E34AFC">
                                    <w:rPr>
                                      <w:sz w:val="28"/>
                                      <w:szCs w:val="28"/>
                                      <w:lang w:val="es-ES"/>
                                    </w:rPr>
                                    <w:t>beBee</w:t>
                                  </w:r>
                                </w:p>
                              </w:tc>
                            </w:tr>
                            <w:tr w:rsidR="0099720C" w:rsidRPr="00E34AFC" w:rsidTr="00B06229">
                              <w:trPr>
                                <w:trHeight w:val="117"/>
                              </w:trPr>
                              <w:tc>
                                <w:tcPr>
                                  <w:tcW w:w="4962" w:type="dxa"/>
                                  <w:shd w:val="clear" w:color="auto" w:fill="D9D9D9" w:themeFill="background1" w:themeFillShade="D9"/>
                                  <w:vAlign w:val="center"/>
                                </w:tcPr>
                                <w:p w:rsidR="0099720C" w:rsidRPr="009F2CF8" w:rsidRDefault="0099720C" w:rsidP="00B06229">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B06229">
                                  <w:pPr>
                                    <w:jc w:val="both"/>
                                    <w:rPr>
                                      <w:sz w:val="28"/>
                                      <w:szCs w:val="28"/>
                                      <w:lang w:val="es-ES"/>
                                    </w:rPr>
                                  </w:pPr>
                                  <w:r w:rsidRPr="00E34AFC">
                                    <w:rPr>
                                      <w:sz w:val="28"/>
                                      <w:szCs w:val="28"/>
                                      <w:lang w:val="es-ES"/>
                                    </w:rPr>
                                    <w:t>TECNOLOGIA DE LA INVESTIGACIÓN</w:t>
                                  </w:r>
                                </w:p>
                              </w:tc>
                            </w:tr>
                            <w:tr w:rsidR="0099720C" w:rsidRPr="00E34AFC" w:rsidTr="00B06229">
                              <w:trPr>
                                <w:trHeight w:val="13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EC2C5C" w:rsidP="00B06229">
                                  <w:pPr>
                                    <w:jc w:val="both"/>
                                    <w:rPr>
                                      <w:sz w:val="28"/>
                                      <w:szCs w:val="28"/>
                                      <w:lang w:val="es-ES"/>
                                    </w:rPr>
                                  </w:pPr>
                                  <w:hyperlink r:id="rId14" w:tooltip="Javier Cámara Rica (aún no redactado)" w:history="1">
                                    <w:r w:rsidR="0099720C" w:rsidRPr="00E34AFC">
                                      <w:rPr>
                                        <w:sz w:val="28"/>
                                        <w:szCs w:val="28"/>
                                        <w:lang w:val="es-ES"/>
                                      </w:rPr>
                                      <w:t>Javier Cámara Rica</w:t>
                                    </w:r>
                                  </w:hyperlink>
                                  <w:r w:rsidR="0099720C" w:rsidRPr="00E34AFC">
                                    <w:rPr>
                                      <w:sz w:val="28"/>
                                      <w:szCs w:val="28"/>
                                      <w:lang w:val="es-ES"/>
                                    </w:rPr>
                                    <w:t> y </w:t>
                                  </w:r>
                                  <w:hyperlink r:id="rId15" w:tooltip="Juan Imaz (aún no redactado)" w:history="1">
                                    <w:r w:rsidR="0099720C" w:rsidRPr="00E34AFC">
                                      <w:rPr>
                                        <w:sz w:val="28"/>
                                        <w:szCs w:val="28"/>
                                        <w:lang w:val="es-ES"/>
                                      </w:rPr>
                                      <w:t>Juan Imaz</w:t>
                                    </w:r>
                                  </w:hyperlink>
                                </w:p>
                              </w:tc>
                            </w:tr>
                            <w:tr w:rsidR="0099720C" w:rsidRPr="00E34AFC" w:rsidTr="00B06229">
                              <w:trPr>
                                <w:trHeight w:val="736"/>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beBee: Es una plataforma colaborativa para profesionales, el cual busca que los usuarios de beBee, pueden conectar con personas, que necesiten de sus servicios como profesionales, en la diversas áreas de (Mantenimeito)  que compartan sus mismos intereses y experiencias.</w:t>
                                  </w:r>
                                  <w:hyperlink r:id="rId16" w:anchor="cite_note-2" w:history="1">
                                    <w:r w:rsidRPr="00E34AFC">
                                      <w:rPr>
                                        <w:sz w:val="28"/>
                                        <w:szCs w:val="28"/>
                                        <w:lang w:val="es-ES"/>
                                      </w:rPr>
                                      <w:t>2</w:t>
                                    </w:r>
                                  </w:hyperlink>
                                  <w:r w:rsidRPr="00E34AFC">
                                    <w:rPr>
                                      <w:rFonts w:ascii="Times New Roman" w:hAnsi="Times New Roman"/>
                                      <w:sz w:val="28"/>
                                      <w:szCs w:val="28"/>
                                      <w:lang w:val="es-ES"/>
                                    </w:rPr>
                                    <w:t>​</w:t>
                                  </w:r>
                                </w:p>
                                <w:p w:rsidR="0099720C" w:rsidRPr="00E34AFC" w:rsidRDefault="0099720C" w:rsidP="00B06229">
                                  <w:pPr>
                                    <w:spacing w:line="276" w:lineRule="auto"/>
                                    <w:jc w:val="both"/>
                                    <w:rPr>
                                      <w:sz w:val="28"/>
                                      <w:szCs w:val="28"/>
                                      <w:lang w:val="es-ES"/>
                                    </w:rPr>
                                  </w:pPr>
                                </w:p>
                              </w:tc>
                            </w:tr>
                            <w:tr w:rsidR="0099720C" w:rsidRPr="00E34AFC" w:rsidTr="00B06229">
                              <w:trPr>
                                <w:trHeight w:val="360"/>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Sección de ofertas de empleo.</w:t>
                                  </w:r>
                                </w:p>
                                <w:p w:rsidR="0099720C" w:rsidRPr="00E34AFC" w:rsidRDefault="0099720C" w:rsidP="00B06229">
                                  <w:pPr>
                                    <w:pBdr>
                                      <w:top w:val="nil"/>
                                      <w:left w:val="nil"/>
                                      <w:bottom w:val="nil"/>
                                      <w:right w:val="nil"/>
                                      <w:between w:val="nil"/>
                                    </w:pBdr>
                                    <w:spacing w:after="200" w:line="276" w:lineRule="auto"/>
                                    <w:ind w:left="720"/>
                                    <w:jc w:val="both"/>
                                    <w:rPr>
                                      <w:sz w:val="28"/>
                                      <w:szCs w:val="28"/>
                                      <w:lang w:val="es-ES"/>
                                    </w:rPr>
                                  </w:pPr>
                                </w:p>
                              </w:tc>
                            </w:tr>
                            <w:tr w:rsidR="0099720C" w:rsidRPr="00E34AFC" w:rsidTr="00B06229">
                              <w:trPr>
                                <w:trHeight w:val="778"/>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B06229">
                                  <w:pPr>
                                    <w:jc w:val="both"/>
                                    <w:rPr>
                                      <w:sz w:val="28"/>
                                      <w:szCs w:val="28"/>
                                      <w:lang w:val="es-ES"/>
                                    </w:rPr>
                                  </w:pPr>
                                  <w:r w:rsidRPr="00E34AFC">
                                    <w:rPr>
                                      <w:sz w:val="28"/>
                                      <w:szCs w:val="28"/>
                                      <w:lang w:val="es-ES"/>
                                    </w:rPr>
                                    <w:t>plataforma colaborativa para profesionales</w:t>
                                  </w:r>
                                </w:p>
                                <w:p w:rsidR="0099720C" w:rsidRPr="00E34AFC" w:rsidRDefault="0099720C" w:rsidP="00B06229">
                                  <w:pPr>
                                    <w:jc w:val="both"/>
                                    <w:rPr>
                                      <w:sz w:val="28"/>
                                      <w:szCs w:val="28"/>
                                      <w:lang w:val="es-ES"/>
                                    </w:rPr>
                                  </w:pPr>
                                  <w:r w:rsidRPr="00E34AFC">
                                    <w:rPr>
                                      <w:sz w:val="28"/>
                                      <w:szCs w:val="28"/>
                                      <w:lang w:val="es-ES"/>
                                    </w:rPr>
                                    <w:t>plataforma de blogging</w:t>
                                  </w:r>
                                </w:p>
                                <w:p w:rsidR="0099720C" w:rsidRPr="00E34AFC" w:rsidRDefault="0099720C" w:rsidP="00B06229">
                                  <w:pPr>
                                    <w:jc w:val="both"/>
                                    <w:rPr>
                                      <w:sz w:val="28"/>
                                      <w:szCs w:val="28"/>
                                      <w:lang w:val="es-ES"/>
                                    </w:rPr>
                                  </w:pPr>
                                </w:p>
                                <w:p w:rsidR="0099720C" w:rsidRPr="00E34AFC" w:rsidRDefault="0099720C" w:rsidP="00B06229">
                                  <w:pPr>
                                    <w:jc w:val="both"/>
                                    <w:rPr>
                                      <w:sz w:val="28"/>
                                      <w:szCs w:val="28"/>
                                      <w:lang w:val="es-ES"/>
                                    </w:rPr>
                                  </w:pPr>
                                </w:p>
                              </w:tc>
                            </w:tr>
                          </w:tbl>
                          <w:p w:rsidR="0099720C" w:rsidRDefault="00997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47" type="#_x0000_t202" style="position:absolute;left:0;text-align:left;margin-left:-22pt;margin-top:-24pt;width:762pt;height:5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" fillcolor="white [3201]" strokeweight=".5pt">
                <v:textbox>
                  <w:txbxContent>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86"/>
                        <w:gridCol w:w="10140"/>
                      </w:tblGrid>
                      <w:tr w:rsidR="0099720C" w:rsidRPr="00E34AFC" w:rsidTr="00D70C7A">
                        <w:trPr>
                          <w:trHeight w:val="132"/>
                        </w:trPr>
                        <w:tc>
                          <w:tcPr>
                            <w:tcW w:w="4886" w:type="dxa"/>
                            <w:shd w:val="clear" w:color="auto" w:fill="D9D9D9" w:themeFill="background1" w:themeFillShade="D9"/>
                            <w:vAlign w:val="center"/>
                          </w:tcPr>
                          <w:p w:rsidR="0099720C" w:rsidRPr="0037369C" w:rsidRDefault="0099720C" w:rsidP="0037369C">
                            <w:pPr>
                              <w:pStyle w:val="Prrafodelista"/>
                              <w:spacing w:line="276" w:lineRule="auto"/>
                              <w:ind w:left="1080"/>
                              <w:jc w:val="both"/>
                              <w:rPr>
                                <w:rFonts w:ascii="Roboto" w:eastAsia="Libre Baskerville" w:hAnsi="Roboto" w:cstheme="majorHAnsi"/>
                                <w:b/>
                                <w:sz w:val="28"/>
                                <w:szCs w:val="28"/>
                              </w:rPr>
                            </w:pPr>
                            <w:r w:rsidRPr="0037369C">
                              <w:rPr>
                                <w:rFonts w:ascii="Roboto" w:eastAsia="Libre Baskerville" w:hAnsi="Roboto" w:cstheme="majorHAnsi"/>
                                <w:b/>
                                <w:sz w:val="36"/>
                                <w:szCs w:val="36"/>
                              </w:rPr>
                              <w:t xml:space="preserve">(1) </w:t>
                            </w:r>
                            <w:r w:rsidRPr="0037369C">
                              <w:rPr>
                                <w:rFonts w:ascii="Roboto" w:eastAsia="Libre Baskerville" w:hAnsi="Roboto" w:cstheme="majorHAnsi"/>
                                <w:b/>
                                <w:sz w:val="28"/>
                                <w:szCs w:val="28"/>
                              </w:rPr>
                              <w:t>FICHA TÉCNICA</w:t>
                            </w:r>
                          </w:p>
                        </w:tc>
                        <w:tc>
                          <w:tcPr>
                            <w:tcW w:w="10140" w:type="dxa"/>
                          </w:tcPr>
                          <w:p w:rsidR="0099720C" w:rsidRPr="00E34AFC" w:rsidRDefault="0099720C" w:rsidP="00D70C7A">
                            <w:pPr>
                              <w:jc w:val="both"/>
                              <w:rPr>
                                <w:sz w:val="28"/>
                                <w:szCs w:val="28"/>
                                <w:lang w:val="es-ES"/>
                              </w:rPr>
                            </w:pPr>
                            <w:r w:rsidRPr="00E34AFC">
                              <w:rPr>
                                <w:sz w:val="28"/>
                                <w:szCs w:val="28"/>
                                <w:lang w:val="es-ES"/>
                              </w:rPr>
                              <w:t>GOOGLE</w:t>
                            </w:r>
                          </w:p>
                        </w:tc>
                      </w:tr>
                      <w:tr w:rsidR="0099720C" w:rsidRPr="00E34AFC" w:rsidTr="00D70C7A">
                        <w:trPr>
                          <w:trHeight w:val="412"/>
                        </w:trPr>
                        <w:tc>
                          <w:tcPr>
                            <w:tcW w:w="4886" w:type="dxa"/>
                            <w:shd w:val="clear" w:color="auto" w:fill="D9D9D9" w:themeFill="background1" w:themeFillShade="D9"/>
                            <w:vAlign w:val="center"/>
                          </w:tcPr>
                          <w:p w:rsidR="0099720C" w:rsidRPr="009F2CF8" w:rsidRDefault="0099720C" w:rsidP="00D70C7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D70C7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140" w:type="dxa"/>
                          </w:tcPr>
                          <w:p w:rsidR="0099720C" w:rsidRPr="00E34AFC" w:rsidRDefault="0099720C" w:rsidP="00D70C7A">
                            <w:pPr>
                              <w:jc w:val="both"/>
                              <w:rPr>
                                <w:sz w:val="28"/>
                                <w:szCs w:val="28"/>
                                <w:lang w:val="es-ES"/>
                              </w:rPr>
                            </w:pPr>
                            <w:r w:rsidRPr="00E34AFC">
                              <w:rPr>
                                <w:sz w:val="28"/>
                                <w:szCs w:val="28"/>
                                <w:lang w:val="es-ES"/>
                              </w:rPr>
                              <w:t>Wikipedia</w:t>
                            </w:r>
                          </w:p>
                        </w:tc>
                      </w:tr>
                      <w:tr w:rsidR="0099720C" w:rsidRPr="00E34AFC" w:rsidTr="00D70C7A">
                        <w:trPr>
                          <w:trHeight w:val="235"/>
                        </w:trPr>
                        <w:tc>
                          <w:tcPr>
                            <w:tcW w:w="4886" w:type="dxa"/>
                            <w:shd w:val="clear" w:color="auto" w:fill="D9D9D9" w:themeFill="background1" w:themeFillShade="D9"/>
                            <w:vAlign w:val="center"/>
                          </w:tcPr>
                          <w:p w:rsidR="0099720C" w:rsidRPr="009F2CF8" w:rsidRDefault="0099720C" w:rsidP="00D70C7A">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140" w:type="dxa"/>
                          </w:tcPr>
                          <w:p w:rsidR="0099720C" w:rsidRPr="00E34AFC" w:rsidRDefault="00EC2C5C" w:rsidP="00D70C7A">
                            <w:pPr>
                              <w:jc w:val="both"/>
                              <w:rPr>
                                <w:sz w:val="28"/>
                                <w:szCs w:val="28"/>
                                <w:lang w:val="es-ES"/>
                              </w:rPr>
                            </w:pPr>
                            <w:hyperlink r:id="rId17" w:history="1">
                              <w:r w:rsidR="0099720C" w:rsidRPr="00E34AFC">
                                <w:rPr>
                                  <w:sz w:val="28"/>
                                  <w:szCs w:val="28"/>
                                  <w:lang w:val="es-ES"/>
                                </w:rPr>
                                <w:t>https://es.wikipedia.org/wiki/BeBee</w:t>
                              </w:r>
                            </w:hyperlink>
                          </w:p>
                          <w:p w:rsidR="0099720C" w:rsidRPr="00E34AFC" w:rsidRDefault="0099720C" w:rsidP="00D70C7A">
                            <w:pPr>
                              <w:jc w:val="both"/>
                              <w:rPr>
                                <w:sz w:val="28"/>
                                <w:szCs w:val="28"/>
                                <w:lang w:val="es-ES"/>
                              </w:rPr>
                            </w:pPr>
                          </w:p>
                        </w:tc>
                      </w:tr>
                      <w:tr w:rsidR="0099720C" w:rsidRPr="00E34AFC" w:rsidTr="00B06229">
                        <w:trPr>
                          <w:trHeight w:val="2587"/>
                        </w:trPr>
                        <w:tc>
                          <w:tcPr>
                            <w:tcW w:w="4886" w:type="dxa"/>
                            <w:shd w:val="clear" w:color="auto" w:fill="D9D9D9" w:themeFill="background1" w:themeFillShade="D9"/>
                            <w:vAlign w:val="center"/>
                          </w:tcPr>
                          <w:p w:rsidR="0099720C" w:rsidRPr="009F2CF8" w:rsidRDefault="0099720C" w:rsidP="00D70C7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140" w:type="dxa"/>
                          </w:tcPr>
                          <w:p w:rsidR="0099720C" w:rsidRPr="00E34AFC" w:rsidRDefault="0099720C" w:rsidP="00D70C7A">
                            <w:pPr>
                              <w:jc w:val="both"/>
                              <w:rPr>
                                <w:sz w:val="28"/>
                                <w:szCs w:val="28"/>
                                <w:lang w:val="es-ES"/>
                              </w:rPr>
                            </w:pPr>
                            <w:r w:rsidRPr="00E34AFC">
                              <w:rPr>
                                <w:sz w:val="28"/>
                                <w:szCs w:val="28"/>
                                <w:lang w:val="es-ES"/>
                              </w:rPr>
                              <w:t>RED SOCIAL</w:t>
                            </w:r>
                          </w:p>
                        </w:tc>
                      </w:tr>
                    </w:tbl>
                    <w:p w:rsidR="0099720C" w:rsidRDefault="0099720C"/>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06229">
                        <w:trPr>
                          <w:trHeight w:val="27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2015</w:t>
                            </w:r>
                          </w:p>
                        </w:tc>
                      </w:tr>
                      <w:tr w:rsidR="0099720C" w:rsidRPr="00E34AFC" w:rsidTr="00B06229">
                        <w:trPr>
                          <w:trHeight w:val="27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B06229">
                            <w:pPr>
                              <w:tabs>
                                <w:tab w:val="left" w:pos="943"/>
                              </w:tabs>
                              <w:jc w:val="both"/>
                              <w:rPr>
                                <w:sz w:val="28"/>
                                <w:szCs w:val="28"/>
                                <w:lang w:val="es-ES"/>
                              </w:rPr>
                            </w:pPr>
                            <w:r w:rsidRPr="00E34AFC">
                              <w:rPr>
                                <w:sz w:val="28"/>
                                <w:szCs w:val="28"/>
                                <w:lang w:val="es-ES"/>
                              </w:rPr>
                              <w:t>beBee</w:t>
                            </w:r>
                          </w:p>
                        </w:tc>
                      </w:tr>
                      <w:tr w:rsidR="0099720C" w:rsidRPr="00E34AFC" w:rsidTr="00B06229">
                        <w:trPr>
                          <w:trHeight w:val="117"/>
                        </w:trPr>
                        <w:tc>
                          <w:tcPr>
                            <w:tcW w:w="4962" w:type="dxa"/>
                            <w:shd w:val="clear" w:color="auto" w:fill="D9D9D9" w:themeFill="background1" w:themeFillShade="D9"/>
                            <w:vAlign w:val="center"/>
                          </w:tcPr>
                          <w:p w:rsidR="0099720C" w:rsidRPr="009F2CF8" w:rsidRDefault="0099720C" w:rsidP="00B06229">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B06229">
                            <w:pPr>
                              <w:jc w:val="both"/>
                              <w:rPr>
                                <w:sz w:val="28"/>
                                <w:szCs w:val="28"/>
                                <w:lang w:val="es-ES"/>
                              </w:rPr>
                            </w:pPr>
                            <w:r w:rsidRPr="00E34AFC">
                              <w:rPr>
                                <w:sz w:val="28"/>
                                <w:szCs w:val="28"/>
                                <w:lang w:val="es-ES"/>
                              </w:rPr>
                              <w:t>TECNOLOGIA DE LA INVESTIGACIÓN</w:t>
                            </w:r>
                          </w:p>
                        </w:tc>
                      </w:tr>
                      <w:tr w:rsidR="0099720C" w:rsidRPr="00E34AFC" w:rsidTr="00B06229">
                        <w:trPr>
                          <w:trHeight w:val="132"/>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EC2C5C" w:rsidP="00B06229">
                            <w:pPr>
                              <w:jc w:val="both"/>
                              <w:rPr>
                                <w:sz w:val="28"/>
                                <w:szCs w:val="28"/>
                                <w:lang w:val="es-ES"/>
                              </w:rPr>
                            </w:pPr>
                            <w:hyperlink r:id="rId18" w:tooltip="Javier Cámara Rica (aún no redactado)" w:history="1">
                              <w:r w:rsidR="0099720C" w:rsidRPr="00E34AFC">
                                <w:rPr>
                                  <w:sz w:val="28"/>
                                  <w:szCs w:val="28"/>
                                  <w:lang w:val="es-ES"/>
                                </w:rPr>
                                <w:t>Javier Cámara Rica</w:t>
                              </w:r>
                            </w:hyperlink>
                            <w:r w:rsidR="0099720C" w:rsidRPr="00E34AFC">
                              <w:rPr>
                                <w:sz w:val="28"/>
                                <w:szCs w:val="28"/>
                                <w:lang w:val="es-ES"/>
                              </w:rPr>
                              <w:t> y </w:t>
                            </w:r>
                            <w:hyperlink r:id="rId19" w:tooltip="Juan Imaz (aún no redactado)" w:history="1">
                              <w:r w:rsidR="0099720C" w:rsidRPr="00E34AFC">
                                <w:rPr>
                                  <w:sz w:val="28"/>
                                  <w:szCs w:val="28"/>
                                  <w:lang w:val="es-ES"/>
                                </w:rPr>
                                <w:t>Juan Imaz</w:t>
                              </w:r>
                            </w:hyperlink>
                          </w:p>
                        </w:tc>
                      </w:tr>
                      <w:tr w:rsidR="0099720C" w:rsidRPr="00E34AFC" w:rsidTr="00B06229">
                        <w:trPr>
                          <w:trHeight w:val="736"/>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beBee: Es una plataforma colaborativa para profesionales, el cual busca que los usuarios de beBee, pueden conectar con personas, que necesiten de sus servicios como profesionales, en la diversas áreas de (Mantenimeito)  que compartan sus mismos intereses y experiencias.</w:t>
                            </w:r>
                            <w:hyperlink r:id="rId20" w:anchor="cite_note-2" w:history="1">
                              <w:r w:rsidRPr="00E34AFC">
                                <w:rPr>
                                  <w:sz w:val="28"/>
                                  <w:szCs w:val="28"/>
                                  <w:lang w:val="es-ES"/>
                                </w:rPr>
                                <w:t>2</w:t>
                              </w:r>
                            </w:hyperlink>
                            <w:r w:rsidRPr="00E34AFC">
                              <w:rPr>
                                <w:rFonts w:ascii="Times New Roman" w:hAnsi="Times New Roman"/>
                                <w:sz w:val="28"/>
                                <w:szCs w:val="28"/>
                                <w:lang w:val="es-ES"/>
                              </w:rPr>
                              <w:t>​</w:t>
                            </w:r>
                          </w:p>
                          <w:p w:rsidR="0099720C" w:rsidRPr="00E34AFC" w:rsidRDefault="0099720C" w:rsidP="00B06229">
                            <w:pPr>
                              <w:spacing w:line="276" w:lineRule="auto"/>
                              <w:jc w:val="both"/>
                              <w:rPr>
                                <w:sz w:val="28"/>
                                <w:szCs w:val="28"/>
                                <w:lang w:val="es-ES"/>
                              </w:rPr>
                            </w:pPr>
                          </w:p>
                        </w:tc>
                      </w:tr>
                      <w:tr w:rsidR="0099720C" w:rsidRPr="00E34AFC" w:rsidTr="00B06229">
                        <w:trPr>
                          <w:trHeight w:val="360"/>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B06229">
                            <w:pPr>
                              <w:jc w:val="both"/>
                              <w:rPr>
                                <w:sz w:val="28"/>
                                <w:szCs w:val="28"/>
                                <w:lang w:val="es-ES"/>
                              </w:rPr>
                            </w:pPr>
                            <w:r w:rsidRPr="00E34AFC">
                              <w:rPr>
                                <w:sz w:val="28"/>
                                <w:szCs w:val="28"/>
                                <w:lang w:val="es-ES"/>
                              </w:rPr>
                              <w:t>Sección de ofertas de empleo.</w:t>
                            </w:r>
                          </w:p>
                          <w:p w:rsidR="0099720C" w:rsidRPr="00E34AFC" w:rsidRDefault="0099720C" w:rsidP="00B06229">
                            <w:pPr>
                              <w:pBdr>
                                <w:top w:val="nil"/>
                                <w:left w:val="nil"/>
                                <w:bottom w:val="nil"/>
                                <w:right w:val="nil"/>
                                <w:between w:val="nil"/>
                              </w:pBdr>
                              <w:spacing w:after="200" w:line="276" w:lineRule="auto"/>
                              <w:ind w:left="720"/>
                              <w:jc w:val="both"/>
                              <w:rPr>
                                <w:sz w:val="28"/>
                                <w:szCs w:val="28"/>
                                <w:lang w:val="es-ES"/>
                              </w:rPr>
                            </w:pPr>
                          </w:p>
                        </w:tc>
                      </w:tr>
                      <w:tr w:rsidR="0099720C" w:rsidRPr="00E34AFC" w:rsidTr="00B06229">
                        <w:trPr>
                          <w:trHeight w:val="778"/>
                        </w:trPr>
                        <w:tc>
                          <w:tcPr>
                            <w:tcW w:w="4962" w:type="dxa"/>
                            <w:shd w:val="clear" w:color="auto" w:fill="D9D9D9" w:themeFill="background1" w:themeFillShade="D9"/>
                            <w:vAlign w:val="center"/>
                          </w:tcPr>
                          <w:p w:rsidR="0099720C" w:rsidRPr="009F2CF8" w:rsidRDefault="0099720C" w:rsidP="00B06229">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B06229">
                            <w:pPr>
                              <w:jc w:val="both"/>
                              <w:rPr>
                                <w:sz w:val="28"/>
                                <w:szCs w:val="28"/>
                                <w:lang w:val="es-ES"/>
                              </w:rPr>
                            </w:pPr>
                            <w:r w:rsidRPr="00E34AFC">
                              <w:rPr>
                                <w:sz w:val="28"/>
                                <w:szCs w:val="28"/>
                                <w:lang w:val="es-ES"/>
                              </w:rPr>
                              <w:t>plataforma colaborativa para profesionales</w:t>
                            </w:r>
                          </w:p>
                          <w:p w:rsidR="0099720C" w:rsidRPr="00E34AFC" w:rsidRDefault="0099720C" w:rsidP="00B06229">
                            <w:pPr>
                              <w:jc w:val="both"/>
                              <w:rPr>
                                <w:sz w:val="28"/>
                                <w:szCs w:val="28"/>
                                <w:lang w:val="es-ES"/>
                              </w:rPr>
                            </w:pPr>
                            <w:r w:rsidRPr="00E34AFC">
                              <w:rPr>
                                <w:sz w:val="28"/>
                                <w:szCs w:val="28"/>
                                <w:lang w:val="es-ES"/>
                              </w:rPr>
                              <w:t>plataforma de blogging</w:t>
                            </w:r>
                          </w:p>
                          <w:p w:rsidR="0099720C" w:rsidRPr="00E34AFC" w:rsidRDefault="0099720C" w:rsidP="00B06229">
                            <w:pPr>
                              <w:jc w:val="both"/>
                              <w:rPr>
                                <w:sz w:val="28"/>
                                <w:szCs w:val="28"/>
                                <w:lang w:val="es-ES"/>
                              </w:rPr>
                            </w:pPr>
                          </w:p>
                          <w:p w:rsidR="0099720C" w:rsidRPr="00E34AFC" w:rsidRDefault="0099720C" w:rsidP="00B06229">
                            <w:pPr>
                              <w:jc w:val="both"/>
                              <w:rPr>
                                <w:sz w:val="28"/>
                                <w:szCs w:val="28"/>
                                <w:lang w:val="es-ES"/>
                              </w:rPr>
                            </w:pPr>
                          </w:p>
                        </w:tc>
                      </w:tr>
                    </w:tbl>
                    <w:p w:rsidR="0099720C" w:rsidRDefault="0099720C"/>
                  </w:txbxContent>
                </v:textbox>
              </v:shape>
            </w:pict>
          </mc:Fallback>
        </mc:AlternateContent>
      </w: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Pr="004B7A6C" w:rsidRDefault="004B7A6C" w:rsidP="004B7A6C">
      <w:pPr>
        <w:rPr>
          <w:lang w:val="es-CO"/>
        </w:rPr>
      </w:pPr>
    </w:p>
    <w:p w:rsidR="004B7A6C" w:rsidRDefault="004B7A6C" w:rsidP="004B7A6C">
      <w:pPr>
        <w:tabs>
          <w:tab w:val="left" w:pos="9865"/>
        </w:tabs>
        <w:jc w:val="left"/>
        <w:rPr>
          <w:lang w:val="es-CO"/>
          <w14:shadow w14:blurRad="0" w14:dist="50800" w14:dir="0" w14:sx="0" w14:sy="0" w14:kx="0" w14:ky="0" w14:algn="ctr">
            <w14:srgbClr w14:val="000000"/>
          </w14:shadow>
        </w:rPr>
      </w:pPr>
      <w:r>
        <w:rPr>
          <w:lang w:val="es-CO"/>
          <w14:shadow w14:blurRad="0" w14:dist="50800" w14:dir="0" w14:sx="0" w14:sy="0" w14:kx="0" w14:ky="0" w14:algn="ctr">
            <w14:srgbClr w14:val="000000"/>
          </w14:shadow>
        </w:rPr>
        <w:tab/>
      </w:r>
    </w:p>
    <w:p w:rsidR="003564B8" w:rsidRDefault="00C8531E" w:rsidP="00613F29">
      <w:pPr>
        <w:rPr>
          <w:lang w:val="es-CO"/>
        </w:rPr>
      </w:pPr>
      <w:r w:rsidRPr="004B7A6C">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42208" behindDoc="0" locked="0" layoutInCell="1" allowOverlap="1" wp14:anchorId="052DF2CB" wp14:editId="4EC8118A">
                <wp:simplePos x="0" y="0"/>
                <wp:positionH relativeFrom="column">
                  <wp:posOffset>-304800</wp:posOffset>
                </wp:positionH>
                <wp:positionV relativeFrom="paragraph">
                  <wp:posOffset>-292100</wp:posOffset>
                </wp:positionV>
                <wp:extent cx="9677400" cy="7340600"/>
                <wp:effectExtent l="0" t="0" r="12700" b="12700"/>
                <wp:wrapNone/>
                <wp:docPr id="35" name="Cuadro de texto 35"/>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B71D2D">
                                  <w:pPr>
                                    <w:jc w:val="both"/>
                                    <w:rPr>
                                      <w:sz w:val="28"/>
                                      <w:szCs w:val="28"/>
                                      <w:lang w:val="es-ES"/>
                                    </w:rPr>
                                  </w:pPr>
                                  <w:r w:rsidRPr="00E34AFC">
                                    <w:rPr>
                                      <w:sz w:val="28"/>
                                      <w:szCs w:val="28"/>
                                      <w:lang w:val="es-ES"/>
                                    </w:rPr>
                                    <w:t>Los usuarios de beBee pueden conectar con personas que compartan sus mismos intereses y experiencias.</w:t>
                                  </w:r>
                                </w:p>
                                <w:p w:rsidR="0099720C" w:rsidRPr="00E34AFC" w:rsidRDefault="0099720C" w:rsidP="00B71D2D">
                                  <w:pPr>
                                    <w:spacing w:line="276" w:lineRule="auto"/>
                                    <w:jc w:val="both"/>
                                    <w:rPr>
                                      <w:sz w:val="28"/>
                                      <w:szCs w:val="28"/>
                                      <w:lang w:val="es-ES"/>
                                    </w:rPr>
                                  </w:pPr>
                                </w:p>
                              </w:tc>
                            </w:tr>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B71D2D">
                                  <w:pPr>
                                    <w:jc w:val="both"/>
                                    <w:rPr>
                                      <w:sz w:val="28"/>
                                      <w:szCs w:val="28"/>
                                      <w:lang w:val="es-ES"/>
                                    </w:rPr>
                                  </w:pPr>
                                  <w:r w:rsidRPr="00E34AFC">
                                    <w:rPr>
                                      <w:sz w:val="28"/>
                                      <w:szCs w:val="28"/>
                                      <w:lang w:val="es-ES"/>
                                    </w:rPr>
                                    <w:t xml:space="preserve">Estados Unidos, Canada, Peru </w:t>
                                  </w:r>
                                </w:p>
                              </w:tc>
                            </w:tr>
                            <w:tr w:rsidR="0099720C" w:rsidRPr="00E34AFC" w:rsidTr="00B71D2D">
                              <w:trPr>
                                <w:trHeight w:val="1427"/>
                              </w:trPr>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B71D2D">
                                  <w:pPr>
                                    <w:jc w:val="both"/>
                                    <w:rPr>
                                      <w:sz w:val="28"/>
                                      <w:szCs w:val="28"/>
                                      <w:lang w:val="es-ES"/>
                                    </w:rPr>
                                  </w:pPr>
                                  <w:r w:rsidRPr="00E34AFC">
                                    <w:rPr>
                                      <w:sz w:val="28"/>
                                      <w:szCs w:val="28"/>
                                      <w:lang w:val="es-ES"/>
                                    </w:rPr>
                                    <w:t>beBee, es una aplicación del sector profesional y de ocio, que busca conectar, a todos sus usuarios, que quieran participar a lo que hace referencia.</w:t>
                                  </w:r>
                                </w:p>
                              </w:tc>
                            </w:tr>
                          </w:tbl>
                          <w:p w:rsidR="0099720C" w:rsidRDefault="0099720C" w:rsidP="00B71D2D">
                            <w:pPr>
                              <w:jc w:val="both"/>
                            </w:pPr>
                          </w:p>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B71D2D">
                                  <w:pPr>
                                    <w:jc w:val="both"/>
                                    <w:rPr>
                                      <w:sz w:val="28"/>
                                      <w:szCs w:val="28"/>
                                      <w:lang w:val="es-ES"/>
                                    </w:rPr>
                                  </w:pPr>
                                  <w:r w:rsidRPr="00E34AFC">
                                    <w:rPr>
                                      <w:sz w:val="28"/>
                                      <w:szCs w:val="28"/>
                                      <w:lang w:val="es-ES"/>
                                    </w:rPr>
                                    <w:t>sector profesional y de ocio</w:t>
                                  </w:r>
                                </w:p>
                              </w:tc>
                            </w:tr>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B71D2D">
                                  <w:pPr>
                                    <w:jc w:val="both"/>
                                    <w:rPr>
                                      <w:sz w:val="28"/>
                                      <w:szCs w:val="28"/>
                                      <w:lang w:val="es-ES"/>
                                    </w:rPr>
                                  </w:pPr>
                                  <w:hyperlink r:id="rId21" w:history="1">
                                    <w:r w:rsidR="0099720C" w:rsidRPr="00E34AFC">
                                      <w:rPr>
                                        <w:sz w:val="28"/>
                                        <w:szCs w:val="28"/>
                                        <w:lang w:val="es-ES"/>
                                      </w:rPr>
                                      <w:t>bebee.com Site Overview»</w:t>
                                    </w:r>
                                  </w:hyperlink>
                                  <w:r w:rsidR="0099720C" w:rsidRPr="00E34AFC">
                                    <w:rPr>
                                      <w:sz w:val="28"/>
                                      <w:szCs w:val="28"/>
                                      <w:lang w:val="es-ES"/>
                                    </w:rPr>
                                    <w:t>. alexa.com.</w:t>
                                  </w:r>
                                </w:p>
                                <w:p w:rsidR="0099720C" w:rsidRPr="00E34AFC" w:rsidRDefault="00EC2C5C" w:rsidP="00B71D2D">
                                  <w:pPr>
                                    <w:jc w:val="both"/>
                                    <w:rPr>
                                      <w:sz w:val="28"/>
                                      <w:szCs w:val="28"/>
                                      <w:lang w:val="es-ES"/>
                                    </w:rPr>
                                  </w:pPr>
                                  <w:hyperlink r:id="rId22" w:history="1">
                                    <w:r w:rsidR="0099720C" w:rsidRPr="00E34AFC">
                                      <w:rPr>
                                        <w:sz w:val="28"/>
                                        <w:szCs w:val="28"/>
                                        <w:lang w:val="es-ES"/>
                                      </w:rPr>
                                      <w:t>«beBee, la red de 'affinity networking'»</w:t>
                                    </w:r>
                                  </w:hyperlink>
                                  <w:r w:rsidR="0099720C" w:rsidRPr="00E34AFC">
                                    <w:rPr>
                                      <w:sz w:val="28"/>
                                      <w:szCs w:val="28"/>
                                      <w:lang w:val="es-ES"/>
                                    </w:rPr>
                                    <w:t>. </w:t>
                                  </w:r>
                                  <w:hyperlink r:id="rId23" w:history="1">
                                    <w:r w:rsidR="0099720C" w:rsidRPr="00E34AFC">
                                      <w:rPr>
                                        <w:sz w:val="28"/>
                                        <w:szCs w:val="28"/>
                                        <w:lang w:val="es-ES"/>
                                      </w:rPr>
                                      <w:t>http://www.diariodesevilla.es/</w:t>
                                    </w:r>
                                  </w:hyperlink>
                                  <w:r w:rsidR="0099720C" w:rsidRPr="00E34AFC">
                                    <w:rPr>
                                      <w:sz w:val="28"/>
                                      <w:szCs w:val="28"/>
                                      <w:lang w:val="es-ES"/>
                                    </w:rPr>
                                    <w:t>.</w:t>
                                  </w:r>
                                </w:p>
                                <w:p w:rsidR="0099720C" w:rsidRPr="00E34AFC" w:rsidRDefault="0099720C" w:rsidP="00B71D2D">
                                  <w:pPr>
                                    <w:jc w:val="both"/>
                                    <w:rPr>
                                      <w:sz w:val="28"/>
                                      <w:szCs w:val="28"/>
                                      <w:lang w:val="es-ES"/>
                                    </w:rPr>
                                  </w:pPr>
                                  <w:r w:rsidRPr="00E34AFC">
                                    <w:rPr>
                                      <w:sz w:val="28"/>
                                      <w:szCs w:val="28"/>
                                      <w:lang w:val="es-ES"/>
                                    </w:rPr>
                                    <w:t>Razón, La. </w:t>
                                  </w:r>
                                  <w:hyperlink r:id="rId24" w:anchor=".Ttt1cOTFB5aLw70" w:history="1">
                                    <w:r w:rsidRPr="00E34AFC">
                                      <w:rPr>
                                        <w:sz w:val="28"/>
                                        <w:szCs w:val="28"/>
                                        <w:lang w:val="es-ES"/>
                                      </w:rPr>
                                      <w:t>«Nueve millones de usuarios fusionan su perfil profesional y personal en beBee»</w:t>
                                    </w:r>
                                  </w:hyperlink>
                                  <w:r w:rsidRPr="00E34AFC">
                                    <w:rPr>
                                      <w:sz w:val="28"/>
                                      <w:szCs w:val="28"/>
                                      <w:lang w:val="es-ES"/>
                                    </w:rPr>
                                    <w:t>. www.larazon.es. Consultado el 15 de julio de 2016.</w:t>
                                  </w:r>
                                </w:p>
                                <w:p w:rsidR="0099720C" w:rsidRPr="00E34AFC" w:rsidRDefault="0099720C" w:rsidP="00B71D2D">
                                  <w:pPr>
                                    <w:jc w:val="both"/>
                                    <w:rPr>
                                      <w:sz w:val="28"/>
                                      <w:szCs w:val="28"/>
                                      <w:lang w:val="es-ES"/>
                                    </w:rPr>
                                  </w:pPr>
                                  <w:r w:rsidRPr="00E34AFC">
                                    <w:rPr>
                                      <w:sz w:val="28"/>
                                      <w:szCs w:val="28"/>
                                      <w:lang w:val="es-ES"/>
                                    </w:rPr>
                                    <w:t>Cinco Días (6 de julio de 2016). </w:t>
                                  </w:r>
                                  <w:hyperlink r:id="rId25" w:history="1">
                                    <w:r w:rsidRPr="00E34AFC">
                                      <w:rPr>
                                        <w:sz w:val="28"/>
                                        <w:szCs w:val="28"/>
                                        <w:lang w:val="es-ES"/>
                                      </w:rPr>
                                      <w:t>«Mi próximo trabajo está en beBee»</w:t>
                                    </w:r>
                                  </w:hyperlink>
                                  <w:r w:rsidRPr="00E34AFC">
                                    <w:rPr>
                                      <w:sz w:val="28"/>
                                      <w:szCs w:val="28"/>
                                      <w:lang w:val="es-ES"/>
                                    </w:rPr>
                                    <w:t>. </w:t>
                                  </w:r>
                                  <w:hyperlink r:id="rId26" w:history="1">
                                    <w:r w:rsidRPr="00E34AFC">
                                      <w:rPr>
                                        <w:sz w:val="28"/>
                                        <w:szCs w:val="28"/>
                                        <w:lang w:val="es-ES"/>
                                      </w:rPr>
                                      <w:t>http://cincodias.com/</w:t>
                                    </w:r>
                                  </w:hyperlink>
                                  <w:r w:rsidRPr="00E34AFC">
                                    <w:rPr>
                                      <w:sz w:val="28"/>
                                      <w:szCs w:val="28"/>
                                      <w:lang w:val="es-ES"/>
                                    </w:rPr>
                                    <w:t>. Consultado el 15 de julio de 2016.</w:t>
                                  </w:r>
                                </w:p>
                                <w:p w:rsidR="0099720C" w:rsidRPr="00E34AFC" w:rsidRDefault="0099720C" w:rsidP="00B71D2D">
                                  <w:pPr>
                                    <w:jc w:val="both"/>
                                    <w:rPr>
                                      <w:sz w:val="28"/>
                                      <w:szCs w:val="28"/>
                                      <w:lang w:val="es-ES"/>
                                    </w:rPr>
                                  </w:pPr>
                                </w:p>
                                <w:p w:rsidR="0099720C" w:rsidRPr="00E34AFC" w:rsidRDefault="0099720C" w:rsidP="00B71D2D">
                                  <w:pPr>
                                    <w:spacing w:line="276" w:lineRule="auto"/>
                                    <w:jc w:val="both"/>
                                    <w:rPr>
                                      <w:sz w:val="28"/>
                                      <w:szCs w:val="28"/>
                                      <w:lang w:val="es-ES"/>
                                    </w:rPr>
                                  </w:pPr>
                                </w:p>
                              </w:tc>
                            </w:tr>
                            <w:tr w:rsidR="0099720C" w:rsidRPr="00E34AFC" w:rsidTr="00B71D2D">
                              <w:trPr>
                                <w:trHeight w:val="3890"/>
                              </w:trPr>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B71D2D">
                                  <w:pPr>
                                    <w:jc w:val="both"/>
                                    <w:rPr>
                                      <w:sz w:val="28"/>
                                      <w:szCs w:val="28"/>
                                      <w:lang w:val="es-ES"/>
                                    </w:rPr>
                                  </w:pPr>
                                  <w:r w:rsidRPr="00E34AFC">
                                    <w:rPr>
                                      <w:sz w:val="28"/>
                                      <w:szCs w:val="28"/>
                                      <w:lang w:val="es-ES"/>
                                    </w:rPr>
                                    <w:t>Fue vendido a Jazztel Internet Factory </w:t>
                                  </w:r>
                                  <w:hyperlink r:id="rId27" w:tooltip="Ya.com" w:history="1">
                                    <w:r w:rsidRPr="00E34AFC">
                                      <w:rPr>
                                        <w:sz w:val="28"/>
                                        <w:szCs w:val="28"/>
                                        <w:lang w:val="es-ES"/>
                                      </w:rPr>
                                      <w:t>Ya.com</w:t>
                                    </w:r>
                                  </w:hyperlink>
                                  <w:r w:rsidRPr="00E34AFC">
                                    <w:rPr>
                                      <w:sz w:val="28"/>
                                      <w:szCs w:val="28"/>
                                      <w:lang w:val="es-ES"/>
                                    </w:rPr>
                                    <w:t>.</w:t>
                                  </w:r>
                                  <w:hyperlink r:id="rId28" w:anchor="cite_note-8" w:history="1">
                                    <w:r w:rsidRPr="00E34AFC">
                                      <w:rPr>
                                        <w:sz w:val="28"/>
                                        <w:szCs w:val="28"/>
                                        <w:lang w:val="es-ES"/>
                                      </w:rPr>
                                      <w:t>8</w:t>
                                    </w:r>
                                  </w:hyperlink>
                                  <w:r w:rsidRPr="00E34AFC">
                                    <w:rPr>
                                      <w:rFonts w:ascii="Times New Roman" w:hAnsi="Times New Roman"/>
                                      <w:sz w:val="28"/>
                                      <w:szCs w:val="28"/>
                                      <w:lang w:val="es-ES"/>
                                    </w:rPr>
                                    <w:t>​</w:t>
                                  </w:r>
                                </w:p>
                                <w:p w:rsidR="0099720C" w:rsidRPr="00E34AFC" w:rsidRDefault="0099720C" w:rsidP="00B71D2D">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DF2CB" id="Cuadro de texto 35" o:spid="_x0000_s1048" type="#_x0000_t202" style="position:absolute;left:0;text-align:left;margin-left:-24pt;margin-top:-23pt;width:762pt;height:57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" fillcolor="white [3201]" strokeweight=".5pt">
                <v:textbox>
                  <w:txbxContent>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B71D2D">
                            <w:pPr>
                              <w:jc w:val="both"/>
                              <w:rPr>
                                <w:sz w:val="28"/>
                                <w:szCs w:val="28"/>
                                <w:lang w:val="es-ES"/>
                              </w:rPr>
                            </w:pPr>
                            <w:r w:rsidRPr="00E34AFC">
                              <w:rPr>
                                <w:sz w:val="28"/>
                                <w:szCs w:val="28"/>
                                <w:lang w:val="es-ES"/>
                              </w:rPr>
                              <w:t>Los usuarios de beBee pueden conectar con personas que compartan sus mismos intereses y experiencias.</w:t>
                            </w:r>
                          </w:p>
                          <w:p w:rsidR="0099720C" w:rsidRPr="00E34AFC" w:rsidRDefault="0099720C" w:rsidP="00B71D2D">
                            <w:pPr>
                              <w:spacing w:line="276" w:lineRule="auto"/>
                              <w:jc w:val="both"/>
                              <w:rPr>
                                <w:sz w:val="28"/>
                                <w:szCs w:val="28"/>
                                <w:lang w:val="es-ES"/>
                              </w:rPr>
                            </w:pPr>
                          </w:p>
                        </w:tc>
                      </w:tr>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B71D2D">
                            <w:pPr>
                              <w:jc w:val="both"/>
                              <w:rPr>
                                <w:sz w:val="28"/>
                                <w:szCs w:val="28"/>
                                <w:lang w:val="es-ES"/>
                              </w:rPr>
                            </w:pPr>
                            <w:r w:rsidRPr="00E34AFC">
                              <w:rPr>
                                <w:sz w:val="28"/>
                                <w:szCs w:val="28"/>
                                <w:lang w:val="es-ES"/>
                              </w:rPr>
                              <w:t xml:space="preserve">Estados Unidos, Canada, Peru </w:t>
                            </w:r>
                          </w:p>
                        </w:tc>
                      </w:tr>
                      <w:tr w:rsidR="0099720C" w:rsidRPr="00E34AFC" w:rsidTr="00B71D2D">
                        <w:trPr>
                          <w:trHeight w:val="1427"/>
                        </w:trPr>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B71D2D">
                            <w:pPr>
                              <w:jc w:val="both"/>
                              <w:rPr>
                                <w:sz w:val="28"/>
                                <w:szCs w:val="28"/>
                                <w:lang w:val="es-ES"/>
                              </w:rPr>
                            </w:pPr>
                            <w:r w:rsidRPr="00E34AFC">
                              <w:rPr>
                                <w:sz w:val="28"/>
                                <w:szCs w:val="28"/>
                                <w:lang w:val="es-ES"/>
                              </w:rPr>
                              <w:t>beBee, es una aplicación del sector profesional y de ocio, que busca conectar, a todos sus usuarios, que quieran participar a lo que hace referencia.</w:t>
                            </w:r>
                          </w:p>
                        </w:tc>
                      </w:tr>
                    </w:tbl>
                    <w:p w:rsidR="0099720C" w:rsidRDefault="0099720C" w:rsidP="00B71D2D">
                      <w:pPr>
                        <w:jc w:val="both"/>
                      </w:pPr>
                    </w:p>
                    <w:tbl>
                      <w:tblPr>
                        <w:tblW w:w="150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62"/>
                        <w:gridCol w:w="10064"/>
                      </w:tblGrid>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B71D2D">
                            <w:pPr>
                              <w:jc w:val="both"/>
                              <w:rPr>
                                <w:sz w:val="28"/>
                                <w:szCs w:val="28"/>
                                <w:lang w:val="es-ES"/>
                              </w:rPr>
                            </w:pPr>
                            <w:r w:rsidRPr="00E34AFC">
                              <w:rPr>
                                <w:sz w:val="28"/>
                                <w:szCs w:val="28"/>
                                <w:lang w:val="es-ES"/>
                              </w:rPr>
                              <w:t>sector profesional y de ocio</w:t>
                            </w:r>
                          </w:p>
                        </w:tc>
                      </w:tr>
                      <w:tr w:rsidR="0099720C" w:rsidRPr="00E34AFC" w:rsidTr="00B71D2D">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B71D2D">
                            <w:pPr>
                              <w:jc w:val="both"/>
                              <w:rPr>
                                <w:sz w:val="28"/>
                                <w:szCs w:val="28"/>
                                <w:lang w:val="es-ES"/>
                              </w:rPr>
                            </w:pPr>
                            <w:hyperlink r:id="rId29" w:history="1">
                              <w:r w:rsidR="0099720C" w:rsidRPr="00E34AFC">
                                <w:rPr>
                                  <w:sz w:val="28"/>
                                  <w:szCs w:val="28"/>
                                  <w:lang w:val="es-ES"/>
                                </w:rPr>
                                <w:t>bebee.com Site Overview»</w:t>
                              </w:r>
                            </w:hyperlink>
                            <w:r w:rsidR="0099720C" w:rsidRPr="00E34AFC">
                              <w:rPr>
                                <w:sz w:val="28"/>
                                <w:szCs w:val="28"/>
                                <w:lang w:val="es-ES"/>
                              </w:rPr>
                              <w:t>. alexa.com.</w:t>
                            </w:r>
                          </w:p>
                          <w:p w:rsidR="0099720C" w:rsidRPr="00E34AFC" w:rsidRDefault="00EC2C5C" w:rsidP="00B71D2D">
                            <w:pPr>
                              <w:jc w:val="both"/>
                              <w:rPr>
                                <w:sz w:val="28"/>
                                <w:szCs w:val="28"/>
                                <w:lang w:val="es-ES"/>
                              </w:rPr>
                            </w:pPr>
                            <w:hyperlink r:id="rId30" w:history="1">
                              <w:r w:rsidR="0099720C" w:rsidRPr="00E34AFC">
                                <w:rPr>
                                  <w:sz w:val="28"/>
                                  <w:szCs w:val="28"/>
                                  <w:lang w:val="es-ES"/>
                                </w:rPr>
                                <w:t>«beBee, la red de 'affinity networking'»</w:t>
                              </w:r>
                            </w:hyperlink>
                            <w:r w:rsidR="0099720C" w:rsidRPr="00E34AFC">
                              <w:rPr>
                                <w:sz w:val="28"/>
                                <w:szCs w:val="28"/>
                                <w:lang w:val="es-ES"/>
                              </w:rPr>
                              <w:t>. </w:t>
                            </w:r>
                            <w:hyperlink r:id="rId31" w:history="1">
                              <w:r w:rsidR="0099720C" w:rsidRPr="00E34AFC">
                                <w:rPr>
                                  <w:sz w:val="28"/>
                                  <w:szCs w:val="28"/>
                                  <w:lang w:val="es-ES"/>
                                </w:rPr>
                                <w:t>http://www.diariodesevilla.es/</w:t>
                              </w:r>
                            </w:hyperlink>
                            <w:r w:rsidR="0099720C" w:rsidRPr="00E34AFC">
                              <w:rPr>
                                <w:sz w:val="28"/>
                                <w:szCs w:val="28"/>
                                <w:lang w:val="es-ES"/>
                              </w:rPr>
                              <w:t>.</w:t>
                            </w:r>
                          </w:p>
                          <w:p w:rsidR="0099720C" w:rsidRPr="00E34AFC" w:rsidRDefault="0099720C" w:rsidP="00B71D2D">
                            <w:pPr>
                              <w:jc w:val="both"/>
                              <w:rPr>
                                <w:sz w:val="28"/>
                                <w:szCs w:val="28"/>
                                <w:lang w:val="es-ES"/>
                              </w:rPr>
                            </w:pPr>
                            <w:r w:rsidRPr="00E34AFC">
                              <w:rPr>
                                <w:sz w:val="28"/>
                                <w:szCs w:val="28"/>
                                <w:lang w:val="es-ES"/>
                              </w:rPr>
                              <w:t>Razón, La. </w:t>
                            </w:r>
                            <w:hyperlink r:id="rId32" w:anchor=".Ttt1cOTFB5aLw70" w:history="1">
                              <w:r w:rsidRPr="00E34AFC">
                                <w:rPr>
                                  <w:sz w:val="28"/>
                                  <w:szCs w:val="28"/>
                                  <w:lang w:val="es-ES"/>
                                </w:rPr>
                                <w:t>«Nueve millones de usuarios fusionan su perfil profesional y personal en beBee»</w:t>
                              </w:r>
                            </w:hyperlink>
                            <w:r w:rsidRPr="00E34AFC">
                              <w:rPr>
                                <w:sz w:val="28"/>
                                <w:szCs w:val="28"/>
                                <w:lang w:val="es-ES"/>
                              </w:rPr>
                              <w:t>. www.larazon.es. Consultado el 15 de julio de 2016.</w:t>
                            </w:r>
                          </w:p>
                          <w:p w:rsidR="0099720C" w:rsidRPr="00E34AFC" w:rsidRDefault="0099720C" w:rsidP="00B71D2D">
                            <w:pPr>
                              <w:jc w:val="both"/>
                              <w:rPr>
                                <w:sz w:val="28"/>
                                <w:szCs w:val="28"/>
                                <w:lang w:val="es-ES"/>
                              </w:rPr>
                            </w:pPr>
                            <w:r w:rsidRPr="00E34AFC">
                              <w:rPr>
                                <w:sz w:val="28"/>
                                <w:szCs w:val="28"/>
                                <w:lang w:val="es-ES"/>
                              </w:rPr>
                              <w:t>Cinco Días (6 de julio de 2016). </w:t>
                            </w:r>
                            <w:hyperlink r:id="rId33" w:history="1">
                              <w:r w:rsidRPr="00E34AFC">
                                <w:rPr>
                                  <w:sz w:val="28"/>
                                  <w:szCs w:val="28"/>
                                  <w:lang w:val="es-ES"/>
                                </w:rPr>
                                <w:t>«Mi próximo trabajo está en beBee»</w:t>
                              </w:r>
                            </w:hyperlink>
                            <w:r w:rsidRPr="00E34AFC">
                              <w:rPr>
                                <w:sz w:val="28"/>
                                <w:szCs w:val="28"/>
                                <w:lang w:val="es-ES"/>
                              </w:rPr>
                              <w:t>. </w:t>
                            </w:r>
                            <w:hyperlink r:id="rId34" w:history="1">
                              <w:r w:rsidRPr="00E34AFC">
                                <w:rPr>
                                  <w:sz w:val="28"/>
                                  <w:szCs w:val="28"/>
                                  <w:lang w:val="es-ES"/>
                                </w:rPr>
                                <w:t>http://cincodias.com/</w:t>
                              </w:r>
                            </w:hyperlink>
                            <w:r w:rsidRPr="00E34AFC">
                              <w:rPr>
                                <w:sz w:val="28"/>
                                <w:szCs w:val="28"/>
                                <w:lang w:val="es-ES"/>
                              </w:rPr>
                              <w:t>. Consultado el 15 de julio de 2016.</w:t>
                            </w:r>
                          </w:p>
                          <w:p w:rsidR="0099720C" w:rsidRPr="00E34AFC" w:rsidRDefault="0099720C" w:rsidP="00B71D2D">
                            <w:pPr>
                              <w:jc w:val="both"/>
                              <w:rPr>
                                <w:sz w:val="28"/>
                                <w:szCs w:val="28"/>
                                <w:lang w:val="es-ES"/>
                              </w:rPr>
                            </w:pPr>
                          </w:p>
                          <w:p w:rsidR="0099720C" w:rsidRPr="00E34AFC" w:rsidRDefault="0099720C" w:rsidP="00B71D2D">
                            <w:pPr>
                              <w:spacing w:line="276" w:lineRule="auto"/>
                              <w:jc w:val="both"/>
                              <w:rPr>
                                <w:sz w:val="28"/>
                                <w:szCs w:val="28"/>
                                <w:lang w:val="es-ES"/>
                              </w:rPr>
                            </w:pPr>
                          </w:p>
                        </w:tc>
                      </w:tr>
                      <w:tr w:rsidR="0099720C" w:rsidRPr="00E34AFC" w:rsidTr="00B71D2D">
                        <w:trPr>
                          <w:trHeight w:val="3890"/>
                        </w:trPr>
                        <w:tc>
                          <w:tcPr>
                            <w:tcW w:w="4962" w:type="dxa"/>
                            <w:shd w:val="clear" w:color="auto" w:fill="D9D9D9" w:themeFill="background1" w:themeFillShade="D9"/>
                            <w:vAlign w:val="center"/>
                          </w:tcPr>
                          <w:p w:rsidR="0099720C" w:rsidRPr="009F2CF8" w:rsidRDefault="0099720C" w:rsidP="00B71D2D">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B71D2D">
                            <w:pPr>
                              <w:jc w:val="both"/>
                              <w:rPr>
                                <w:sz w:val="28"/>
                                <w:szCs w:val="28"/>
                                <w:lang w:val="es-ES"/>
                              </w:rPr>
                            </w:pPr>
                            <w:r w:rsidRPr="00E34AFC">
                              <w:rPr>
                                <w:sz w:val="28"/>
                                <w:szCs w:val="28"/>
                                <w:lang w:val="es-ES"/>
                              </w:rPr>
                              <w:t>Fue vendido a Jazztel Internet Factory </w:t>
                            </w:r>
                            <w:hyperlink r:id="rId35" w:tooltip="Ya.com" w:history="1">
                              <w:r w:rsidRPr="00E34AFC">
                                <w:rPr>
                                  <w:sz w:val="28"/>
                                  <w:szCs w:val="28"/>
                                  <w:lang w:val="es-ES"/>
                                </w:rPr>
                                <w:t>Ya.com</w:t>
                              </w:r>
                            </w:hyperlink>
                            <w:r w:rsidRPr="00E34AFC">
                              <w:rPr>
                                <w:sz w:val="28"/>
                                <w:szCs w:val="28"/>
                                <w:lang w:val="es-ES"/>
                              </w:rPr>
                              <w:t>.</w:t>
                            </w:r>
                            <w:hyperlink r:id="rId36" w:anchor="cite_note-8" w:history="1">
                              <w:r w:rsidRPr="00E34AFC">
                                <w:rPr>
                                  <w:sz w:val="28"/>
                                  <w:szCs w:val="28"/>
                                  <w:lang w:val="es-ES"/>
                                </w:rPr>
                                <w:t>8</w:t>
                              </w:r>
                            </w:hyperlink>
                            <w:r w:rsidRPr="00E34AFC">
                              <w:rPr>
                                <w:rFonts w:ascii="Times New Roman" w:hAnsi="Times New Roman"/>
                                <w:sz w:val="28"/>
                                <w:szCs w:val="28"/>
                                <w:lang w:val="es-ES"/>
                              </w:rPr>
                              <w:t>​</w:t>
                            </w:r>
                          </w:p>
                          <w:p w:rsidR="0099720C" w:rsidRPr="00E34AFC" w:rsidRDefault="0099720C" w:rsidP="00B71D2D">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44256" behindDoc="0" locked="0" layoutInCell="1" allowOverlap="1" wp14:anchorId="61E60C7C" wp14:editId="5179D680">
                <wp:simplePos x="0" y="0"/>
                <wp:positionH relativeFrom="column">
                  <wp:posOffset>-304800</wp:posOffset>
                </wp:positionH>
                <wp:positionV relativeFrom="paragraph">
                  <wp:posOffset>-292100</wp:posOffset>
                </wp:positionV>
                <wp:extent cx="9677400" cy="7340600"/>
                <wp:effectExtent l="0" t="0" r="12700" b="12700"/>
                <wp:wrapNone/>
                <wp:docPr id="37" name="Cuadro de texto 37"/>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8A2166">
                              <w:tc>
                                <w:tcPr>
                                  <w:tcW w:w="4957" w:type="dxa"/>
                                  <w:shd w:val="clear" w:color="auto" w:fill="D9D9D9" w:themeFill="background1" w:themeFillShade="D9"/>
                                  <w:vAlign w:val="center"/>
                                </w:tcPr>
                                <w:p w:rsidR="0099720C" w:rsidRPr="009F2CF8" w:rsidRDefault="0099720C" w:rsidP="008A2166">
                                  <w:pPr>
                                    <w:spacing w:line="276" w:lineRule="auto"/>
                                    <w:rPr>
                                      <w:rFonts w:ascii="Roboto" w:eastAsia="Libre Baskerville" w:hAnsi="Roboto" w:cstheme="majorHAnsi"/>
                                      <w:b/>
                                      <w:sz w:val="28"/>
                                      <w:szCs w:val="28"/>
                                    </w:rPr>
                                  </w:pPr>
                                  <w:r w:rsidRPr="0037369C">
                                    <w:rPr>
                                      <w:rFonts w:ascii="Roboto" w:eastAsia="Libre Baskerville" w:hAnsi="Roboto" w:cstheme="majorHAnsi"/>
                                      <w:b/>
                                      <w:sz w:val="36"/>
                                      <w:szCs w:val="36"/>
                                    </w:rPr>
                                    <w:t>(2)</w:t>
                                  </w:r>
                                  <w:r w:rsidRPr="009F2CF8">
                                    <w:rPr>
                                      <w:rFonts w:ascii="Roboto" w:eastAsia="Libre Baskerville" w:hAnsi="Roboto" w:cstheme="majorHAnsi"/>
                                      <w:b/>
                                      <w:sz w:val="28"/>
                                      <w:szCs w:val="28"/>
                                    </w:rPr>
                                    <w:t>FICHA TÉCNICA</w:t>
                                  </w:r>
                                </w:p>
                              </w:tc>
                              <w:tc>
                                <w:tcPr>
                                  <w:tcW w:w="10064" w:type="dxa"/>
                                </w:tcPr>
                                <w:p w:rsidR="0099720C" w:rsidRPr="00E34AFC" w:rsidRDefault="0099720C" w:rsidP="008A2166">
                                  <w:pPr>
                                    <w:jc w:val="both"/>
                                    <w:rPr>
                                      <w:sz w:val="28"/>
                                      <w:szCs w:val="28"/>
                                      <w:lang w:val="es-ES"/>
                                    </w:rPr>
                                  </w:pPr>
                                  <w:r w:rsidRPr="00E34AFC">
                                    <w:rPr>
                                      <w:sz w:val="28"/>
                                      <w:szCs w:val="28"/>
                                      <w:lang w:val="es-ES"/>
                                    </w:rPr>
                                    <w:t>GOOGLE</w:t>
                                  </w:r>
                                </w:p>
                              </w:tc>
                            </w:tr>
                            <w:tr w:rsidR="0099720C" w:rsidRPr="00E34AFC" w:rsidTr="008A2166">
                              <w:tc>
                                <w:tcPr>
                                  <w:tcW w:w="4957" w:type="dxa"/>
                                  <w:shd w:val="clear" w:color="auto" w:fill="D9D9D9" w:themeFill="background1" w:themeFillShade="D9"/>
                                  <w:vAlign w:val="center"/>
                                </w:tcPr>
                                <w:p w:rsidR="0099720C" w:rsidRPr="009F2CF8" w:rsidRDefault="0099720C" w:rsidP="008A2166">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A2166">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8A2166">
                                  <w:pPr>
                                    <w:jc w:val="both"/>
                                    <w:rPr>
                                      <w:sz w:val="28"/>
                                      <w:szCs w:val="28"/>
                                      <w:lang w:val="es-ES"/>
                                    </w:rPr>
                                  </w:pPr>
                                  <w:r w:rsidRPr="00E34AFC">
                                    <w:rPr>
                                      <w:sz w:val="28"/>
                                      <w:szCs w:val="28"/>
                                      <w:lang w:val="es-ES"/>
                                    </w:rPr>
                                    <w:t>Wilkipedia</w:t>
                                  </w:r>
                                </w:p>
                              </w:tc>
                            </w:tr>
                            <w:tr w:rsidR="0099720C" w:rsidRPr="00E34AFC" w:rsidTr="008A2166">
                              <w:tc>
                                <w:tcPr>
                                  <w:tcW w:w="4957" w:type="dxa"/>
                                  <w:shd w:val="clear" w:color="auto" w:fill="D9D9D9" w:themeFill="background1" w:themeFillShade="D9"/>
                                  <w:vAlign w:val="center"/>
                                </w:tcPr>
                                <w:p w:rsidR="0099720C" w:rsidRPr="009F2CF8" w:rsidRDefault="0099720C" w:rsidP="008A2166">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8A2166">
                                  <w:pPr>
                                    <w:jc w:val="both"/>
                                    <w:rPr>
                                      <w:sz w:val="28"/>
                                      <w:szCs w:val="28"/>
                                      <w:lang w:val="es-ES"/>
                                    </w:rPr>
                                  </w:pPr>
                                  <w:hyperlink r:id="rId37" w:history="1">
                                    <w:r w:rsidR="0099720C" w:rsidRPr="00E34AFC">
                                      <w:rPr>
                                        <w:sz w:val="28"/>
                                        <w:szCs w:val="28"/>
                                        <w:lang w:val="es-ES"/>
                                      </w:rPr>
                                      <w:t>https://es.wikipedia.org/wiki/Indeed</w:t>
                                    </w:r>
                                  </w:hyperlink>
                                </w:p>
                                <w:p w:rsidR="0099720C" w:rsidRPr="00E34AFC" w:rsidRDefault="0099720C" w:rsidP="008A2166">
                                  <w:pPr>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FICHA TÉCNICA</w:t>
                                  </w:r>
                                </w:p>
                              </w:tc>
                              <w:tc>
                                <w:tcPr>
                                  <w:tcW w:w="10064" w:type="dxa"/>
                                </w:tcPr>
                                <w:p w:rsidR="0099720C" w:rsidRPr="00E34AFC" w:rsidRDefault="0099720C" w:rsidP="0037369C">
                                  <w:pPr>
                                    <w:jc w:val="both"/>
                                    <w:rPr>
                                      <w:sz w:val="28"/>
                                      <w:szCs w:val="28"/>
                                      <w:lang w:val="es-ES"/>
                                    </w:rPr>
                                  </w:pPr>
                                  <w:r w:rsidRPr="00E34AFC">
                                    <w:rPr>
                                      <w:sz w:val="28"/>
                                      <w:szCs w:val="28"/>
                                      <w:lang w:val="es-ES"/>
                                    </w:rPr>
                                    <w:t>GOOGLE</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37369C">
                                  <w:pPr>
                                    <w:jc w:val="both"/>
                                    <w:rPr>
                                      <w:sz w:val="28"/>
                                      <w:szCs w:val="28"/>
                                      <w:lang w:val="es-ES"/>
                                    </w:rPr>
                                  </w:pPr>
                                  <w:r w:rsidRPr="00E34AFC">
                                    <w:rPr>
                                      <w:sz w:val="28"/>
                                      <w:szCs w:val="28"/>
                                      <w:lang w:val="es-ES"/>
                                    </w:rPr>
                                    <w:t>Wilkipedia</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37369C">
                                  <w:pPr>
                                    <w:jc w:val="both"/>
                                    <w:rPr>
                                      <w:sz w:val="28"/>
                                      <w:szCs w:val="28"/>
                                      <w:lang w:val="es-ES"/>
                                    </w:rPr>
                                  </w:pPr>
                                  <w:hyperlink r:id="rId38" w:history="1">
                                    <w:r w:rsidR="0099720C" w:rsidRPr="00E34AFC">
                                      <w:rPr>
                                        <w:sz w:val="28"/>
                                        <w:szCs w:val="28"/>
                                        <w:lang w:val="es-ES"/>
                                      </w:rPr>
                                      <w:t>https://es.wikipedia.org/wiki/Indeed</w:t>
                                    </w:r>
                                  </w:hyperlink>
                                </w:p>
                                <w:p w:rsidR="0099720C" w:rsidRPr="00E34AFC" w:rsidRDefault="0099720C" w:rsidP="0037369C">
                                  <w:pPr>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37369C">
                                  <w:pPr>
                                    <w:jc w:val="both"/>
                                    <w:rPr>
                                      <w:sz w:val="28"/>
                                      <w:szCs w:val="28"/>
                                      <w:lang w:val="es-ES"/>
                                    </w:rPr>
                                  </w:pPr>
                                  <w:r w:rsidRPr="00E34AFC">
                                    <w:rPr>
                                      <w:sz w:val="28"/>
                                      <w:szCs w:val="28"/>
                                      <w:lang w:val="es-ES"/>
                                    </w:rPr>
                                    <w:t>Paul Forster y Rony Kahan</w:t>
                                  </w:r>
                                </w:p>
                                <w:p w:rsidR="0099720C" w:rsidRPr="00E34AFC" w:rsidRDefault="0099720C" w:rsidP="0037369C">
                                  <w:pPr>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2004</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Indeed.com</w:t>
                                  </w:r>
                                </w:p>
                                <w:p w:rsidR="0099720C" w:rsidRPr="00E34AFC" w:rsidRDefault="0099720C" w:rsidP="0037369C">
                                  <w:pPr>
                                    <w:tabs>
                                      <w:tab w:val="left" w:pos="943"/>
                                    </w:tabs>
                                    <w:jc w:val="both"/>
                                    <w:rPr>
                                      <w:sz w:val="28"/>
                                      <w:szCs w:val="28"/>
                                      <w:lang w:val="es-ES"/>
                                    </w:rPr>
                                  </w:pPr>
                                  <w:r w:rsidRPr="00E34AFC">
                                    <w:rPr>
                                      <w:sz w:val="28"/>
                                      <w:szCs w:val="28"/>
                                      <w:lang w:val="es-ES"/>
                                    </w:rPr>
                                    <w:tab/>
                                  </w: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37369C">
                                  <w:pPr>
                                    <w:jc w:val="both"/>
                                    <w:rPr>
                                      <w:sz w:val="28"/>
                                      <w:szCs w:val="28"/>
                                      <w:lang w:val="es-ES"/>
                                    </w:rPr>
                                  </w:pPr>
                                  <w:r w:rsidRPr="00E34AFC">
                                    <w:rPr>
                                      <w:sz w:val="28"/>
                                      <w:szCs w:val="28"/>
                                      <w:lang w:val="es-ES"/>
                                    </w:rPr>
                                    <w:t>Empleo</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37369C">
                                  <w:pPr>
                                    <w:jc w:val="both"/>
                                    <w:rPr>
                                      <w:sz w:val="28"/>
                                      <w:szCs w:val="28"/>
                                      <w:lang w:val="es-ES"/>
                                    </w:rPr>
                                  </w:pPr>
                                  <w:r w:rsidRPr="00E34AFC">
                                    <w:rPr>
                                      <w:sz w:val="28"/>
                                      <w:szCs w:val="28"/>
                                      <w:lang w:val="es-ES"/>
                                    </w:rPr>
                                    <w:t>Paul Forster y Rony Kahan</w:t>
                                  </w:r>
                                </w:p>
                                <w:p w:rsidR="0099720C" w:rsidRPr="00E34AFC" w:rsidRDefault="0099720C" w:rsidP="0037369C">
                                  <w:pPr>
                                    <w:jc w:val="both"/>
                                    <w:rPr>
                                      <w:sz w:val="28"/>
                                      <w:szCs w:val="28"/>
                                      <w:lang w:val="es-ES"/>
                                    </w:rPr>
                                  </w:pPr>
                                </w:p>
                              </w:tc>
                            </w:tr>
                            <w:tr w:rsidR="0099720C" w:rsidRPr="00E34AFC" w:rsidTr="0037369C">
                              <w:trPr>
                                <w:trHeight w:val="3666"/>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Es un motor de búsqueda de empleo concebido en los </w:t>
                                  </w:r>
                                  <w:hyperlink r:id="rId39" w:tooltip="Estados Unidos" w:history="1">
                                    <w:r w:rsidRPr="00E34AFC">
                                      <w:rPr>
                                        <w:lang w:val="es-ES"/>
                                      </w:rPr>
                                      <w:t>Estados Unidos</w:t>
                                    </w:r>
                                  </w:hyperlink>
                                  <w:r w:rsidRPr="00E34AFC">
                                    <w:rPr>
                                      <w:sz w:val="28"/>
                                      <w:szCs w:val="28"/>
                                      <w:lang w:val="es-ES"/>
                                    </w:rPr>
                                    <w:t> en noviembre del 2004.</w:t>
                                  </w:r>
                                  <w:hyperlink r:id="rId40" w:anchor="cite_note-1" w:history="1">
                                    <w:r w:rsidRPr="00E34AFC">
                                      <w:rPr>
                                        <w:lang w:val="es-ES"/>
                                      </w:rPr>
                                      <w:t>1</w:t>
                                    </w:r>
                                  </w:hyperlink>
                                  <w:r w:rsidRPr="00E34AFC">
                                    <w:rPr>
                                      <w:rFonts w:ascii="Times New Roman" w:hAnsi="Times New Roman"/>
                                      <w:sz w:val="28"/>
                                      <w:szCs w:val="28"/>
                                      <w:lang w:val="es-ES"/>
                                    </w:rPr>
                                    <w:t>​</w:t>
                                  </w:r>
                                  <w:r w:rsidRPr="00E34AFC">
                                    <w:rPr>
                                      <w:sz w:val="28"/>
                                      <w:szCs w:val="28"/>
                                      <w:lang w:val="es-ES"/>
                                    </w:rPr>
                                    <w:t xml:space="preserve"> Actualmente, Indeed se encuentra disponible en más de 50 países y en más de 28 idiomas. En octubre del 2010, Indeed.com sobrepasó a Monster.com convirtiéndose en el sitio web de búsqueda de empleo con mayor tráfico en los Estados Unidos.</w:t>
                                  </w:r>
                                </w:p>
                                <w:p w:rsidR="0099720C" w:rsidRPr="00E34AFC" w:rsidRDefault="0099720C" w:rsidP="0037369C">
                                  <w:pPr>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0C7C" id="Cuadro de texto 37" o:spid="_x0000_s1049" type="#_x0000_t202" style="position:absolute;left:0;text-align:left;margin-left:-24pt;margin-top:-23pt;width:762pt;height:57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8A2166">
                        <w:tc>
                          <w:tcPr>
                            <w:tcW w:w="4957" w:type="dxa"/>
                            <w:shd w:val="clear" w:color="auto" w:fill="D9D9D9" w:themeFill="background1" w:themeFillShade="D9"/>
                            <w:vAlign w:val="center"/>
                          </w:tcPr>
                          <w:p w:rsidR="0099720C" w:rsidRPr="009F2CF8" w:rsidRDefault="0099720C" w:rsidP="008A2166">
                            <w:pPr>
                              <w:spacing w:line="276" w:lineRule="auto"/>
                              <w:rPr>
                                <w:rFonts w:ascii="Roboto" w:eastAsia="Libre Baskerville" w:hAnsi="Roboto" w:cstheme="majorHAnsi"/>
                                <w:b/>
                                <w:sz w:val="28"/>
                                <w:szCs w:val="28"/>
                              </w:rPr>
                            </w:pPr>
                            <w:r w:rsidRPr="0037369C">
                              <w:rPr>
                                <w:rFonts w:ascii="Roboto" w:eastAsia="Libre Baskerville" w:hAnsi="Roboto" w:cstheme="majorHAnsi"/>
                                <w:b/>
                                <w:sz w:val="36"/>
                                <w:szCs w:val="36"/>
                              </w:rPr>
                              <w:t>(2)</w:t>
                            </w:r>
                            <w:r w:rsidRPr="009F2CF8">
                              <w:rPr>
                                <w:rFonts w:ascii="Roboto" w:eastAsia="Libre Baskerville" w:hAnsi="Roboto" w:cstheme="majorHAnsi"/>
                                <w:b/>
                                <w:sz w:val="28"/>
                                <w:szCs w:val="28"/>
                              </w:rPr>
                              <w:t>FICHA TÉCNICA</w:t>
                            </w:r>
                          </w:p>
                        </w:tc>
                        <w:tc>
                          <w:tcPr>
                            <w:tcW w:w="10064" w:type="dxa"/>
                          </w:tcPr>
                          <w:p w:rsidR="0099720C" w:rsidRPr="00E34AFC" w:rsidRDefault="0099720C" w:rsidP="008A2166">
                            <w:pPr>
                              <w:jc w:val="both"/>
                              <w:rPr>
                                <w:sz w:val="28"/>
                                <w:szCs w:val="28"/>
                                <w:lang w:val="es-ES"/>
                              </w:rPr>
                            </w:pPr>
                            <w:r w:rsidRPr="00E34AFC">
                              <w:rPr>
                                <w:sz w:val="28"/>
                                <w:szCs w:val="28"/>
                                <w:lang w:val="es-ES"/>
                              </w:rPr>
                              <w:t>GOOGLE</w:t>
                            </w:r>
                          </w:p>
                        </w:tc>
                      </w:tr>
                      <w:tr w:rsidR="0099720C" w:rsidRPr="00E34AFC" w:rsidTr="008A2166">
                        <w:tc>
                          <w:tcPr>
                            <w:tcW w:w="4957" w:type="dxa"/>
                            <w:shd w:val="clear" w:color="auto" w:fill="D9D9D9" w:themeFill="background1" w:themeFillShade="D9"/>
                            <w:vAlign w:val="center"/>
                          </w:tcPr>
                          <w:p w:rsidR="0099720C" w:rsidRPr="009F2CF8" w:rsidRDefault="0099720C" w:rsidP="008A2166">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A2166">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8A2166">
                            <w:pPr>
                              <w:jc w:val="both"/>
                              <w:rPr>
                                <w:sz w:val="28"/>
                                <w:szCs w:val="28"/>
                                <w:lang w:val="es-ES"/>
                              </w:rPr>
                            </w:pPr>
                            <w:r w:rsidRPr="00E34AFC">
                              <w:rPr>
                                <w:sz w:val="28"/>
                                <w:szCs w:val="28"/>
                                <w:lang w:val="es-ES"/>
                              </w:rPr>
                              <w:t>Wilkipedia</w:t>
                            </w:r>
                          </w:p>
                        </w:tc>
                      </w:tr>
                      <w:tr w:rsidR="0099720C" w:rsidRPr="00E34AFC" w:rsidTr="008A2166">
                        <w:tc>
                          <w:tcPr>
                            <w:tcW w:w="4957" w:type="dxa"/>
                            <w:shd w:val="clear" w:color="auto" w:fill="D9D9D9" w:themeFill="background1" w:themeFillShade="D9"/>
                            <w:vAlign w:val="center"/>
                          </w:tcPr>
                          <w:p w:rsidR="0099720C" w:rsidRPr="009F2CF8" w:rsidRDefault="0099720C" w:rsidP="008A2166">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8A2166">
                            <w:pPr>
                              <w:jc w:val="both"/>
                              <w:rPr>
                                <w:sz w:val="28"/>
                                <w:szCs w:val="28"/>
                                <w:lang w:val="es-ES"/>
                              </w:rPr>
                            </w:pPr>
                            <w:hyperlink r:id="rId41" w:history="1">
                              <w:r w:rsidR="0099720C" w:rsidRPr="00E34AFC">
                                <w:rPr>
                                  <w:sz w:val="28"/>
                                  <w:szCs w:val="28"/>
                                  <w:lang w:val="es-ES"/>
                                </w:rPr>
                                <w:t>https://es.wikipedia.org/wiki/Indeed</w:t>
                              </w:r>
                            </w:hyperlink>
                          </w:p>
                          <w:p w:rsidR="0099720C" w:rsidRPr="00E34AFC" w:rsidRDefault="0099720C" w:rsidP="008A2166">
                            <w:pPr>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FICHA TÉCNICA</w:t>
                            </w:r>
                          </w:p>
                        </w:tc>
                        <w:tc>
                          <w:tcPr>
                            <w:tcW w:w="10064" w:type="dxa"/>
                          </w:tcPr>
                          <w:p w:rsidR="0099720C" w:rsidRPr="00E34AFC" w:rsidRDefault="0099720C" w:rsidP="0037369C">
                            <w:pPr>
                              <w:jc w:val="both"/>
                              <w:rPr>
                                <w:sz w:val="28"/>
                                <w:szCs w:val="28"/>
                                <w:lang w:val="es-ES"/>
                              </w:rPr>
                            </w:pPr>
                            <w:r w:rsidRPr="00E34AFC">
                              <w:rPr>
                                <w:sz w:val="28"/>
                                <w:szCs w:val="28"/>
                                <w:lang w:val="es-ES"/>
                              </w:rPr>
                              <w:t>GOOGLE</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37369C">
                            <w:pPr>
                              <w:jc w:val="both"/>
                              <w:rPr>
                                <w:sz w:val="28"/>
                                <w:szCs w:val="28"/>
                                <w:lang w:val="es-ES"/>
                              </w:rPr>
                            </w:pPr>
                            <w:r w:rsidRPr="00E34AFC">
                              <w:rPr>
                                <w:sz w:val="28"/>
                                <w:szCs w:val="28"/>
                                <w:lang w:val="es-ES"/>
                              </w:rPr>
                              <w:t>Wilkipedia</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37369C">
                            <w:pPr>
                              <w:jc w:val="both"/>
                              <w:rPr>
                                <w:sz w:val="28"/>
                                <w:szCs w:val="28"/>
                                <w:lang w:val="es-ES"/>
                              </w:rPr>
                            </w:pPr>
                            <w:hyperlink r:id="rId42" w:history="1">
                              <w:r w:rsidR="0099720C" w:rsidRPr="00E34AFC">
                                <w:rPr>
                                  <w:sz w:val="28"/>
                                  <w:szCs w:val="28"/>
                                  <w:lang w:val="es-ES"/>
                                </w:rPr>
                                <w:t>https://es.wikipedia.org/wiki/Indeed</w:t>
                              </w:r>
                            </w:hyperlink>
                          </w:p>
                          <w:p w:rsidR="0099720C" w:rsidRPr="00E34AFC" w:rsidRDefault="0099720C" w:rsidP="0037369C">
                            <w:pPr>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37369C">
                            <w:pPr>
                              <w:jc w:val="both"/>
                              <w:rPr>
                                <w:sz w:val="28"/>
                                <w:szCs w:val="28"/>
                                <w:lang w:val="es-ES"/>
                              </w:rPr>
                            </w:pPr>
                            <w:r w:rsidRPr="00E34AFC">
                              <w:rPr>
                                <w:sz w:val="28"/>
                                <w:szCs w:val="28"/>
                                <w:lang w:val="es-ES"/>
                              </w:rPr>
                              <w:t>Paul Forster y Rony Kahan</w:t>
                            </w:r>
                          </w:p>
                          <w:p w:rsidR="0099720C" w:rsidRPr="00E34AFC" w:rsidRDefault="0099720C" w:rsidP="0037369C">
                            <w:pPr>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2004</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Indeed.com</w:t>
                            </w:r>
                          </w:p>
                          <w:p w:rsidR="0099720C" w:rsidRPr="00E34AFC" w:rsidRDefault="0099720C" w:rsidP="0037369C">
                            <w:pPr>
                              <w:tabs>
                                <w:tab w:val="left" w:pos="943"/>
                              </w:tabs>
                              <w:jc w:val="both"/>
                              <w:rPr>
                                <w:sz w:val="28"/>
                                <w:szCs w:val="28"/>
                                <w:lang w:val="es-ES"/>
                              </w:rPr>
                            </w:pPr>
                            <w:r w:rsidRPr="00E34AFC">
                              <w:rPr>
                                <w:sz w:val="28"/>
                                <w:szCs w:val="28"/>
                                <w:lang w:val="es-ES"/>
                              </w:rPr>
                              <w:tab/>
                            </w:r>
                          </w:p>
                        </w:tc>
                      </w:tr>
                      <w:tr w:rsidR="0099720C" w:rsidRPr="00E34AFC"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37369C">
                            <w:pPr>
                              <w:jc w:val="both"/>
                              <w:rPr>
                                <w:sz w:val="28"/>
                                <w:szCs w:val="28"/>
                                <w:lang w:val="es-ES"/>
                              </w:rPr>
                            </w:pPr>
                            <w:r w:rsidRPr="00E34AFC">
                              <w:rPr>
                                <w:sz w:val="28"/>
                                <w:szCs w:val="28"/>
                                <w:lang w:val="es-ES"/>
                              </w:rPr>
                              <w:t>Empleo</w:t>
                            </w: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37369C">
                            <w:pPr>
                              <w:jc w:val="both"/>
                              <w:rPr>
                                <w:sz w:val="28"/>
                                <w:szCs w:val="28"/>
                                <w:lang w:val="es-ES"/>
                              </w:rPr>
                            </w:pPr>
                            <w:r w:rsidRPr="00E34AFC">
                              <w:rPr>
                                <w:sz w:val="28"/>
                                <w:szCs w:val="28"/>
                                <w:lang w:val="es-ES"/>
                              </w:rPr>
                              <w:t>Paul Forster y Rony Kahan</w:t>
                            </w:r>
                          </w:p>
                          <w:p w:rsidR="0099720C" w:rsidRPr="00E34AFC" w:rsidRDefault="0099720C" w:rsidP="0037369C">
                            <w:pPr>
                              <w:jc w:val="both"/>
                              <w:rPr>
                                <w:sz w:val="28"/>
                                <w:szCs w:val="28"/>
                                <w:lang w:val="es-ES"/>
                              </w:rPr>
                            </w:pPr>
                          </w:p>
                        </w:tc>
                      </w:tr>
                      <w:tr w:rsidR="0099720C" w:rsidRPr="00E34AFC" w:rsidTr="0037369C">
                        <w:trPr>
                          <w:trHeight w:val="3666"/>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Es un motor de búsqueda de empleo concebido en los </w:t>
                            </w:r>
                            <w:hyperlink r:id="rId43" w:tooltip="Estados Unidos" w:history="1">
                              <w:r w:rsidRPr="00E34AFC">
                                <w:rPr>
                                  <w:lang w:val="es-ES"/>
                                </w:rPr>
                                <w:t>Estados Unidos</w:t>
                              </w:r>
                            </w:hyperlink>
                            <w:r w:rsidRPr="00E34AFC">
                              <w:rPr>
                                <w:sz w:val="28"/>
                                <w:szCs w:val="28"/>
                                <w:lang w:val="es-ES"/>
                              </w:rPr>
                              <w:t> en noviembre del 2004.</w:t>
                            </w:r>
                            <w:hyperlink r:id="rId44" w:anchor="cite_note-1" w:history="1">
                              <w:r w:rsidRPr="00E34AFC">
                                <w:rPr>
                                  <w:lang w:val="es-ES"/>
                                </w:rPr>
                                <w:t>1</w:t>
                              </w:r>
                            </w:hyperlink>
                            <w:r w:rsidRPr="00E34AFC">
                              <w:rPr>
                                <w:rFonts w:ascii="Times New Roman" w:hAnsi="Times New Roman"/>
                                <w:sz w:val="28"/>
                                <w:szCs w:val="28"/>
                                <w:lang w:val="es-ES"/>
                              </w:rPr>
                              <w:t>​</w:t>
                            </w:r>
                            <w:r w:rsidRPr="00E34AFC">
                              <w:rPr>
                                <w:sz w:val="28"/>
                                <w:szCs w:val="28"/>
                                <w:lang w:val="es-ES"/>
                              </w:rPr>
                              <w:t xml:space="preserve"> Actualmente, Indeed se encuentra disponible en más de 50 países y en más de 28 idiomas. En octubre del 2010, Indeed.com sobrepasó a Monster.com convirtiéndose en el sitio web de búsqueda de empleo con mayor tráfico en los Estados Unidos.</w:t>
                            </w:r>
                          </w:p>
                          <w:p w:rsidR="0099720C" w:rsidRPr="00E34AFC" w:rsidRDefault="0099720C" w:rsidP="0037369C">
                            <w:pPr>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46304" behindDoc="0" locked="0" layoutInCell="1" allowOverlap="1" wp14:anchorId="5CDC0007" wp14:editId="7EF9EDF2">
                <wp:simplePos x="0" y="0"/>
                <wp:positionH relativeFrom="column">
                  <wp:posOffset>-304800</wp:posOffset>
                </wp:positionH>
                <wp:positionV relativeFrom="paragraph">
                  <wp:posOffset>-292100</wp:posOffset>
                </wp:positionV>
                <wp:extent cx="9677400" cy="7340600"/>
                <wp:effectExtent l="0" t="0" r="12700" b="12700"/>
                <wp:wrapNone/>
                <wp:docPr id="39" name="Cuadro de texto 39"/>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9F2CF8"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r w:rsidRPr="00E34AFC">
                                    <w:rPr>
                                      <w:sz w:val="28"/>
                                      <w:szCs w:val="28"/>
                                      <w:lang w:val="es-ES"/>
                                    </w:rPr>
                                    <w:t>Bolsas de empleo, empresas de reclutamiento y selección</w:t>
                                  </w:r>
                                </w:p>
                                <w:p w:rsidR="0099720C" w:rsidRPr="00E34AFC" w:rsidRDefault="0099720C" w:rsidP="0037369C">
                                  <w:pPr>
                                    <w:pBdr>
                                      <w:top w:val="nil"/>
                                      <w:left w:val="nil"/>
                                      <w:bottom w:val="nil"/>
                                      <w:right w:val="nil"/>
                                      <w:between w:val="nil"/>
                                    </w:pBdr>
                                    <w:jc w:val="both"/>
                                    <w:rPr>
                                      <w:sz w:val="28"/>
                                      <w:szCs w:val="28"/>
                                      <w:lang w:val="es-ES"/>
                                    </w:rPr>
                                  </w:pPr>
                                </w:p>
                              </w:tc>
                            </w:tr>
                            <w:tr w:rsidR="0099720C" w:rsidRPr="009F2CF8" w:rsidTr="0037369C">
                              <w:trPr>
                                <w:trHeight w:val="1155"/>
                              </w:trPr>
                              <w:tc>
                                <w:tcPr>
                                  <w:tcW w:w="4957" w:type="dxa"/>
                                  <w:shd w:val="clear" w:color="auto" w:fill="D9D9D9" w:themeFill="background1" w:themeFillShade="D9"/>
                                  <w:vAlign w:val="center"/>
                                </w:tcPr>
                                <w:p w:rsidR="0099720C" w:rsidRPr="009F2CF8" w:rsidRDefault="0099720C" w:rsidP="0037369C">
                                  <w:pPr>
                                    <w:jc w:val="both"/>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37369C">
                                  <w:pPr>
                                    <w:jc w:val="both"/>
                                    <w:rPr>
                                      <w:sz w:val="28"/>
                                      <w:szCs w:val="28"/>
                                      <w:lang w:val="es-ES"/>
                                    </w:rPr>
                                  </w:pPr>
                                  <w:r w:rsidRPr="00E34AFC">
                                    <w:rPr>
                                      <w:sz w:val="28"/>
                                      <w:szCs w:val="28"/>
                                      <w:lang w:val="es-ES"/>
                                    </w:rPr>
                                    <w:t>Páginas web</w:t>
                                  </w:r>
                                </w:p>
                                <w:p w:rsidR="0099720C" w:rsidRPr="00E34AFC" w:rsidRDefault="0099720C" w:rsidP="0037369C">
                                  <w:pPr>
                                    <w:jc w:val="both"/>
                                    <w:rPr>
                                      <w:sz w:val="28"/>
                                      <w:szCs w:val="28"/>
                                      <w:lang w:val="es-ES"/>
                                    </w:rPr>
                                  </w:pPr>
                                  <w:r w:rsidRPr="00E34AFC">
                                    <w:rPr>
                                      <w:sz w:val="28"/>
                                      <w:szCs w:val="28"/>
                                      <w:lang w:val="es-ES"/>
                                    </w:rPr>
                                    <w:t>Indices de competencia laboral y páginas de empresas</w:t>
                                  </w:r>
                                </w:p>
                                <w:p w:rsidR="0099720C" w:rsidRPr="00E34AFC" w:rsidRDefault="0099720C" w:rsidP="0037369C">
                                  <w:pPr>
                                    <w:jc w:val="both"/>
                                    <w:rPr>
                                      <w:sz w:val="28"/>
                                      <w:szCs w:val="28"/>
                                      <w:lang w:val="es-ES"/>
                                    </w:rPr>
                                  </w:pPr>
                                  <w:r w:rsidRPr="00E34AFC">
                                    <w:rPr>
                                      <w:sz w:val="28"/>
                                      <w:szCs w:val="28"/>
                                      <w:lang w:val="es-ES"/>
                                    </w:rPr>
                                    <w:t>sistema de empleos patrocinados</w:t>
                                  </w:r>
                                </w:p>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p>
                              </w:tc>
                            </w:tr>
                            <w:tr w:rsidR="0099720C" w:rsidRPr="009F2CF8" w:rsidTr="0037369C">
                              <w:trPr>
                                <w:trHeight w:val="286"/>
                              </w:trPr>
                              <w:tc>
                                <w:tcPr>
                                  <w:tcW w:w="4957" w:type="dxa"/>
                                  <w:shd w:val="clear" w:color="auto" w:fill="D9D9D9" w:themeFill="background1" w:themeFillShade="D9"/>
                                  <w:vAlign w:val="center"/>
                                </w:tcPr>
                                <w:p w:rsidR="0099720C" w:rsidRPr="009F2CF8" w:rsidRDefault="0099720C" w:rsidP="0037369C">
                                  <w:pPr>
                                    <w:jc w:val="both"/>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37369C">
                                  <w:pPr>
                                    <w:jc w:val="both"/>
                                    <w:rPr>
                                      <w:sz w:val="28"/>
                                      <w:szCs w:val="28"/>
                                      <w:lang w:val="es-ES"/>
                                    </w:rPr>
                                  </w:pPr>
                                  <w:r w:rsidRPr="00E34AFC">
                                    <w:rPr>
                                      <w:sz w:val="28"/>
                                      <w:szCs w:val="28"/>
                                      <w:lang w:val="es-ES"/>
                                    </w:rPr>
                                    <w:t>Los servicios de Indeed incluyen búsqueda de empleo, tendencias del mercado de empleo, almacenamiento y búsqueda de curriculum,</w:t>
                                  </w:r>
                                  <w:hyperlink r:id="rId45" w:anchor="cite_note-Zappe-3" w:history="1">
                                    <w:r w:rsidRPr="00E34AFC">
                                      <w:rPr>
                                        <w:sz w:val="28"/>
                                        <w:szCs w:val="28"/>
                                        <w:lang w:val="es-ES"/>
                                      </w:rPr>
                                      <w:t>3</w:t>
                                    </w:r>
                                  </w:hyperlink>
                                  <w:r w:rsidRPr="00E34AFC">
                                    <w:rPr>
                                      <w:rFonts w:ascii="Times New Roman" w:hAnsi="Times New Roman"/>
                                      <w:sz w:val="28"/>
                                      <w:szCs w:val="28"/>
                                      <w:lang w:val="es-ES"/>
                                    </w:rPr>
                                    <w:t>​</w:t>
                                  </w:r>
                                  <w:r w:rsidRPr="00E34AFC">
                                    <w:rPr>
                                      <w:sz w:val="28"/>
                                      <w:szCs w:val="28"/>
                                      <w:lang w:val="es-ES"/>
                                    </w:rPr>
                                    <w:t xml:space="preserve"> tendencias de industrias, búsqueda de salario, índices de competencia laboral y páginas de empresas</w:t>
                                  </w:r>
                                </w:p>
                                <w:p w:rsidR="0099720C" w:rsidRPr="00E34AFC" w:rsidRDefault="0099720C" w:rsidP="0037369C">
                                  <w:pPr>
                                    <w:jc w:val="both"/>
                                    <w:rPr>
                                      <w:sz w:val="28"/>
                                      <w:szCs w:val="28"/>
                                      <w:lang w:val="es-ES"/>
                                    </w:rPr>
                                  </w:pPr>
                                </w:p>
                              </w:tc>
                            </w:tr>
                          </w:tbl>
                          <w:p w:rsidR="0099720C" w:rsidRPr="009F2CF8" w:rsidRDefault="0099720C" w:rsidP="0037369C">
                            <w:pPr>
                              <w:spacing w:after="200"/>
                              <w:jc w:val="left"/>
                              <w:rPr>
                                <w:rFonts w:ascii="Roboto" w:hAnsi="Roboto"/>
                                <w:sz w:val="28"/>
                                <w:szCs w:val="28"/>
                                <w:lang w:val="es-CO"/>
                                <w14:shadow w14:blurRad="0" w14:dist="50800" w14:dir="0" w14:sx="0" w14:sy="0" w14:kx="0" w14:ky="0" w14:algn="ctr">
                                  <w14:srgbClr w14:val="000000"/>
                                </w14:shadow>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10064"/>
                            </w:tblGrid>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jc w:val="both"/>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EC2C5C" w:rsidP="0037369C">
                                  <w:pPr>
                                    <w:jc w:val="both"/>
                                    <w:rPr>
                                      <w:sz w:val="28"/>
                                      <w:szCs w:val="28"/>
                                      <w:lang w:val="es-ES"/>
                                    </w:rPr>
                                  </w:pPr>
                                  <w:hyperlink r:id="rId46" w:history="1">
                                    <w:r w:rsidR="0099720C" w:rsidRPr="00E34AFC">
                                      <w:rPr>
                                        <w:sz w:val="28"/>
                                        <w:szCs w:val="28"/>
                                        <w:lang w:val="es-ES"/>
                                      </w:rPr>
                                      <w:t>Empleos de indeed en Argentina</w:t>
                                    </w:r>
                                  </w:hyperlink>
                                </w:p>
                                <w:p w:rsidR="0099720C" w:rsidRPr="00E34AFC" w:rsidRDefault="00EC2C5C" w:rsidP="0037369C">
                                  <w:pPr>
                                    <w:jc w:val="both"/>
                                    <w:rPr>
                                      <w:sz w:val="28"/>
                                      <w:szCs w:val="28"/>
                                      <w:lang w:val="es-ES"/>
                                    </w:rPr>
                                  </w:pPr>
                                  <w:hyperlink r:id="rId47" w:history="1">
                                    <w:r w:rsidR="0099720C" w:rsidRPr="00E34AFC">
                                      <w:rPr>
                                        <w:sz w:val="28"/>
                                        <w:szCs w:val="28"/>
                                        <w:lang w:val="es-ES"/>
                                      </w:rPr>
                                      <w:t>Empleos de indeed en Colombia</w:t>
                                    </w:r>
                                  </w:hyperlink>
                                </w:p>
                                <w:p w:rsidR="0099720C" w:rsidRPr="00E34AFC" w:rsidRDefault="0099720C" w:rsidP="0037369C">
                                  <w:pPr>
                                    <w:spacing w:line="276" w:lineRule="auto"/>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37369C">
                                  <w:pPr>
                                    <w:jc w:val="both"/>
                                    <w:rPr>
                                      <w:sz w:val="28"/>
                                      <w:szCs w:val="28"/>
                                      <w:lang w:val="es-ES"/>
                                    </w:rPr>
                                  </w:pPr>
                                  <w:r w:rsidRPr="00E34AFC">
                                    <w:rPr>
                                      <w:sz w:val="28"/>
                                      <w:szCs w:val="28"/>
                                      <w:lang w:val="es-ES"/>
                                    </w:rPr>
                                    <w:t>Indeed funcionan como un indicador de las tendencias del mercado de búsqueda de empleo</w:t>
                                  </w:r>
                                </w:p>
                                <w:p w:rsidR="0099720C" w:rsidRPr="00E34AFC" w:rsidRDefault="0099720C" w:rsidP="0037369C">
                                  <w:pPr>
                                    <w:spacing w:line="276" w:lineRule="auto"/>
                                    <w:jc w:val="both"/>
                                    <w:rPr>
                                      <w:sz w:val="28"/>
                                      <w:szCs w:val="28"/>
                                      <w:lang w:val="es-ES"/>
                                    </w:rPr>
                                  </w:pPr>
                                </w:p>
                              </w:tc>
                            </w:tr>
                            <w:tr w:rsidR="0099720C" w:rsidRPr="00E34AFC" w:rsidTr="0037369C">
                              <w:trPr>
                                <w:trHeight w:val="2772"/>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mercado de empleo, almacenamiento y búsqueda de curriculum</w:t>
                                  </w:r>
                                </w:p>
                                <w:p w:rsidR="0099720C" w:rsidRPr="00E34AFC" w:rsidRDefault="0099720C" w:rsidP="0037369C">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0007" id="Cuadro de texto 39" o:spid="_x0000_s1050" type="#_x0000_t202" style="position:absolute;left:0;text-align:left;margin-left:-24pt;margin-top:-23pt;width:762pt;height:5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9F2CF8" w:rsidTr="0037369C">
                        <w:tc>
                          <w:tcPr>
                            <w:tcW w:w="4957" w:type="dxa"/>
                            <w:shd w:val="clear" w:color="auto" w:fill="D9D9D9" w:themeFill="background1" w:themeFillShade="D9"/>
                            <w:vAlign w:val="center"/>
                          </w:tcPr>
                          <w:p w:rsidR="0099720C" w:rsidRPr="009F2CF8" w:rsidRDefault="0099720C" w:rsidP="0037369C">
                            <w:pPr>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r w:rsidRPr="00E34AFC">
                              <w:rPr>
                                <w:sz w:val="28"/>
                                <w:szCs w:val="28"/>
                                <w:lang w:val="es-ES"/>
                              </w:rPr>
                              <w:t>Bolsas de empleo, empresas de reclutamiento y selección</w:t>
                            </w:r>
                          </w:p>
                          <w:p w:rsidR="0099720C" w:rsidRPr="00E34AFC" w:rsidRDefault="0099720C" w:rsidP="0037369C">
                            <w:pPr>
                              <w:pBdr>
                                <w:top w:val="nil"/>
                                <w:left w:val="nil"/>
                                <w:bottom w:val="nil"/>
                                <w:right w:val="nil"/>
                                <w:between w:val="nil"/>
                              </w:pBdr>
                              <w:jc w:val="both"/>
                              <w:rPr>
                                <w:sz w:val="28"/>
                                <w:szCs w:val="28"/>
                                <w:lang w:val="es-ES"/>
                              </w:rPr>
                            </w:pPr>
                          </w:p>
                        </w:tc>
                      </w:tr>
                      <w:tr w:rsidR="0099720C" w:rsidRPr="009F2CF8" w:rsidTr="0037369C">
                        <w:trPr>
                          <w:trHeight w:val="1155"/>
                        </w:trPr>
                        <w:tc>
                          <w:tcPr>
                            <w:tcW w:w="4957" w:type="dxa"/>
                            <w:shd w:val="clear" w:color="auto" w:fill="D9D9D9" w:themeFill="background1" w:themeFillShade="D9"/>
                            <w:vAlign w:val="center"/>
                          </w:tcPr>
                          <w:p w:rsidR="0099720C" w:rsidRPr="009F2CF8" w:rsidRDefault="0099720C" w:rsidP="0037369C">
                            <w:pPr>
                              <w:jc w:val="both"/>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37369C">
                            <w:pPr>
                              <w:jc w:val="both"/>
                              <w:rPr>
                                <w:sz w:val="28"/>
                                <w:szCs w:val="28"/>
                                <w:lang w:val="es-ES"/>
                              </w:rPr>
                            </w:pPr>
                            <w:r w:rsidRPr="00E34AFC">
                              <w:rPr>
                                <w:sz w:val="28"/>
                                <w:szCs w:val="28"/>
                                <w:lang w:val="es-ES"/>
                              </w:rPr>
                              <w:t>Páginas web</w:t>
                            </w:r>
                          </w:p>
                          <w:p w:rsidR="0099720C" w:rsidRPr="00E34AFC" w:rsidRDefault="0099720C" w:rsidP="0037369C">
                            <w:pPr>
                              <w:jc w:val="both"/>
                              <w:rPr>
                                <w:sz w:val="28"/>
                                <w:szCs w:val="28"/>
                                <w:lang w:val="es-ES"/>
                              </w:rPr>
                            </w:pPr>
                            <w:r w:rsidRPr="00E34AFC">
                              <w:rPr>
                                <w:sz w:val="28"/>
                                <w:szCs w:val="28"/>
                                <w:lang w:val="es-ES"/>
                              </w:rPr>
                              <w:t>Indices de competencia laboral y páginas de empresas</w:t>
                            </w:r>
                          </w:p>
                          <w:p w:rsidR="0099720C" w:rsidRPr="00E34AFC" w:rsidRDefault="0099720C" w:rsidP="0037369C">
                            <w:pPr>
                              <w:jc w:val="both"/>
                              <w:rPr>
                                <w:sz w:val="28"/>
                                <w:szCs w:val="28"/>
                                <w:lang w:val="es-ES"/>
                              </w:rPr>
                            </w:pPr>
                            <w:r w:rsidRPr="00E34AFC">
                              <w:rPr>
                                <w:sz w:val="28"/>
                                <w:szCs w:val="28"/>
                                <w:lang w:val="es-ES"/>
                              </w:rPr>
                              <w:t>sistema de empleos patrocinados</w:t>
                            </w:r>
                          </w:p>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p>
                          <w:p w:rsidR="0099720C" w:rsidRPr="00E34AFC" w:rsidRDefault="0099720C" w:rsidP="0037369C">
                            <w:pPr>
                              <w:jc w:val="both"/>
                              <w:rPr>
                                <w:sz w:val="28"/>
                                <w:szCs w:val="28"/>
                                <w:lang w:val="es-ES"/>
                              </w:rPr>
                            </w:pPr>
                          </w:p>
                        </w:tc>
                      </w:tr>
                      <w:tr w:rsidR="0099720C" w:rsidRPr="009F2CF8" w:rsidTr="0037369C">
                        <w:trPr>
                          <w:trHeight w:val="286"/>
                        </w:trPr>
                        <w:tc>
                          <w:tcPr>
                            <w:tcW w:w="4957" w:type="dxa"/>
                            <w:shd w:val="clear" w:color="auto" w:fill="D9D9D9" w:themeFill="background1" w:themeFillShade="D9"/>
                            <w:vAlign w:val="center"/>
                          </w:tcPr>
                          <w:p w:rsidR="0099720C" w:rsidRPr="009F2CF8" w:rsidRDefault="0099720C" w:rsidP="0037369C">
                            <w:pPr>
                              <w:jc w:val="both"/>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37369C">
                            <w:pPr>
                              <w:jc w:val="both"/>
                              <w:rPr>
                                <w:sz w:val="28"/>
                                <w:szCs w:val="28"/>
                                <w:lang w:val="es-ES"/>
                              </w:rPr>
                            </w:pPr>
                            <w:r w:rsidRPr="00E34AFC">
                              <w:rPr>
                                <w:sz w:val="28"/>
                                <w:szCs w:val="28"/>
                                <w:lang w:val="es-ES"/>
                              </w:rPr>
                              <w:t>Los servicios de Indeed incluyen búsqueda de empleo, tendencias del mercado de empleo, almacenamiento y búsqueda de curriculum,</w:t>
                            </w:r>
                            <w:hyperlink r:id="rId48" w:anchor="cite_note-Zappe-3" w:history="1">
                              <w:r w:rsidRPr="00E34AFC">
                                <w:rPr>
                                  <w:sz w:val="28"/>
                                  <w:szCs w:val="28"/>
                                  <w:lang w:val="es-ES"/>
                                </w:rPr>
                                <w:t>3</w:t>
                              </w:r>
                            </w:hyperlink>
                            <w:r w:rsidRPr="00E34AFC">
                              <w:rPr>
                                <w:rFonts w:ascii="Times New Roman" w:hAnsi="Times New Roman"/>
                                <w:sz w:val="28"/>
                                <w:szCs w:val="28"/>
                                <w:lang w:val="es-ES"/>
                              </w:rPr>
                              <w:t>​</w:t>
                            </w:r>
                            <w:r w:rsidRPr="00E34AFC">
                              <w:rPr>
                                <w:sz w:val="28"/>
                                <w:szCs w:val="28"/>
                                <w:lang w:val="es-ES"/>
                              </w:rPr>
                              <w:t xml:space="preserve"> tendencias de industrias, búsqueda de salario, índices de competencia laboral y páginas de empresas</w:t>
                            </w:r>
                          </w:p>
                          <w:p w:rsidR="0099720C" w:rsidRPr="00E34AFC" w:rsidRDefault="0099720C" w:rsidP="0037369C">
                            <w:pPr>
                              <w:jc w:val="both"/>
                              <w:rPr>
                                <w:sz w:val="28"/>
                                <w:szCs w:val="28"/>
                                <w:lang w:val="es-ES"/>
                              </w:rPr>
                            </w:pPr>
                          </w:p>
                        </w:tc>
                      </w:tr>
                    </w:tbl>
                    <w:p w:rsidR="0099720C" w:rsidRPr="009F2CF8" w:rsidRDefault="0099720C" w:rsidP="0037369C">
                      <w:pPr>
                        <w:spacing w:after="200"/>
                        <w:jc w:val="left"/>
                        <w:rPr>
                          <w:rFonts w:ascii="Roboto" w:hAnsi="Roboto"/>
                          <w:sz w:val="28"/>
                          <w:szCs w:val="28"/>
                          <w:lang w:val="es-CO"/>
                          <w14:shadow w14:blurRad="0" w14:dist="50800" w14:dir="0" w14:sx="0" w14:sy="0" w14:kx="0" w14:ky="0" w14:algn="ctr">
                            <w14:srgbClr w14:val="000000"/>
                          </w14:shadow>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10064"/>
                      </w:tblGrid>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jc w:val="both"/>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EC2C5C" w:rsidP="0037369C">
                            <w:pPr>
                              <w:jc w:val="both"/>
                              <w:rPr>
                                <w:sz w:val="28"/>
                                <w:szCs w:val="28"/>
                                <w:lang w:val="es-ES"/>
                              </w:rPr>
                            </w:pPr>
                            <w:hyperlink r:id="rId49" w:history="1">
                              <w:r w:rsidR="0099720C" w:rsidRPr="00E34AFC">
                                <w:rPr>
                                  <w:sz w:val="28"/>
                                  <w:szCs w:val="28"/>
                                  <w:lang w:val="es-ES"/>
                                </w:rPr>
                                <w:t>Empleos de indeed en Argentina</w:t>
                              </w:r>
                            </w:hyperlink>
                          </w:p>
                          <w:p w:rsidR="0099720C" w:rsidRPr="00E34AFC" w:rsidRDefault="00EC2C5C" w:rsidP="0037369C">
                            <w:pPr>
                              <w:jc w:val="both"/>
                              <w:rPr>
                                <w:sz w:val="28"/>
                                <w:szCs w:val="28"/>
                                <w:lang w:val="es-ES"/>
                              </w:rPr>
                            </w:pPr>
                            <w:hyperlink r:id="rId50" w:history="1">
                              <w:r w:rsidR="0099720C" w:rsidRPr="00E34AFC">
                                <w:rPr>
                                  <w:sz w:val="28"/>
                                  <w:szCs w:val="28"/>
                                  <w:lang w:val="es-ES"/>
                                </w:rPr>
                                <w:t>Empleos de indeed en Colombia</w:t>
                              </w:r>
                            </w:hyperlink>
                          </w:p>
                          <w:p w:rsidR="0099720C" w:rsidRPr="00E34AFC" w:rsidRDefault="0099720C" w:rsidP="0037369C">
                            <w:pPr>
                              <w:spacing w:line="276" w:lineRule="auto"/>
                              <w:jc w:val="both"/>
                              <w:rPr>
                                <w:sz w:val="28"/>
                                <w:szCs w:val="28"/>
                                <w:lang w:val="es-ES"/>
                              </w:rPr>
                            </w:pPr>
                          </w:p>
                        </w:tc>
                      </w:tr>
                      <w:tr w:rsidR="0099720C" w:rsidRPr="00E34AFC" w:rsidTr="0037369C">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37369C">
                            <w:pPr>
                              <w:jc w:val="both"/>
                              <w:rPr>
                                <w:sz w:val="28"/>
                                <w:szCs w:val="28"/>
                                <w:lang w:val="es-ES"/>
                              </w:rPr>
                            </w:pPr>
                            <w:r w:rsidRPr="00E34AFC">
                              <w:rPr>
                                <w:sz w:val="28"/>
                                <w:szCs w:val="28"/>
                                <w:lang w:val="es-ES"/>
                              </w:rPr>
                              <w:t>Indeed funcionan como un indicador de las tendencias del mercado de búsqueda de empleo</w:t>
                            </w:r>
                          </w:p>
                          <w:p w:rsidR="0099720C" w:rsidRPr="00E34AFC" w:rsidRDefault="0099720C" w:rsidP="0037369C">
                            <w:pPr>
                              <w:spacing w:line="276" w:lineRule="auto"/>
                              <w:jc w:val="both"/>
                              <w:rPr>
                                <w:sz w:val="28"/>
                                <w:szCs w:val="28"/>
                                <w:lang w:val="es-ES"/>
                              </w:rPr>
                            </w:pPr>
                          </w:p>
                        </w:tc>
                      </w:tr>
                      <w:tr w:rsidR="0099720C" w:rsidRPr="00E34AFC" w:rsidTr="0037369C">
                        <w:trPr>
                          <w:trHeight w:val="2772"/>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mercado de empleo, almacenamiento y búsqueda de curriculum</w:t>
                            </w:r>
                          </w:p>
                          <w:p w:rsidR="0099720C" w:rsidRPr="00E34AFC" w:rsidRDefault="0099720C" w:rsidP="0037369C">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48352" behindDoc="0" locked="0" layoutInCell="1" allowOverlap="1" wp14:anchorId="0FC63237" wp14:editId="41810F51">
                <wp:simplePos x="0" y="0"/>
                <wp:positionH relativeFrom="column">
                  <wp:posOffset>-304800</wp:posOffset>
                </wp:positionH>
                <wp:positionV relativeFrom="paragraph">
                  <wp:posOffset>-266700</wp:posOffset>
                </wp:positionV>
                <wp:extent cx="9677400" cy="7340600"/>
                <wp:effectExtent l="0" t="0" r="12700" b="12700"/>
                <wp:wrapNone/>
                <wp:docPr id="40" name="Cuadro de texto 40"/>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10064"/>
                            </w:tblGrid>
                            <w:tr w:rsidR="0099720C" w:rsidRPr="00E34AFC" w:rsidTr="0037369C">
                              <w:trPr>
                                <w:trHeight w:val="6509"/>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37369C">
                                  <w:pPr>
                                    <w:jc w:val="both"/>
                                    <w:rPr>
                                      <w:sz w:val="28"/>
                                      <w:szCs w:val="28"/>
                                      <w:lang w:val="es-ES"/>
                                    </w:rPr>
                                  </w:pPr>
                                  <w:hyperlink r:id="rId51" w:history="1">
                                    <w:r w:rsidR="0099720C" w:rsidRPr="00E34AFC">
                                      <w:rPr>
                                        <w:sz w:val="28"/>
                                        <w:szCs w:val="28"/>
                                        <w:lang w:val="es-ES"/>
                                      </w:rPr>
                                      <w:t>About Indeed.com»</w:t>
                                    </w:r>
                                  </w:hyperlink>
                                  <w:r w:rsidR="0099720C" w:rsidRPr="00E34AFC">
                                    <w:rPr>
                                      <w:sz w:val="28"/>
                                      <w:szCs w:val="28"/>
                                      <w:lang w:val="es-ES"/>
                                    </w:rPr>
                                    <w:t>. Indeed.com. Consultado el 23 de febrero de 2016.</w:t>
                                  </w:r>
                                </w:p>
                                <w:p w:rsidR="0099720C" w:rsidRPr="00E34AFC" w:rsidRDefault="00EC2C5C" w:rsidP="0037369C">
                                  <w:pPr>
                                    <w:jc w:val="both"/>
                                    <w:rPr>
                                      <w:sz w:val="28"/>
                                      <w:szCs w:val="28"/>
                                      <w:lang w:val="es-ES"/>
                                    </w:rPr>
                                  </w:pPr>
                                  <w:hyperlink r:id="rId52" w:history="1">
                                    <w:r w:rsidR="0099720C" w:rsidRPr="00E34AFC">
                                      <w:rPr>
                                        <w:sz w:val="28"/>
                                        <w:szCs w:val="28"/>
                                        <w:lang w:val="es-ES"/>
                                      </w:rPr>
                                      <w:t>«Indeed Slips Past Monster, Now Largest Job Site By Unique Visitors»</w:t>
                                    </w:r>
                                  </w:hyperlink>
                                  <w:r w:rsidR="0099720C" w:rsidRPr="00E34AFC">
                                    <w:rPr>
                                      <w:sz w:val="28"/>
                                      <w:szCs w:val="28"/>
                                      <w:lang w:val="es-ES"/>
                                    </w:rPr>
                                    <w:t>. Consultado el 9 de diciembre de 2010.</w:t>
                                  </w:r>
                                </w:p>
                                <w:p w:rsidR="0099720C" w:rsidRPr="00E34AFC" w:rsidRDefault="00EC2C5C" w:rsidP="0037369C">
                                  <w:pPr>
                                    <w:jc w:val="both"/>
                                    <w:rPr>
                                      <w:sz w:val="28"/>
                                      <w:szCs w:val="28"/>
                                      <w:lang w:val="es-ES"/>
                                    </w:rPr>
                                  </w:pPr>
                                  <w:hyperlink r:id="rId53" w:anchor="cite_ref-Zappe_3-0" w:history="1">
                                    <w:r w:rsidR="0099720C" w:rsidRPr="00E34AFC">
                                      <w:rPr>
                                        <w:sz w:val="28"/>
                                        <w:szCs w:val="28"/>
                                        <w:lang w:val="es-ES"/>
                                      </w:rPr>
                                      <w:t>Saltar a:a</w:t>
                                    </w:r>
                                  </w:hyperlink>
                                  <w:r w:rsidR="0099720C" w:rsidRPr="00E34AFC">
                                    <w:rPr>
                                      <w:sz w:val="28"/>
                                      <w:szCs w:val="28"/>
                                      <w:lang w:val="es-ES"/>
                                    </w:rPr>
                                    <w:t> </w:t>
                                  </w:r>
                                  <w:hyperlink r:id="rId54" w:anchor="cite_ref-Zappe_3-1" w:history="1">
                                    <w:r w:rsidR="0099720C" w:rsidRPr="00E34AFC">
                                      <w:rPr>
                                        <w:sz w:val="28"/>
                                        <w:szCs w:val="28"/>
                                        <w:lang w:val="es-ES"/>
                                      </w:rPr>
                                      <w:t>b</w:t>
                                    </w:r>
                                  </w:hyperlink>
                                  <w:r w:rsidR="0099720C" w:rsidRPr="00E34AFC">
                                    <w:rPr>
                                      <w:sz w:val="28"/>
                                      <w:szCs w:val="28"/>
                                      <w:lang w:val="es-ES"/>
                                    </w:rPr>
                                    <w:t> Zappe, John (14 de septiembre de 2011). </w:t>
                                  </w:r>
                                  <w:hyperlink r:id="rId55" w:history="1">
                                    <w:r w:rsidR="0099720C" w:rsidRPr="00E34AFC">
                                      <w:rPr>
                                        <w:sz w:val="28"/>
                                        <w:szCs w:val="28"/>
                                        <w:lang w:val="es-ES"/>
                                      </w:rPr>
                                      <w:t>«Indeed Makes it Official and Launches Resume Search»</w:t>
                                    </w:r>
                                  </w:hyperlink>
                                  <w:r w:rsidR="0099720C" w:rsidRPr="00E34AFC">
                                    <w:rPr>
                                      <w:sz w:val="28"/>
                                      <w:szCs w:val="28"/>
                                      <w:lang w:val="es-ES"/>
                                    </w:rPr>
                                    <w:t>. ere.net. Consultado el 12 de enero de 2014.</w:t>
                                  </w:r>
                                </w:p>
                                <w:p w:rsidR="0099720C" w:rsidRPr="00E34AFC" w:rsidRDefault="00EC2C5C" w:rsidP="0037369C">
                                  <w:pPr>
                                    <w:jc w:val="both"/>
                                    <w:rPr>
                                      <w:sz w:val="28"/>
                                      <w:szCs w:val="28"/>
                                      <w:lang w:val="es-ES"/>
                                    </w:rPr>
                                  </w:pPr>
                                  <w:hyperlink r:id="rId56" w:history="1">
                                    <w:r w:rsidR="0099720C" w:rsidRPr="00E34AFC">
                                      <w:rPr>
                                        <w:sz w:val="28"/>
                                        <w:szCs w:val="28"/>
                                        <w:lang w:val="es-ES"/>
                                      </w:rPr>
                                      <w:t>«Founders»</w:t>
                                    </w:r>
                                  </w:hyperlink>
                                  <w:r w:rsidR="0099720C" w:rsidRPr="00E34AFC">
                                    <w:rPr>
                                      <w:sz w:val="28"/>
                                      <w:szCs w:val="28"/>
                                      <w:lang w:val="es-ES"/>
                                    </w:rPr>
                                    <w:t>. InternetInc.com. Consultado el 23 de agosto de 2014.</w:t>
                                  </w:r>
                                </w:p>
                                <w:p w:rsidR="0099720C" w:rsidRPr="00E34AFC" w:rsidRDefault="00EC2C5C" w:rsidP="0037369C">
                                  <w:pPr>
                                    <w:jc w:val="both"/>
                                    <w:rPr>
                                      <w:sz w:val="28"/>
                                      <w:szCs w:val="28"/>
                                      <w:lang w:val="es-ES"/>
                                    </w:rPr>
                                  </w:pPr>
                                  <w:hyperlink r:id="rId57" w:history="1">
                                    <w:r w:rsidR="0099720C" w:rsidRPr="00E34AFC">
                                      <w:rPr>
                                        <w:sz w:val="28"/>
                                        <w:szCs w:val="28"/>
                                        <w:lang w:val="es-ES"/>
                                      </w:rPr>
                                      <w:t>http://www.bloomberg.com/research/stocks/private/snapshot.asp?privcapId=20335908</w:t>
                                    </w:r>
                                  </w:hyperlink>
                                </w:p>
                                <w:p w:rsidR="0099720C" w:rsidRPr="00E34AFC" w:rsidRDefault="0099720C" w:rsidP="0037369C">
                                  <w:pPr>
                                    <w:jc w:val="both"/>
                                    <w:rPr>
                                      <w:sz w:val="28"/>
                                      <w:szCs w:val="28"/>
                                      <w:lang w:val="es-ES"/>
                                    </w:rPr>
                                  </w:pPr>
                                  <w:r w:rsidRPr="00E34AFC">
                                    <w:rPr>
                                      <w:sz w:val="28"/>
                                      <w:szCs w:val="28"/>
                                      <w:lang w:val="es-ES"/>
                                    </w:rPr>
                                    <w:t>Baker, Loren (16 de mayo de 2006). </w:t>
                                  </w:r>
                                  <w:hyperlink r:id="rId58" w:history="1">
                                    <w:r w:rsidRPr="00E34AFC">
                                      <w:rPr>
                                        <w:sz w:val="28"/>
                                        <w:szCs w:val="28"/>
                                        <w:lang w:val="es-ES"/>
                                      </w:rPr>
                                      <w:t>«Indeed.com Launches Job Search PPC Advertising Network»</w:t>
                                    </w:r>
                                  </w:hyperlink>
                                  <w:r w:rsidRPr="00E34AFC">
                                    <w:rPr>
                                      <w:sz w:val="28"/>
                                      <w:szCs w:val="28"/>
                                      <w:lang w:val="es-ES"/>
                                    </w:rPr>
                                    <w:t>. Search Engine Journal. Consultado el 9 de abril de 2008.</w:t>
                                  </w:r>
                                </w:p>
                                <w:p w:rsidR="0099720C" w:rsidRPr="00E34AFC" w:rsidRDefault="00EC2C5C" w:rsidP="0037369C">
                                  <w:pPr>
                                    <w:jc w:val="both"/>
                                    <w:rPr>
                                      <w:sz w:val="28"/>
                                      <w:szCs w:val="28"/>
                                      <w:lang w:val="es-ES"/>
                                    </w:rPr>
                                  </w:pPr>
                                  <w:hyperlink r:id="rId59" w:history="1">
                                    <w:r w:rsidR="0099720C" w:rsidRPr="00E34AFC">
                                      <w:rPr>
                                        <w:sz w:val="28"/>
                                        <w:szCs w:val="28"/>
                                        <w:lang w:val="es-ES"/>
                                      </w:rPr>
                                      <w:t>Indeed Announces Acquisition by Recruit Co. Ltd»</w:t>
                                    </w:r>
                                  </w:hyperlink>
                                  <w:r w:rsidR="0099720C" w:rsidRPr="00E34AFC">
                                    <w:rPr>
                                      <w:sz w:val="28"/>
                                      <w:szCs w:val="28"/>
                                      <w:lang w:val="es-ES"/>
                                    </w:rPr>
                                    <w:t>. Consultado el 1 de octubre de 2012.</w:t>
                                  </w:r>
                                </w:p>
                                <w:p w:rsidR="0099720C" w:rsidRPr="00E34AFC" w:rsidRDefault="0099720C" w:rsidP="0037369C">
                                  <w:pPr>
                                    <w:spacing w:line="276" w:lineRule="auto"/>
                                    <w:jc w:val="both"/>
                                    <w:rPr>
                                      <w:sz w:val="28"/>
                                      <w:szCs w:val="28"/>
                                      <w:lang w:val="es-ES"/>
                                    </w:rPr>
                                  </w:pPr>
                                </w:p>
                              </w:tc>
                            </w:tr>
                            <w:tr w:rsidR="0099720C" w:rsidRPr="00E34AFC" w:rsidTr="0037369C">
                              <w:trPr>
                                <w:trHeight w:val="3147"/>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 xml:space="preserve"> El 1 de octubre de 2012, Indeed pasó a ser parte de la compañía </w:t>
                                  </w:r>
                                  <w:hyperlink r:id="rId60" w:tooltip="Recruit" w:history="1">
                                    <w:r w:rsidRPr="00E34AFC">
                                      <w:rPr>
                                        <w:lang w:val="es-ES"/>
                                      </w:rPr>
                                      <w:t>Recruit Co. Ltd</w:t>
                                    </w:r>
                                  </w:hyperlink>
                                  <w:r w:rsidRPr="00E34AFC">
                                    <w:rPr>
                                      <w:sz w:val="28"/>
                                      <w:szCs w:val="28"/>
                                      <w:lang w:val="es-ES"/>
                                    </w:rPr>
                                    <w:t>.</w:t>
                                  </w:r>
                                </w:p>
                                <w:p w:rsidR="0099720C" w:rsidRPr="00E34AFC" w:rsidRDefault="0099720C" w:rsidP="0037369C">
                                  <w:pPr>
                                    <w:jc w:val="both"/>
                                    <w:rPr>
                                      <w:sz w:val="28"/>
                                      <w:szCs w:val="28"/>
                                      <w:lang w:val="es-ES"/>
                                    </w:rPr>
                                  </w:pPr>
                                </w:p>
                                <w:p w:rsidR="0099720C" w:rsidRPr="00E34AFC" w:rsidRDefault="0099720C" w:rsidP="0037369C">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63237" id="Cuadro de texto 40" o:spid="_x0000_s1051" type="#_x0000_t202" style="position:absolute;left:0;text-align:left;margin-left:-24pt;margin-top:-21pt;width:762pt;height:57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10064"/>
                      </w:tblGrid>
                      <w:tr w:rsidR="0099720C" w:rsidRPr="00E34AFC" w:rsidTr="0037369C">
                        <w:trPr>
                          <w:trHeight w:val="6509"/>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37369C">
                            <w:pPr>
                              <w:jc w:val="both"/>
                              <w:rPr>
                                <w:sz w:val="28"/>
                                <w:szCs w:val="28"/>
                                <w:lang w:val="es-ES"/>
                              </w:rPr>
                            </w:pPr>
                            <w:hyperlink r:id="rId61" w:history="1">
                              <w:r w:rsidR="0099720C" w:rsidRPr="00E34AFC">
                                <w:rPr>
                                  <w:sz w:val="28"/>
                                  <w:szCs w:val="28"/>
                                  <w:lang w:val="es-ES"/>
                                </w:rPr>
                                <w:t>About Indeed.com»</w:t>
                              </w:r>
                            </w:hyperlink>
                            <w:r w:rsidR="0099720C" w:rsidRPr="00E34AFC">
                              <w:rPr>
                                <w:sz w:val="28"/>
                                <w:szCs w:val="28"/>
                                <w:lang w:val="es-ES"/>
                              </w:rPr>
                              <w:t>. Indeed.com. Consultado el 23 de febrero de 2016.</w:t>
                            </w:r>
                          </w:p>
                          <w:p w:rsidR="0099720C" w:rsidRPr="00E34AFC" w:rsidRDefault="00EC2C5C" w:rsidP="0037369C">
                            <w:pPr>
                              <w:jc w:val="both"/>
                              <w:rPr>
                                <w:sz w:val="28"/>
                                <w:szCs w:val="28"/>
                                <w:lang w:val="es-ES"/>
                              </w:rPr>
                            </w:pPr>
                            <w:hyperlink r:id="rId62" w:history="1">
                              <w:r w:rsidR="0099720C" w:rsidRPr="00E34AFC">
                                <w:rPr>
                                  <w:sz w:val="28"/>
                                  <w:szCs w:val="28"/>
                                  <w:lang w:val="es-ES"/>
                                </w:rPr>
                                <w:t>«Indeed Slips Past Monster, Now Largest Job Site By Unique Visitors»</w:t>
                              </w:r>
                            </w:hyperlink>
                            <w:r w:rsidR="0099720C" w:rsidRPr="00E34AFC">
                              <w:rPr>
                                <w:sz w:val="28"/>
                                <w:szCs w:val="28"/>
                                <w:lang w:val="es-ES"/>
                              </w:rPr>
                              <w:t>. Consultado el 9 de diciembre de 2010.</w:t>
                            </w:r>
                          </w:p>
                          <w:p w:rsidR="0099720C" w:rsidRPr="00E34AFC" w:rsidRDefault="00EC2C5C" w:rsidP="0037369C">
                            <w:pPr>
                              <w:jc w:val="both"/>
                              <w:rPr>
                                <w:sz w:val="28"/>
                                <w:szCs w:val="28"/>
                                <w:lang w:val="es-ES"/>
                              </w:rPr>
                            </w:pPr>
                            <w:hyperlink r:id="rId63" w:anchor="cite_ref-Zappe_3-0" w:history="1">
                              <w:r w:rsidR="0099720C" w:rsidRPr="00E34AFC">
                                <w:rPr>
                                  <w:sz w:val="28"/>
                                  <w:szCs w:val="28"/>
                                  <w:lang w:val="es-ES"/>
                                </w:rPr>
                                <w:t>Saltar a:a</w:t>
                              </w:r>
                            </w:hyperlink>
                            <w:r w:rsidR="0099720C" w:rsidRPr="00E34AFC">
                              <w:rPr>
                                <w:sz w:val="28"/>
                                <w:szCs w:val="28"/>
                                <w:lang w:val="es-ES"/>
                              </w:rPr>
                              <w:t> </w:t>
                            </w:r>
                            <w:hyperlink r:id="rId64" w:anchor="cite_ref-Zappe_3-1" w:history="1">
                              <w:r w:rsidR="0099720C" w:rsidRPr="00E34AFC">
                                <w:rPr>
                                  <w:sz w:val="28"/>
                                  <w:szCs w:val="28"/>
                                  <w:lang w:val="es-ES"/>
                                </w:rPr>
                                <w:t>b</w:t>
                              </w:r>
                            </w:hyperlink>
                            <w:r w:rsidR="0099720C" w:rsidRPr="00E34AFC">
                              <w:rPr>
                                <w:sz w:val="28"/>
                                <w:szCs w:val="28"/>
                                <w:lang w:val="es-ES"/>
                              </w:rPr>
                              <w:t> Zappe, John (14 de septiembre de 2011). </w:t>
                            </w:r>
                            <w:hyperlink r:id="rId65" w:history="1">
                              <w:r w:rsidR="0099720C" w:rsidRPr="00E34AFC">
                                <w:rPr>
                                  <w:sz w:val="28"/>
                                  <w:szCs w:val="28"/>
                                  <w:lang w:val="es-ES"/>
                                </w:rPr>
                                <w:t>«Indeed Makes it Official and Launches Resume Search»</w:t>
                              </w:r>
                            </w:hyperlink>
                            <w:r w:rsidR="0099720C" w:rsidRPr="00E34AFC">
                              <w:rPr>
                                <w:sz w:val="28"/>
                                <w:szCs w:val="28"/>
                                <w:lang w:val="es-ES"/>
                              </w:rPr>
                              <w:t>. ere.net. Consultado el 12 de enero de 2014.</w:t>
                            </w:r>
                          </w:p>
                          <w:p w:rsidR="0099720C" w:rsidRPr="00E34AFC" w:rsidRDefault="00EC2C5C" w:rsidP="0037369C">
                            <w:pPr>
                              <w:jc w:val="both"/>
                              <w:rPr>
                                <w:sz w:val="28"/>
                                <w:szCs w:val="28"/>
                                <w:lang w:val="es-ES"/>
                              </w:rPr>
                            </w:pPr>
                            <w:hyperlink r:id="rId66" w:history="1">
                              <w:r w:rsidR="0099720C" w:rsidRPr="00E34AFC">
                                <w:rPr>
                                  <w:sz w:val="28"/>
                                  <w:szCs w:val="28"/>
                                  <w:lang w:val="es-ES"/>
                                </w:rPr>
                                <w:t>«Founders»</w:t>
                              </w:r>
                            </w:hyperlink>
                            <w:r w:rsidR="0099720C" w:rsidRPr="00E34AFC">
                              <w:rPr>
                                <w:sz w:val="28"/>
                                <w:szCs w:val="28"/>
                                <w:lang w:val="es-ES"/>
                              </w:rPr>
                              <w:t>. InternetInc.com. Consultado el 23 de agosto de 2014.</w:t>
                            </w:r>
                          </w:p>
                          <w:p w:rsidR="0099720C" w:rsidRPr="00E34AFC" w:rsidRDefault="00EC2C5C" w:rsidP="0037369C">
                            <w:pPr>
                              <w:jc w:val="both"/>
                              <w:rPr>
                                <w:sz w:val="28"/>
                                <w:szCs w:val="28"/>
                                <w:lang w:val="es-ES"/>
                              </w:rPr>
                            </w:pPr>
                            <w:hyperlink r:id="rId67" w:history="1">
                              <w:r w:rsidR="0099720C" w:rsidRPr="00E34AFC">
                                <w:rPr>
                                  <w:sz w:val="28"/>
                                  <w:szCs w:val="28"/>
                                  <w:lang w:val="es-ES"/>
                                </w:rPr>
                                <w:t>http://www.bloomberg.com/research/stocks/private/snapshot.asp?privcapId=20335908</w:t>
                              </w:r>
                            </w:hyperlink>
                          </w:p>
                          <w:p w:rsidR="0099720C" w:rsidRPr="00E34AFC" w:rsidRDefault="0099720C" w:rsidP="0037369C">
                            <w:pPr>
                              <w:jc w:val="both"/>
                              <w:rPr>
                                <w:sz w:val="28"/>
                                <w:szCs w:val="28"/>
                                <w:lang w:val="es-ES"/>
                              </w:rPr>
                            </w:pPr>
                            <w:r w:rsidRPr="00E34AFC">
                              <w:rPr>
                                <w:sz w:val="28"/>
                                <w:szCs w:val="28"/>
                                <w:lang w:val="es-ES"/>
                              </w:rPr>
                              <w:t>Baker, Loren (16 de mayo de 2006). </w:t>
                            </w:r>
                            <w:hyperlink r:id="rId68" w:history="1">
                              <w:r w:rsidRPr="00E34AFC">
                                <w:rPr>
                                  <w:sz w:val="28"/>
                                  <w:szCs w:val="28"/>
                                  <w:lang w:val="es-ES"/>
                                </w:rPr>
                                <w:t>«Indeed.com Launches Job Search PPC Advertising Network»</w:t>
                              </w:r>
                            </w:hyperlink>
                            <w:r w:rsidRPr="00E34AFC">
                              <w:rPr>
                                <w:sz w:val="28"/>
                                <w:szCs w:val="28"/>
                                <w:lang w:val="es-ES"/>
                              </w:rPr>
                              <w:t>. Search Engine Journal. Consultado el 9 de abril de 2008.</w:t>
                            </w:r>
                          </w:p>
                          <w:p w:rsidR="0099720C" w:rsidRPr="00E34AFC" w:rsidRDefault="00EC2C5C" w:rsidP="0037369C">
                            <w:pPr>
                              <w:jc w:val="both"/>
                              <w:rPr>
                                <w:sz w:val="28"/>
                                <w:szCs w:val="28"/>
                                <w:lang w:val="es-ES"/>
                              </w:rPr>
                            </w:pPr>
                            <w:hyperlink r:id="rId69" w:history="1">
                              <w:r w:rsidR="0099720C" w:rsidRPr="00E34AFC">
                                <w:rPr>
                                  <w:sz w:val="28"/>
                                  <w:szCs w:val="28"/>
                                  <w:lang w:val="es-ES"/>
                                </w:rPr>
                                <w:t>Indeed Announces Acquisition by Recruit Co. Ltd»</w:t>
                              </w:r>
                            </w:hyperlink>
                            <w:r w:rsidR="0099720C" w:rsidRPr="00E34AFC">
                              <w:rPr>
                                <w:sz w:val="28"/>
                                <w:szCs w:val="28"/>
                                <w:lang w:val="es-ES"/>
                              </w:rPr>
                              <w:t>. Consultado el 1 de octubre de 2012.</w:t>
                            </w:r>
                          </w:p>
                          <w:p w:rsidR="0099720C" w:rsidRPr="00E34AFC" w:rsidRDefault="0099720C" w:rsidP="0037369C">
                            <w:pPr>
                              <w:spacing w:line="276" w:lineRule="auto"/>
                              <w:jc w:val="both"/>
                              <w:rPr>
                                <w:sz w:val="28"/>
                                <w:szCs w:val="28"/>
                                <w:lang w:val="es-ES"/>
                              </w:rPr>
                            </w:pPr>
                          </w:p>
                        </w:tc>
                      </w:tr>
                      <w:tr w:rsidR="0099720C" w:rsidRPr="00E34AFC" w:rsidTr="0037369C">
                        <w:trPr>
                          <w:trHeight w:val="3147"/>
                        </w:trPr>
                        <w:tc>
                          <w:tcPr>
                            <w:tcW w:w="4957" w:type="dxa"/>
                            <w:shd w:val="clear" w:color="auto" w:fill="D9D9D9" w:themeFill="background1" w:themeFillShade="D9"/>
                            <w:vAlign w:val="center"/>
                          </w:tcPr>
                          <w:p w:rsidR="0099720C" w:rsidRPr="009F2CF8" w:rsidRDefault="0099720C" w:rsidP="0037369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37369C">
                            <w:pPr>
                              <w:jc w:val="both"/>
                              <w:rPr>
                                <w:sz w:val="28"/>
                                <w:szCs w:val="28"/>
                                <w:lang w:val="es-ES"/>
                              </w:rPr>
                            </w:pPr>
                            <w:r w:rsidRPr="00E34AFC">
                              <w:rPr>
                                <w:sz w:val="28"/>
                                <w:szCs w:val="28"/>
                                <w:lang w:val="es-ES"/>
                              </w:rPr>
                              <w:t xml:space="preserve"> El 1 de octubre de 2012, Indeed pasó a ser parte de la compañía </w:t>
                            </w:r>
                            <w:hyperlink r:id="rId70" w:tooltip="Recruit" w:history="1">
                              <w:r w:rsidRPr="00E34AFC">
                                <w:rPr>
                                  <w:lang w:val="es-ES"/>
                                </w:rPr>
                                <w:t>Recruit Co. Ltd</w:t>
                              </w:r>
                            </w:hyperlink>
                            <w:r w:rsidRPr="00E34AFC">
                              <w:rPr>
                                <w:sz w:val="28"/>
                                <w:szCs w:val="28"/>
                                <w:lang w:val="es-ES"/>
                              </w:rPr>
                              <w:t>.</w:t>
                            </w:r>
                          </w:p>
                          <w:p w:rsidR="0099720C" w:rsidRPr="00E34AFC" w:rsidRDefault="0099720C" w:rsidP="0037369C">
                            <w:pPr>
                              <w:jc w:val="both"/>
                              <w:rPr>
                                <w:sz w:val="28"/>
                                <w:szCs w:val="28"/>
                                <w:lang w:val="es-ES"/>
                              </w:rPr>
                            </w:pPr>
                          </w:p>
                          <w:p w:rsidR="0099720C" w:rsidRPr="00E34AFC" w:rsidRDefault="0099720C" w:rsidP="0037369C">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50400" behindDoc="0" locked="0" layoutInCell="1" allowOverlap="1" wp14:anchorId="1A75F28C" wp14:editId="39E6A42D">
                <wp:simplePos x="0" y="0"/>
                <wp:positionH relativeFrom="column">
                  <wp:posOffset>-304800</wp:posOffset>
                </wp:positionH>
                <wp:positionV relativeFrom="paragraph">
                  <wp:posOffset>-266700</wp:posOffset>
                </wp:positionV>
                <wp:extent cx="9677400" cy="7340600"/>
                <wp:effectExtent l="0" t="0" r="12700" b="12700"/>
                <wp:wrapNone/>
                <wp:docPr id="41" name="Cuadro de texto 41"/>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B95C22">
                              <w:trPr>
                                <w:trHeight w:val="324"/>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B95C22">
                                    <w:rPr>
                                      <w:rFonts w:ascii="Roboto" w:eastAsia="Libre Baskerville" w:hAnsi="Roboto" w:cstheme="majorHAnsi"/>
                                      <w:b/>
                                      <w:sz w:val="36"/>
                                      <w:szCs w:val="36"/>
                                    </w:rPr>
                                    <w:t>(3)</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064" w:type="dxa"/>
                                </w:tcPr>
                                <w:p w:rsidR="0099720C" w:rsidRPr="00E34AFC" w:rsidRDefault="0099720C" w:rsidP="00B95C22">
                                  <w:pPr>
                                    <w:jc w:val="both"/>
                                    <w:rPr>
                                      <w:sz w:val="28"/>
                                      <w:szCs w:val="28"/>
                                      <w:lang w:val="es-ES"/>
                                    </w:rPr>
                                  </w:pPr>
                                  <w:r w:rsidRPr="00E34AFC">
                                    <w:rPr>
                                      <w:sz w:val="28"/>
                                      <w:szCs w:val="28"/>
                                      <w:lang w:val="es-ES"/>
                                    </w:rPr>
                                    <w:t>GOOGLE</w:t>
                                  </w:r>
                                </w:p>
                              </w:tc>
                            </w:tr>
                            <w:tr w:rsidR="0099720C" w:rsidRPr="00E34AFC" w:rsidTr="00B95C22">
                              <w:trPr>
                                <w:trHeight w:val="995"/>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B95C22">
                                  <w:pPr>
                                    <w:jc w:val="both"/>
                                    <w:rPr>
                                      <w:sz w:val="28"/>
                                      <w:szCs w:val="28"/>
                                      <w:lang w:val="es-ES"/>
                                    </w:rPr>
                                  </w:pPr>
                                  <w:r w:rsidRPr="00E34AFC">
                                    <w:rPr>
                                      <w:sz w:val="28"/>
                                      <w:szCs w:val="28"/>
                                      <w:lang w:val="es-ES"/>
                                    </w:rPr>
                                    <w:t>Wilkipedia</w:t>
                                  </w:r>
                                </w:p>
                              </w:tc>
                            </w:tr>
                            <w:tr w:rsidR="0099720C" w:rsidRPr="00E34AFC" w:rsidTr="00B95C22">
                              <w:trPr>
                                <w:trHeight w:val="565"/>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B95C22">
                                  <w:pPr>
                                    <w:jc w:val="both"/>
                                    <w:rPr>
                                      <w:sz w:val="28"/>
                                      <w:szCs w:val="28"/>
                                      <w:lang w:val="es-ES"/>
                                    </w:rPr>
                                  </w:pPr>
                                  <w:hyperlink r:id="rId71" w:history="1">
                                    <w:r w:rsidR="0099720C" w:rsidRPr="00E34AFC">
                                      <w:rPr>
                                        <w:lang w:val="es-ES"/>
                                      </w:rPr>
                                      <w:t>https://es.wikipedia.org/wiki/Sodimac</w:t>
                                    </w:r>
                                  </w:hyperlink>
                                </w:p>
                                <w:p w:rsidR="0099720C" w:rsidRPr="00E34AFC" w:rsidRDefault="0099720C" w:rsidP="00B95C22">
                                  <w:pPr>
                                    <w:jc w:val="both"/>
                                    <w:rPr>
                                      <w:sz w:val="28"/>
                                      <w:szCs w:val="28"/>
                                      <w:lang w:val="es-ES"/>
                                    </w:rPr>
                                  </w:pPr>
                                </w:p>
                              </w:tc>
                            </w:tr>
                            <w:tr w:rsidR="0099720C" w:rsidRPr="00E34AFC" w:rsidTr="00B95C22">
                              <w:trPr>
                                <w:trHeight w:val="576"/>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B95C22">
                                  <w:pPr>
                                    <w:jc w:val="both"/>
                                    <w:rPr>
                                      <w:sz w:val="28"/>
                                      <w:szCs w:val="28"/>
                                      <w:lang w:val="es-ES"/>
                                    </w:rPr>
                                  </w:pPr>
                                  <w:r w:rsidRPr="00E34AFC">
                                    <w:rPr>
                                      <w:sz w:val="28"/>
                                      <w:szCs w:val="28"/>
                                      <w:lang w:val="es-ES"/>
                                    </w:rPr>
                                    <w:t>Comercio – distribuidoras – materiales de construcción</w:t>
                                  </w:r>
                                </w:p>
                              </w:tc>
                            </w:tr>
                            <w:tr w:rsidR="0099720C" w:rsidRPr="00E34AFC" w:rsidTr="00B95C22">
                              <w:trPr>
                                <w:trHeight w:val="66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1952</w:t>
                                  </w:r>
                                </w:p>
                              </w:tc>
                            </w:tr>
                            <w:tr w:rsidR="0099720C" w:rsidRPr="00E34AFC" w:rsidTr="00B95C22">
                              <w:trPr>
                                <w:trHeight w:val="66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HOMECENTER SODIMAC</w:t>
                                  </w:r>
                                </w:p>
                              </w:tc>
                            </w:tr>
                            <w:tr w:rsidR="0099720C" w:rsidRPr="00E34AFC" w:rsidTr="00B95C22">
                              <w:trPr>
                                <w:trHeight w:val="293"/>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B95C22">
                                  <w:pPr>
                                    <w:jc w:val="both"/>
                                    <w:rPr>
                                      <w:sz w:val="28"/>
                                      <w:szCs w:val="28"/>
                                      <w:lang w:val="es-ES"/>
                                    </w:rPr>
                                  </w:pPr>
                                  <w:r w:rsidRPr="00E34AFC">
                                    <w:rPr>
                                      <w:sz w:val="28"/>
                                      <w:szCs w:val="28"/>
                                      <w:lang w:val="es-ES"/>
                                    </w:rPr>
                                    <w:t>ORGANIZACIÓN CORONA</w:t>
                                  </w:r>
                                </w:p>
                              </w:tc>
                            </w:tr>
                            <w:tr w:rsidR="0099720C" w:rsidRPr="00E34AFC" w:rsidTr="00B95C22">
                              <w:trPr>
                                <w:trHeight w:val="607"/>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B95C22">
                                  <w:pPr>
                                    <w:jc w:val="both"/>
                                    <w:rPr>
                                      <w:sz w:val="28"/>
                                      <w:szCs w:val="28"/>
                                      <w:lang w:val="es-ES"/>
                                    </w:rPr>
                                  </w:pPr>
                                  <w:r w:rsidRPr="00E34AFC">
                                    <w:rPr>
                                      <w:sz w:val="28"/>
                                      <w:szCs w:val="28"/>
                                      <w:lang w:val="es-ES"/>
                                    </w:rPr>
                                    <w:t>Eduardo Frei Montalva</w:t>
                                  </w:r>
                                </w:p>
                                <w:p w:rsidR="0099720C" w:rsidRPr="00E34AFC" w:rsidRDefault="0099720C" w:rsidP="00B95C22">
                                  <w:pPr>
                                    <w:jc w:val="both"/>
                                    <w:rPr>
                                      <w:sz w:val="28"/>
                                      <w:szCs w:val="28"/>
                                      <w:lang w:val="es-ES"/>
                                    </w:rPr>
                                  </w:pPr>
                                </w:p>
                              </w:tc>
                            </w:tr>
                            <w:tr w:rsidR="0099720C" w:rsidRPr="00E34AFC" w:rsidTr="00B95C22">
                              <w:trPr>
                                <w:trHeight w:val="911"/>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Sodimac (acrónimo de Sociedad Distribuidora de Materiales de Construcción) es una cadena chilena de comercios de la </w:t>
                                  </w:r>
                                  <w:hyperlink r:id="rId72" w:tooltip="Construcción" w:history="1">
                                    <w:r w:rsidRPr="00E34AFC">
                                      <w:rPr>
                                        <w:lang w:val="es-ES"/>
                                      </w:rPr>
                                      <w:t>construcción</w:t>
                                    </w:r>
                                  </w:hyperlink>
                                  <w:r w:rsidRPr="00E34AFC">
                                    <w:rPr>
                                      <w:sz w:val="28"/>
                                      <w:szCs w:val="28"/>
                                      <w:lang w:val="es-ES"/>
                                    </w:rPr>
                                    <w:t>, </w:t>
                                  </w:r>
                                  <w:hyperlink r:id="rId73" w:tooltip="Ferretería" w:history="1">
                                    <w:r w:rsidRPr="00E34AFC">
                                      <w:rPr>
                                        <w:lang w:val="es-ES"/>
                                      </w:rPr>
                                      <w:t>ferretería</w:t>
                                    </w:r>
                                  </w:hyperlink>
                                  <w:r w:rsidRPr="00E34AFC">
                                    <w:rPr>
                                      <w:sz w:val="28"/>
                                      <w:szCs w:val="28"/>
                                      <w:lang w:val="es-ES"/>
                                    </w:rPr>
                                    <w:t> y mejoramiento del hogar,</w:t>
                                  </w:r>
                                </w:p>
                                <w:p w:rsidR="0099720C" w:rsidRPr="00E34AFC" w:rsidRDefault="0099720C" w:rsidP="00B95C22">
                                  <w:pPr>
                                    <w:jc w:val="both"/>
                                    <w:rPr>
                                      <w:sz w:val="28"/>
                                      <w:szCs w:val="28"/>
                                      <w:lang w:val="es-ES"/>
                                    </w:rPr>
                                  </w:pPr>
                                </w:p>
                              </w:tc>
                            </w:tr>
                            <w:tr w:rsidR="0099720C" w:rsidRPr="00E34AFC" w:rsidTr="00B95C22">
                              <w:trPr>
                                <w:trHeight w:val="111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(1)</w:t>
                                  </w:r>
                                </w:p>
                                <w:p w:rsidR="0099720C" w:rsidRPr="00E34AFC" w:rsidRDefault="0099720C" w:rsidP="00B95C22">
                                  <w:pPr>
                                    <w:jc w:val="both"/>
                                    <w:rPr>
                                      <w:sz w:val="28"/>
                                      <w:szCs w:val="28"/>
                                      <w:lang w:val="es-ES"/>
                                    </w:rPr>
                                  </w:pPr>
                                  <w:r w:rsidRPr="00E34AFC">
                                    <w:rPr>
                                      <w:sz w:val="28"/>
                                      <w:szCs w:val="28"/>
                                      <w:lang w:val="es-ES"/>
                                    </w:rPr>
                                    <w:t>Distribuidora de Artículos para el hogar y materiales de construcción</w:t>
                                  </w:r>
                                </w:p>
                                <w:p w:rsidR="0099720C" w:rsidRPr="00E34AFC" w:rsidRDefault="0099720C" w:rsidP="00B95C22">
                                  <w:pPr>
                                    <w:pBdr>
                                      <w:top w:val="nil"/>
                                      <w:left w:val="nil"/>
                                      <w:bottom w:val="nil"/>
                                      <w:right w:val="nil"/>
                                      <w:between w:val="nil"/>
                                    </w:pBdr>
                                    <w:spacing w:after="200" w:line="276" w:lineRule="auto"/>
                                    <w:ind w:left="720"/>
                                    <w:jc w:val="both"/>
                                    <w:rPr>
                                      <w:sz w:val="28"/>
                                      <w:szCs w:val="28"/>
                                      <w:lang w:val="es-ES"/>
                                    </w:rPr>
                                  </w:pPr>
                                </w:p>
                              </w:tc>
                            </w:tr>
                            <w:tr w:rsidR="0099720C" w:rsidRPr="00E34AFC" w:rsidTr="00B95C22">
                              <w:trPr>
                                <w:trHeight w:val="3096"/>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B95C22">
                                  <w:pPr>
                                    <w:jc w:val="both"/>
                                    <w:rPr>
                                      <w:sz w:val="28"/>
                                      <w:szCs w:val="28"/>
                                      <w:lang w:val="es-ES"/>
                                    </w:rPr>
                                  </w:pPr>
                                </w:p>
                                <w:p w:rsidR="0099720C" w:rsidRPr="00E34AFC" w:rsidRDefault="00EC2C5C" w:rsidP="00B95C22">
                                  <w:pPr>
                                    <w:jc w:val="both"/>
                                    <w:rPr>
                                      <w:sz w:val="28"/>
                                      <w:szCs w:val="28"/>
                                      <w:lang w:val="es-ES"/>
                                    </w:rPr>
                                  </w:pPr>
                                  <w:hyperlink r:id="rId74" w:tooltip="Holding" w:history="1">
                                    <w:r w:rsidR="0099720C" w:rsidRPr="00E34AFC">
                                      <w:rPr>
                                        <w:sz w:val="28"/>
                                        <w:szCs w:val="28"/>
                                        <w:lang w:val="es-ES"/>
                                      </w:rPr>
                                      <w:t>Holding</w:t>
                                    </w:r>
                                  </w:hyperlink>
                                  <w:r w:rsidR="0099720C" w:rsidRPr="00E34AFC">
                                    <w:rPr>
                                      <w:sz w:val="28"/>
                                      <w:szCs w:val="28"/>
                                      <w:lang w:val="es-ES"/>
                                    </w:rPr>
                                    <w:t> </w:t>
                                  </w:r>
                                  <w:hyperlink r:id="rId75" w:tooltip="Falabella" w:history="1">
                                    <w:r w:rsidR="0099720C" w:rsidRPr="00E34AFC">
                                      <w:rPr>
                                        <w:sz w:val="28"/>
                                        <w:szCs w:val="28"/>
                                        <w:lang w:val="es-ES"/>
                                      </w:rPr>
                                      <w:t>Falabella</w:t>
                                    </w:r>
                                  </w:hyperlink>
                                  <w:r w:rsidR="0099720C" w:rsidRPr="00E34AFC">
                                    <w:rPr>
                                      <w:sz w:val="28"/>
                                      <w:szCs w:val="28"/>
                                      <w:lang w:val="es-ES"/>
                                    </w:rPr>
                                    <w:t> </w:t>
                                  </w:r>
                                </w:p>
                                <w:p w:rsidR="0099720C" w:rsidRPr="00E34AFC" w:rsidRDefault="0099720C" w:rsidP="00B95C22">
                                  <w:pPr>
                                    <w:jc w:val="both"/>
                                    <w:rPr>
                                      <w:sz w:val="28"/>
                                      <w:szCs w:val="28"/>
                                      <w:lang w:val="es-ES"/>
                                    </w:rPr>
                                  </w:pPr>
                                  <w:r w:rsidRPr="00E34AFC">
                                    <w:rPr>
                                      <w:sz w:val="28"/>
                                      <w:szCs w:val="28"/>
                                      <w:lang w:val="es-ES"/>
                                    </w:rPr>
                                    <w:t>Home Store</w:t>
                                  </w:r>
                                </w:p>
                                <w:p w:rsidR="0099720C" w:rsidRPr="00E34AFC" w:rsidRDefault="0099720C" w:rsidP="00B95C22">
                                  <w:pPr>
                                    <w:jc w:val="both"/>
                                    <w:rPr>
                                      <w:sz w:val="28"/>
                                      <w:szCs w:val="28"/>
                                      <w:lang w:val="es-ES"/>
                                    </w:rPr>
                                  </w:pPr>
                                </w:p>
                                <w:p w:rsidR="0099720C" w:rsidRPr="00E34AFC" w:rsidRDefault="0099720C" w:rsidP="00B95C22">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5F28C" id="Cuadro de texto 41" o:spid="_x0000_s1052" type="#_x0000_t202" style="position:absolute;left:0;text-align:left;margin-left:-24pt;margin-top:-21pt;width:762pt;height:5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B95C22">
                        <w:trPr>
                          <w:trHeight w:val="324"/>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B95C22">
                              <w:rPr>
                                <w:rFonts w:ascii="Roboto" w:eastAsia="Libre Baskerville" w:hAnsi="Roboto" w:cstheme="majorHAnsi"/>
                                <w:b/>
                                <w:sz w:val="36"/>
                                <w:szCs w:val="36"/>
                              </w:rPr>
                              <w:t>(3)</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064" w:type="dxa"/>
                          </w:tcPr>
                          <w:p w:rsidR="0099720C" w:rsidRPr="00E34AFC" w:rsidRDefault="0099720C" w:rsidP="00B95C22">
                            <w:pPr>
                              <w:jc w:val="both"/>
                              <w:rPr>
                                <w:sz w:val="28"/>
                                <w:szCs w:val="28"/>
                                <w:lang w:val="es-ES"/>
                              </w:rPr>
                            </w:pPr>
                            <w:r w:rsidRPr="00E34AFC">
                              <w:rPr>
                                <w:sz w:val="28"/>
                                <w:szCs w:val="28"/>
                                <w:lang w:val="es-ES"/>
                              </w:rPr>
                              <w:t>GOOGLE</w:t>
                            </w:r>
                          </w:p>
                        </w:tc>
                      </w:tr>
                      <w:tr w:rsidR="0099720C" w:rsidRPr="00E34AFC" w:rsidTr="00B95C22">
                        <w:trPr>
                          <w:trHeight w:val="995"/>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B95C22">
                            <w:pPr>
                              <w:jc w:val="both"/>
                              <w:rPr>
                                <w:sz w:val="28"/>
                                <w:szCs w:val="28"/>
                                <w:lang w:val="es-ES"/>
                              </w:rPr>
                            </w:pPr>
                            <w:r w:rsidRPr="00E34AFC">
                              <w:rPr>
                                <w:sz w:val="28"/>
                                <w:szCs w:val="28"/>
                                <w:lang w:val="es-ES"/>
                              </w:rPr>
                              <w:t>Wilkipedia</w:t>
                            </w:r>
                          </w:p>
                        </w:tc>
                      </w:tr>
                      <w:tr w:rsidR="0099720C" w:rsidRPr="00E34AFC" w:rsidTr="00B95C22">
                        <w:trPr>
                          <w:trHeight w:val="565"/>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B95C22">
                            <w:pPr>
                              <w:jc w:val="both"/>
                              <w:rPr>
                                <w:sz w:val="28"/>
                                <w:szCs w:val="28"/>
                                <w:lang w:val="es-ES"/>
                              </w:rPr>
                            </w:pPr>
                            <w:hyperlink r:id="rId76" w:history="1">
                              <w:r w:rsidR="0099720C" w:rsidRPr="00E34AFC">
                                <w:rPr>
                                  <w:lang w:val="es-ES"/>
                                </w:rPr>
                                <w:t>https://es.wikipedia.org/wiki/Sodimac</w:t>
                              </w:r>
                            </w:hyperlink>
                          </w:p>
                          <w:p w:rsidR="0099720C" w:rsidRPr="00E34AFC" w:rsidRDefault="0099720C" w:rsidP="00B95C22">
                            <w:pPr>
                              <w:jc w:val="both"/>
                              <w:rPr>
                                <w:sz w:val="28"/>
                                <w:szCs w:val="28"/>
                                <w:lang w:val="es-ES"/>
                              </w:rPr>
                            </w:pPr>
                          </w:p>
                        </w:tc>
                      </w:tr>
                      <w:tr w:rsidR="0099720C" w:rsidRPr="00E34AFC" w:rsidTr="00B95C22">
                        <w:trPr>
                          <w:trHeight w:val="576"/>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B95C22">
                            <w:pPr>
                              <w:jc w:val="both"/>
                              <w:rPr>
                                <w:sz w:val="28"/>
                                <w:szCs w:val="28"/>
                                <w:lang w:val="es-ES"/>
                              </w:rPr>
                            </w:pPr>
                            <w:r w:rsidRPr="00E34AFC">
                              <w:rPr>
                                <w:sz w:val="28"/>
                                <w:szCs w:val="28"/>
                                <w:lang w:val="es-ES"/>
                              </w:rPr>
                              <w:t>Comercio – distribuidoras – materiales de construcción</w:t>
                            </w:r>
                          </w:p>
                        </w:tc>
                      </w:tr>
                      <w:tr w:rsidR="0099720C" w:rsidRPr="00E34AFC" w:rsidTr="00B95C22">
                        <w:trPr>
                          <w:trHeight w:val="66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1952</w:t>
                            </w:r>
                          </w:p>
                        </w:tc>
                      </w:tr>
                      <w:tr w:rsidR="0099720C" w:rsidRPr="00E34AFC" w:rsidTr="00B95C22">
                        <w:trPr>
                          <w:trHeight w:val="66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HOMECENTER SODIMAC</w:t>
                            </w:r>
                          </w:p>
                        </w:tc>
                      </w:tr>
                      <w:tr w:rsidR="0099720C" w:rsidRPr="00E34AFC" w:rsidTr="00B95C22">
                        <w:trPr>
                          <w:trHeight w:val="293"/>
                        </w:trPr>
                        <w:tc>
                          <w:tcPr>
                            <w:tcW w:w="4957" w:type="dxa"/>
                            <w:shd w:val="clear" w:color="auto" w:fill="D9D9D9" w:themeFill="background1" w:themeFillShade="D9"/>
                            <w:vAlign w:val="center"/>
                          </w:tcPr>
                          <w:p w:rsidR="0099720C" w:rsidRPr="009F2CF8" w:rsidRDefault="0099720C" w:rsidP="00B95C22">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B95C22">
                            <w:pPr>
                              <w:jc w:val="both"/>
                              <w:rPr>
                                <w:sz w:val="28"/>
                                <w:szCs w:val="28"/>
                                <w:lang w:val="es-ES"/>
                              </w:rPr>
                            </w:pPr>
                            <w:r w:rsidRPr="00E34AFC">
                              <w:rPr>
                                <w:sz w:val="28"/>
                                <w:szCs w:val="28"/>
                                <w:lang w:val="es-ES"/>
                              </w:rPr>
                              <w:t>ORGANIZACIÓN CORONA</w:t>
                            </w:r>
                          </w:p>
                        </w:tc>
                      </w:tr>
                      <w:tr w:rsidR="0099720C" w:rsidRPr="00E34AFC" w:rsidTr="00B95C22">
                        <w:trPr>
                          <w:trHeight w:val="607"/>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B95C22">
                            <w:pPr>
                              <w:jc w:val="both"/>
                              <w:rPr>
                                <w:sz w:val="28"/>
                                <w:szCs w:val="28"/>
                                <w:lang w:val="es-ES"/>
                              </w:rPr>
                            </w:pPr>
                            <w:r w:rsidRPr="00E34AFC">
                              <w:rPr>
                                <w:sz w:val="28"/>
                                <w:szCs w:val="28"/>
                                <w:lang w:val="es-ES"/>
                              </w:rPr>
                              <w:t>Eduardo Frei Montalva</w:t>
                            </w:r>
                          </w:p>
                          <w:p w:rsidR="0099720C" w:rsidRPr="00E34AFC" w:rsidRDefault="0099720C" w:rsidP="00B95C22">
                            <w:pPr>
                              <w:jc w:val="both"/>
                              <w:rPr>
                                <w:sz w:val="28"/>
                                <w:szCs w:val="28"/>
                                <w:lang w:val="es-ES"/>
                              </w:rPr>
                            </w:pPr>
                          </w:p>
                        </w:tc>
                      </w:tr>
                      <w:tr w:rsidR="0099720C" w:rsidRPr="00E34AFC" w:rsidTr="00B95C22">
                        <w:trPr>
                          <w:trHeight w:val="911"/>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Sodimac (acrónimo de Sociedad Distribuidora de Materiales de Construcción) es una cadena chilena de comercios de la </w:t>
                            </w:r>
                            <w:hyperlink r:id="rId77" w:tooltip="Construcción" w:history="1">
                              <w:r w:rsidRPr="00E34AFC">
                                <w:rPr>
                                  <w:lang w:val="es-ES"/>
                                </w:rPr>
                                <w:t>construcción</w:t>
                              </w:r>
                            </w:hyperlink>
                            <w:r w:rsidRPr="00E34AFC">
                              <w:rPr>
                                <w:sz w:val="28"/>
                                <w:szCs w:val="28"/>
                                <w:lang w:val="es-ES"/>
                              </w:rPr>
                              <w:t>, </w:t>
                            </w:r>
                            <w:hyperlink r:id="rId78" w:tooltip="Ferretería" w:history="1">
                              <w:r w:rsidRPr="00E34AFC">
                                <w:rPr>
                                  <w:lang w:val="es-ES"/>
                                </w:rPr>
                                <w:t>ferretería</w:t>
                              </w:r>
                            </w:hyperlink>
                            <w:r w:rsidRPr="00E34AFC">
                              <w:rPr>
                                <w:sz w:val="28"/>
                                <w:szCs w:val="28"/>
                                <w:lang w:val="es-ES"/>
                              </w:rPr>
                              <w:t> y mejoramiento del hogar,</w:t>
                            </w:r>
                          </w:p>
                          <w:p w:rsidR="0099720C" w:rsidRPr="00E34AFC" w:rsidRDefault="0099720C" w:rsidP="00B95C22">
                            <w:pPr>
                              <w:jc w:val="both"/>
                              <w:rPr>
                                <w:sz w:val="28"/>
                                <w:szCs w:val="28"/>
                                <w:lang w:val="es-ES"/>
                              </w:rPr>
                            </w:pPr>
                          </w:p>
                        </w:tc>
                      </w:tr>
                      <w:tr w:rsidR="0099720C" w:rsidRPr="00E34AFC" w:rsidTr="00B95C22">
                        <w:trPr>
                          <w:trHeight w:val="1110"/>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B95C22">
                            <w:pPr>
                              <w:jc w:val="both"/>
                              <w:rPr>
                                <w:sz w:val="28"/>
                                <w:szCs w:val="28"/>
                                <w:lang w:val="es-ES"/>
                              </w:rPr>
                            </w:pPr>
                            <w:r w:rsidRPr="00E34AFC">
                              <w:rPr>
                                <w:sz w:val="28"/>
                                <w:szCs w:val="28"/>
                                <w:lang w:val="es-ES"/>
                              </w:rPr>
                              <w:t>(1)</w:t>
                            </w:r>
                          </w:p>
                          <w:p w:rsidR="0099720C" w:rsidRPr="00E34AFC" w:rsidRDefault="0099720C" w:rsidP="00B95C22">
                            <w:pPr>
                              <w:jc w:val="both"/>
                              <w:rPr>
                                <w:sz w:val="28"/>
                                <w:szCs w:val="28"/>
                                <w:lang w:val="es-ES"/>
                              </w:rPr>
                            </w:pPr>
                            <w:r w:rsidRPr="00E34AFC">
                              <w:rPr>
                                <w:sz w:val="28"/>
                                <w:szCs w:val="28"/>
                                <w:lang w:val="es-ES"/>
                              </w:rPr>
                              <w:t>Distribuidora de Artículos para el hogar y materiales de construcción</w:t>
                            </w:r>
                          </w:p>
                          <w:p w:rsidR="0099720C" w:rsidRPr="00E34AFC" w:rsidRDefault="0099720C" w:rsidP="00B95C22">
                            <w:pPr>
                              <w:pBdr>
                                <w:top w:val="nil"/>
                                <w:left w:val="nil"/>
                                <w:bottom w:val="nil"/>
                                <w:right w:val="nil"/>
                                <w:between w:val="nil"/>
                              </w:pBdr>
                              <w:spacing w:after="200" w:line="276" w:lineRule="auto"/>
                              <w:ind w:left="720"/>
                              <w:jc w:val="both"/>
                              <w:rPr>
                                <w:sz w:val="28"/>
                                <w:szCs w:val="28"/>
                                <w:lang w:val="es-ES"/>
                              </w:rPr>
                            </w:pPr>
                          </w:p>
                        </w:tc>
                      </w:tr>
                      <w:tr w:rsidR="0099720C" w:rsidRPr="00E34AFC" w:rsidTr="00B95C22">
                        <w:trPr>
                          <w:trHeight w:val="3096"/>
                        </w:trPr>
                        <w:tc>
                          <w:tcPr>
                            <w:tcW w:w="4957" w:type="dxa"/>
                            <w:shd w:val="clear" w:color="auto" w:fill="D9D9D9" w:themeFill="background1" w:themeFillShade="D9"/>
                            <w:vAlign w:val="center"/>
                          </w:tcPr>
                          <w:p w:rsidR="0099720C" w:rsidRPr="009F2CF8" w:rsidRDefault="0099720C" w:rsidP="00B95C22">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B95C22">
                            <w:pPr>
                              <w:jc w:val="both"/>
                              <w:rPr>
                                <w:sz w:val="28"/>
                                <w:szCs w:val="28"/>
                                <w:lang w:val="es-ES"/>
                              </w:rPr>
                            </w:pPr>
                          </w:p>
                          <w:p w:rsidR="0099720C" w:rsidRPr="00E34AFC" w:rsidRDefault="00EC2C5C" w:rsidP="00B95C22">
                            <w:pPr>
                              <w:jc w:val="both"/>
                              <w:rPr>
                                <w:sz w:val="28"/>
                                <w:szCs w:val="28"/>
                                <w:lang w:val="es-ES"/>
                              </w:rPr>
                            </w:pPr>
                            <w:hyperlink r:id="rId79" w:tooltip="Holding" w:history="1">
                              <w:r w:rsidR="0099720C" w:rsidRPr="00E34AFC">
                                <w:rPr>
                                  <w:sz w:val="28"/>
                                  <w:szCs w:val="28"/>
                                  <w:lang w:val="es-ES"/>
                                </w:rPr>
                                <w:t>Holding</w:t>
                              </w:r>
                            </w:hyperlink>
                            <w:r w:rsidR="0099720C" w:rsidRPr="00E34AFC">
                              <w:rPr>
                                <w:sz w:val="28"/>
                                <w:szCs w:val="28"/>
                                <w:lang w:val="es-ES"/>
                              </w:rPr>
                              <w:t> </w:t>
                            </w:r>
                            <w:hyperlink r:id="rId80" w:tooltip="Falabella" w:history="1">
                              <w:r w:rsidR="0099720C" w:rsidRPr="00E34AFC">
                                <w:rPr>
                                  <w:sz w:val="28"/>
                                  <w:szCs w:val="28"/>
                                  <w:lang w:val="es-ES"/>
                                </w:rPr>
                                <w:t>Falabella</w:t>
                              </w:r>
                            </w:hyperlink>
                            <w:r w:rsidR="0099720C" w:rsidRPr="00E34AFC">
                              <w:rPr>
                                <w:sz w:val="28"/>
                                <w:szCs w:val="28"/>
                                <w:lang w:val="es-ES"/>
                              </w:rPr>
                              <w:t> </w:t>
                            </w:r>
                          </w:p>
                          <w:p w:rsidR="0099720C" w:rsidRPr="00E34AFC" w:rsidRDefault="0099720C" w:rsidP="00B95C22">
                            <w:pPr>
                              <w:jc w:val="both"/>
                              <w:rPr>
                                <w:sz w:val="28"/>
                                <w:szCs w:val="28"/>
                                <w:lang w:val="es-ES"/>
                              </w:rPr>
                            </w:pPr>
                            <w:r w:rsidRPr="00E34AFC">
                              <w:rPr>
                                <w:sz w:val="28"/>
                                <w:szCs w:val="28"/>
                                <w:lang w:val="es-ES"/>
                              </w:rPr>
                              <w:t>Home Store</w:t>
                            </w:r>
                          </w:p>
                          <w:p w:rsidR="0099720C" w:rsidRPr="00E34AFC" w:rsidRDefault="0099720C" w:rsidP="00B95C22">
                            <w:pPr>
                              <w:jc w:val="both"/>
                              <w:rPr>
                                <w:sz w:val="28"/>
                                <w:szCs w:val="28"/>
                                <w:lang w:val="es-ES"/>
                              </w:rPr>
                            </w:pPr>
                          </w:p>
                          <w:p w:rsidR="0099720C" w:rsidRPr="00E34AFC" w:rsidRDefault="0099720C" w:rsidP="00B95C22">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52448" behindDoc="0" locked="0" layoutInCell="1" allowOverlap="1" wp14:anchorId="266B7195" wp14:editId="02F11702">
                <wp:simplePos x="0" y="0"/>
                <wp:positionH relativeFrom="column">
                  <wp:posOffset>-317500</wp:posOffset>
                </wp:positionH>
                <wp:positionV relativeFrom="paragraph">
                  <wp:posOffset>-266700</wp:posOffset>
                </wp:positionV>
                <wp:extent cx="9677400" cy="7340600"/>
                <wp:effectExtent l="0" t="0" r="12700" b="12700"/>
                <wp:wrapNone/>
                <wp:docPr id="42" name="Cuadro de texto 42"/>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1E3AC7">
                              <w:trPr>
                                <w:trHeight w:val="1257"/>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1E3AC7">
                                  <w:pPr>
                                    <w:jc w:val="both"/>
                                    <w:rPr>
                                      <w:sz w:val="28"/>
                                      <w:szCs w:val="28"/>
                                      <w:lang w:val="es-ES"/>
                                    </w:rPr>
                                  </w:pPr>
                                  <w:r w:rsidRPr="00E34AFC">
                                    <w:rPr>
                                      <w:sz w:val="28"/>
                                      <w:szCs w:val="28"/>
                                      <w:lang w:val="es-ES"/>
                                    </w:rPr>
                                    <w:t>La naciente empresa abrió su primera oficina como </w:t>
                                  </w:r>
                                  <w:hyperlink r:id="rId81" w:tooltip="Sociedad anónima" w:history="1">
                                    <w:r w:rsidRPr="00E34AFC">
                                      <w:rPr>
                                        <w:lang w:val="es-ES"/>
                                      </w:rPr>
                                      <w:t>sociedad anónima</w:t>
                                    </w:r>
                                  </w:hyperlink>
                                  <w:r w:rsidRPr="00E34AFC">
                                    <w:rPr>
                                      <w:sz w:val="28"/>
                                      <w:szCs w:val="28"/>
                                      <w:lang w:val="es-ES"/>
                                    </w:rPr>
                                    <w:t> en </w:t>
                                  </w:r>
                                  <w:hyperlink r:id="rId82" w:tooltip="Valparaíso" w:history="1">
                                    <w:r w:rsidRPr="00E34AFC">
                                      <w:rPr>
                                        <w:lang w:val="es-ES"/>
                                      </w:rPr>
                                      <w:t>Valparaíso</w:t>
                                    </w:r>
                                  </w:hyperlink>
                                  <w:r w:rsidRPr="00E34AFC">
                                    <w:rPr>
                                      <w:sz w:val="28"/>
                                      <w:szCs w:val="28"/>
                                      <w:lang w:val="es-ES"/>
                                    </w:rPr>
                                    <w:t>, enfocada principalmente en crear un sistema de distribución eficiente para las necesidades del gremio</w:t>
                                  </w:r>
                                </w:p>
                                <w:p w:rsidR="0099720C" w:rsidRPr="00E34AFC" w:rsidRDefault="0099720C" w:rsidP="001E3AC7">
                                  <w:pPr>
                                    <w:spacing w:line="276" w:lineRule="auto"/>
                                    <w:jc w:val="both"/>
                                    <w:rPr>
                                      <w:sz w:val="28"/>
                                      <w:szCs w:val="28"/>
                                      <w:lang w:val="es-ES"/>
                                    </w:rPr>
                                  </w:pPr>
                                </w:p>
                              </w:tc>
                            </w:tr>
                            <w:tr w:rsidR="0099720C" w:rsidRPr="00E34AFC" w:rsidTr="001E3AC7">
                              <w:trPr>
                                <w:trHeight w:val="660"/>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1E3AC7">
                                  <w:pPr>
                                    <w:jc w:val="both"/>
                                    <w:rPr>
                                      <w:sz w:val="28"/>
                                      <w:szCs w:val="28"/>
                                      <w:lang w:val="es-ES"/>
                                    </w:rPr>
                                  </w:pPr>
                                  <w:r w:rsidRPr="00E34AFC">
                                    <w:rPr>
                                      <w:sz w:val="28"/>
                                      <w:szCs w:val="28"/>
                                      <w:lang w:val="es-ES"/>
                                    </w:rPr>
                                    <w:t>Chile, Argentina, Canadá, Brasil, Estados Unidos, Colombia, Perú, Uruguay, México</w:t>
                                  </w:r>
                                </w:p>
                              </w:tc>
                            </w:tr>
                            <w:tr w:rsidR="0099720C" w:rsidRPr="00E34AFC" w:rsidTr="001E3AC7">
                              <w:trPr>
                                <w:trHeight w:val="953"/>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1E3AC7">
                                  <w:pPr>
                                    <w:jc w:val="both"/>
                                    <w:rPr>
                                      <w:sz w:val="28"/>
                                      <w:szCs w:val="28"/>
                                      <w:lang w:val="es-ES"/>
                                    </w:rPr>
                                  </w:pPr>
                                  <w:r w:rsidRPr="00E34AFC">
                                    <w:rPr>
                                      <w:sz w:val="28"/>
                                      <w:szCs w:val="28"/>
                                      <w:lang w:val="es-ES"/>
                                    </w:rPr>
                                    <w:t>Sodimac Homecenter», destinado a satisfacer las necesidades de mejoramiento, reparación y decoración del hogar. Fue el primero de su tipo en </w:t>
                                  </w:r>
                                  <w:hyperlink r:id="rId83" w:tooltip="Chile" w:history="1">
                                    <w:r w:rsidRPr="00E34AFC">
                                      <w:rPr>
                                        <w:sz w:val="28"/>
                                        <w:szCs w:val="28"/>
                                        <w:lang w:val="es-ES"/>
                                      </w:rPr>
                                      <w:t>Chile</w:t>
                                    </w:r>
                                  </w:hyperlink>
                                  <w:r w:rsidRPr="00E34AFC">
                                    <w:rPr>
                                      <w:sz w:val="28"/>
                                      <w:szCs w:val="28"/>
                                      <w:lang w:val="es-ES"/>
                                    </w:rPr>
                                    <w:t> y en </w:t>
                                  </w:r>
                                  <w:hyperlink r:id="rId84" w:tooltip="América" w:history="1">
                                    <w:r w:rsidRPr="00E34AFC">
                                      <w:rPr>
                                        <w:sz w:val="28"/>
                                        <w:szCs w:val="28"/>
                                        <w:lang w:val="es-ES"/>
                                      </w:rPr>
                                      <w:t>América</w:t>
                                    </w:r>
                                  </w:hyperlink>
                                  <w:r w:rsidRPr="00E34AFC">
                                    <w:rPr>
                                      <w:sz w:val="28"/>
                                      <w:szCs w:val="28"/>
                                      <w:lang w:val="es-ES"/>
                                    </w:rPr>
                                    <w:t>.</w:t>
                                  </w:r>
                                </w:p>
                                <w:p w:rsidR="0099720C" w:rsidRPr="00E34AFC" w:rsidRDefault="0099720C" w:rsidP="001E3AC7">
                                  <w:pPr>
                                    <w:spacing w:line="276" w:lineRule="auto"/>
                                    <w:jc w:val="both"/>
                                    <w:rPr>
                                      <w:sz w:val="28"/>
                                      <w:szCs w:val="28"/>
                                      <w:lang w:val="es-ES"/>
                                    </w:rPr>
                                  </w:pPr>
                                </w:p>
                              </w:tc>
                            </w:tr>
                            <w:tr w:rsidR="0099720C" w:rsidRPr="00E34AFC" w:rsidTr="001E3AC7">
                              <w:trPr>
                                <w:trHeight w:val="660"/>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1E3AC7">
                                  <w:pPr>
                                    <w:jc w:val="both"/>
                                    <w:rPr>
                                      <w:sz w:val="28"/>
                                      <w:szCs w:val="28"/>
                                      <w:lang w:val="es-ES"/>
                                    </w:rPr>
                                  </w:pPr>
                                  <w:r w:rsidRPr="00E34AFC">
                                    <w:rPr>
                                      <w:sz w:val="28"/>
                                      <w:szCs w:val="28"/>
                                      <w:lang w:val="es-ES"/>
                                    </w:rPr>
                                    <w:t>Distribuidora de Artículos para el hogar y materiales de construcción</w:t>
                                  </w:r>
                                </w:p>
                                <w:p w:rsidR="0099720C" w:rsidRPr="00E34AFC" w:rsidRDefault="0099720C" w:rsidP="001E3AC7">
                                  <w:pPr>
                                    <w:spacing w:line="276" w:lineRule="auto"/>
                                    <w:jc w:val="both"/>
                                    <w:rPr>
                                      <w:sz w:val="28"/>
                                      <w:szCs w:val="28"/>
                                      <w:lang w:val="es-ES"/>
                                    </w:rPr>
                                  </w:pPr>
                                </w:p>
                              </w:tc>
                            </w:tr>
                            <w:tr w:rsidR="0099720C" w:rsidRPr="00E34AFC" w:rsidTr="001E3AC7">
                              <w:trPr>
                                <w:trHeight w:val="3982"/>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1E3AC7">
                                  <w:pPr>
                                    <w:jc w:val="both"/>
                                    <w:rPr>
                                      <w:sz w:val="28"/>
                                      <w:szCs w:val="28"/>
                                      <w:lang w:val="es-ES"/>
                                    </w:rPr>
                                  </w:pPr>
                                  <w:hyperlink r:id="rId85" w:history="1">
                                    <w:r w:rsidR="0099720C" w:rsidRPr="00E34AFC">
                                      <w:rPr>
                                        <w:sz w:val="28"/>
                                        <w:szCs w:val="28"/>
                                        <w:lang w:val="es-ES"/>
                                      </w:rPr>
                                      <w:t>http://www.latercera.com/noticia/negocios/2013/06/655-529072-9-sodimac-anuncia-ingreso-al-mercado-uruguayo-con-la-apertura-de-dos-tiendas.shtml</w:t>
                                    </w:r>
                                  </w:hyperlink>
                                  <w:r w:rsidR="0099720C" w:rsidRPr="00E34AFC">
                                    <w:rPr>
                                      <w:sz w:val="28"/>
                                      <w:szCs w:val="28"/>
                                      <w:lang w:val="es-ES"/>
                                    </w:rPr>
                                    <w:t> Sodimac anuncia ingreso al mercado uruguayo mediante la apertura de dos tiendas]</w:t>
                                  </w:r>
                                </w:p>
                                <w:p w:rsidR="0099720C" w:rsidRPr="00E34AFC" w:rsidRDefault="00EC2C5C" w:rsidP="001E3AC7">
                                  <w:pPr>
                                    <w:jc w:val="both"/>
                                    <w:rPr>
                                      <w:sz w:val="28"/>
                                      <w:szCs w:val="28"/>
                                      <w:lang w:val="es-ES"/>
                                    </w:rPr>
                                  </w:pPr>
                                  <w:hyperlink r:id="rId86" w:history="1">
                                    <w:r w:rsidR="0099720C" w:rsidRPr="00E34AFC">
                                      <w:rPr>
                                        <w:sz w:val="28"/>
                                        <w:szCs w:val="28"/>
                                        <w:lang w:val="es-ES"/>
                                      </w:rPr>
                                      <w:t>Falabella desembarca en Brasil con la compra de una cadena de homecenter</w:t>
                                    </w:r>
                                  </w:hyperlink>
                                </w:p>
                                <w:p w:rsidR="0099720C" w:rsidRPr="00E34AFC" w:rsidRDefault="00EC2C5C" w:rsidP="001E3AC7">
                                  <w:pPr>
                                    <w:jc w:val="both"/>
                                    <w:rPr>
                                      <w:sz w:val="28"/>
                                      <w:szCs w:val="28"/>
                                      <w:lang w:val="es-ES"/>
                                    </w:rPr>
                                  </w:pPr>
                                  <w:hyperlink r:id="rId87" w:anchor="cite_ref-mex_3-0" w:history="1">
                                    <w:r w:rsidR="0099720C" w:rsidRPr="00E34AFC">
                                      <w:rPr>
                                        <w:sz w:val="28"/>
                                        <w:szCs w:val="28"/>
                                        <w:lang w:val="es-ES"/>
                                      </w:rPr>
                                      <w:t>Saltar a:a</w:t>
                                    </w:r>
                                  </w:hyperlink>
                                  <w:r w:rsidR="0099720C" w:rsidRPr="00E34AFC">
                                    <w:rPr>
                                      <w:sz w:val="28"/>
                                      <w:szCs w:val="28"/>
                                      <w:lang w:val="es-ES"/>
                                    </w:rPr>
                                    <w:t> </w:t>
                                  </w:r>
                                  <w:hyperlink r:id="rId88" w:anchor="cite_ref-mex_3-1" w:history="1">
                                    <w:r w:rsidR="0099720C" w:rsidRPr="00E34AFC">
                                      <w:rPr>
                                        <w:sz w:val="28"/>
                                        <w:szCs w:val="28"/>
                                        <w:lang w:val="es-ES"/>
                                      </w:rPr>
                                      <w:t>b</w:t>
                                    </w:r>
                                  </w:hyperlink>
                                  <w:r w:rsidR="0099720C" w:rsidRPr="00E34AFC">
                                    <w:rPr>
                                      <w:sz w:val="28"/>
                                      <w:szCs w:val="28"/>
                                      <w:lang w:val="es-ES"/>
                                    </w:rPr>
                                    <w:t> </w:t>
                                  </w:r>
                                  <w:hyperlink r:id="rId89" w:anchor="cite_ref-mex_3-2" w:history="1">
                                    <w:r w:rsidR="0099720C" w:rsidRPr="00E34AFC">
                                      <w:rPr>
                                        <w:sz w:val="28"/>
                                        <w:szCs w:val="28"/>
                                        <w:lang w:val="es-ES"/>
                                      </w:rPr>
                                      <w:t>c</w:t>
                                    </w:r>
                                  </w:hyperlink>
                                  <w:r w:rsidR="0099720C" w:rsidRPr="00E34AFC">
                                    <w:rPr>
                                      <w:sz w:val="28"/>
                                      <w:szCs w:val="28"/>
                                      <w:lang w:val="es-ES"/>
                                    </w:rPr>
                                    <w:t> Guillermo Rodríguez (15 de abril de 2016). </w:t>
                                  </w:r>
                                  <w:hyperlink r:id="rId90" w:history="1">
                                    <w:r w:rsidR="0099720C" w:rsidRPr="00E34AFC">
                                      <w:rPr>
                                        <w:sz w:val="28"/>
                                        <w:szCs w:val="28"/>
                                        <w:lang w:val="es-ES"/>
                                      </w:rPr>
                                      <w:t>«Ahora: Acuerdo Falabella – Soriana abre la puerta a Sodimac en México»</w:t>
                                    </w:r>
                                  </w:hyperlink>
                                  <w:r w:rsidR="0099720C" w:rsidRPr="00E34AFC">
                                    <w:rPr>
                                      <w:sz w:val="28"/>
                                      <w:szCs w:val="28"/>
                                      <w:lang w:val="es-ES"/>
                                    </w:rPr>
                                    <w:t>. América Retail.</w:t>
                                  </w:r>
                                </w:p>
                                <w:p w:rsidR="0099720C" w:rsidRPr="00E34AFC" w:rsidRDefault="00EC2C5C" w:rsidP="001E3AC7">
                                  <w:pPr>
                                    <w:jc w:val="both"/>
                                    <w:rPr>
                                      <w:sz w:val="28"/>
                                      <w:szCs w:val="28"/>
                                      <w:lang w:val="es-ES"/>
                                    </w:rPr>
                                  </w:pPr>
                                  <w:hyperlink r:id="rId91" w:history="1">
                                    <w:r w:rsidR="0099720C" w:rsidRPr="00E34AFC">
                                      <w:rPr>
                                        <w:sz w:val="28"/>
                                        <w:szCs w:val="28"/>
                                        <w:lang w:val="es-ES"/>
                                      </w:rPr>
                                      <w:t>Falabella y Sodimac anunciaron oficialmente su fusión comercial</w:t>
                                    </w:r>
                                  </w:hyperlink>
                                  <w:r w:rsidR="0099720C" w:rsidRPr="00E34AFC">
                                    <w:rPr>
                                      <w:sz w:val="28"/>
                                      <w:szCs w:val="28"/>
                                      <w:lang w:val="es-ES"/>
                                    </w:rPr>
                                    <w:t>.</w:t>
                                  </w:r>
                                </w:p>
                                <w:p w:rsidR="0099720C" w:rsidRPr="00E34AFC" w:rsidRDefault="00EC2C5C" w:rsidP="001E3AC7">
                                  <w:pPr>
                                    <w:jc w:val="both"/>
                                    <w:rPr>
                                      <w:sz w:val="28"/>
                                      <w:szCs w:val="28"/>
                                      <w:lang w:val="es-ES"/>
                                    </w:rPr>
                                  </w:pPr>
                                  <w:hyperlink r:id="rId92" w:history="1">
                                    <w:r w:rsidR="0099720C" w:rsidRPr="00E34AFC">
                                      <w:rPr>
                                        <w:sz w:val="28"/>
                                        <w:szCs w:val="28"/>
                                        <w:lang w:val="es-ES"/>
                                      </w:rPr>
                                      <w:t>Sodimac adquirió a sus competidoras Maestro Perú y Crate&amp;Barrel Perú por S/.1.404 millones</w:t>
                                    </w:r>
                                  </w:hyperlink>
                                </w:p>
                              </w:tc>
                            </w:tr>
                            <w:tr w:rsidR="0099720C" w:rsidRPr="00E34AFC" w:rsidTr="001E3AC7">
                              <w:trPr>
                                <w:trHeight w:val="2747"/>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1E3AC7">
                                  <w:pPr>
                                    <w:jc w:val="both"/>
                                    <w:rPr>
                                      <w:sz w:val="28"/>
                                      <w:szCs w:val="28"/>
                                      <w:lang w:val="es-ES"/>
                                    </w:rPr>
                                  </w:pPr>
                                  <w:r w:rsidRPr="00E34AFC">
                                    <w:rPr>
                                      <w:sz w:val="28"/>
                                      <w:szCs w:val="28"/>
                                      <w:lang w:val="es-ES"/>
                                    </w:rPr>
                                    <w:t>En 2016 la compañía Falabella celebró un acuerdo de colaboración con </w:t>
                                  </w:r>
                                  <w:hyperlink r:id="rId93" w:tooltip="Organización Soriana" w:history="1">
                                    <w:r w:rsidRPr="00E34AFC">
                                      <w:rPr>
                                        <w:lang w:val="es-ES"/>
                                      </w:rPr>
                                      <w:t>Organización Soriana</w:t>
                                    </w:r>
                                  </w:hyperlink>
                                  <w:r w:rsidRPr="00E34AFC">
                                    <w:rPr>
                                      <w:sz w:val="28"/>
                                      <w:szCs w:val="28"/>
                                      <w:lang w:val="es-ES"/>
                                    </w:rPr>
                                    <w:t> para la apertura de tiendas Sodimac en territorio mexicano</w:t>
                                  </w:r>
                                </w:p>
                                <w:p w:rsidR="0099720C" w:rsidRPr="00E34AFC" w:rsidRDefault="0099720C" w:rsidP="001E3AC7">
                                  <w:pPr>
                                    <w:rPr>
                                      <w:sz w:val="28"/>
                                      <w:szCs w:val="28"/>
                                      <w:lang w:val="es-ES"/>
                                    </w:rPr>
                                  </w:pPr>
                                </w:p>
                                <w:p w:rsidR="0099720C" w:rsidRPr="00E34AFC" w:rsidRDefault="0099720C" w:rsidP="001E3AC7">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7195" id="Cuadro de texto 42" o:spid="_x0000_s1053" type="#_x0000_t202" style="position:absolute;left:0;text-align:left;margin-left:-25pt;margin-top:-21pt;width:762pt;height:5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1E3AC7">
                        <w:trPr>
                          <w:trHeight w:val="1257"/>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1E3AC7">
                            <w:pPr>
                              <w:jc w:val="both"/>
                              <w:rPr>
                                <w:sz w:val="28"/>
                                <w:szCs w:val="28"/>
                                <w:lang w:val="es-ES"/>
                              </w:rPr>
                            </w:pPr>
                            <w:r w:rsidRPr="00E34AFC">
                              <w:rPr>
                                <w:sz w:val="28"/>
                                <w:szCs w:val="28"/>
                                <w:lang w:val="es-ES"/>
                              </w:rPr>
                              <w:t>La naciente empresa abrió su primera oficina como </w:t>
                            </w:r>
                            <w:hyperlink r:id="rId94" w:tooltip="Sociedad anónima" w:history="1">
                              <w:r w:rsidRPr="00E34AFC">
                                <w:rPr>
                                  <w:lang w:val="es-ES"/>
                                </w:rPr>
                                <w:t>sociedad anónima</w:t>
                              </w:r>
                            </w:hyperlink>
                            <w:r w:rsidRPr="00E34AFC">
                              <w:rPr>
                                <w:sz w:val="28"/>
                                <w:szCs w:val="28"/>
                                <w:lang w:val="es-ES"/>
                              </w:rPr>
                              <w:t> en </w:t>
                            </w:r>
                            <w:hyperlink r:id="rId95" w:tooltip="Valparaíso" w:history="1">
                              <w:r w:rsidRPr="00E34AFC">
                                <w:rPr>
                                  <w:lang w:val="es-ES"/>
                                </w:rPr>
                                <w:t>Valparaíso</w:t>
                              </w:r>
                            </w:hyperlink>
                            <w:r w:rsidRPr="00E34AFC">
                              <w:rPr>
                                <w:sz w:val="28"/>
                                <w:szCs w:val="28"/>
                                <w:lang w:val="es-ES"/>
                              </w:rPr>
                              <w:t>, enfocada principalmente en crear un sistema de distribución eficiente para las necesidades del gremio</w:t>
                            </w:r>
                          </w:p>
                          <w:p w:rsidR="0099720C" w:rsidRPr="00E34AFC" w:rsidRDefault="0099720C" w:rsidP="001E3AC7">
                            <w:pPr>
                              <w:spacing w:line="276" w:lineRule="auto"/>
                              <w:jc w:val="both"/>
                              <w:rPr>
                                <w:sz w:val="28"/>
                                <w:szCs w:val="28"/>
                                <w:lang w:val="es-ES"/>
                              </w:rPr>
                            </w:pPr>
                          </w:p>
                        </w:tc>
                      </w:tr>
                      <w:tr w:rsidR="0099720C" w:rsidRPr="00E34AFC" w:rsidTr="001E3AC7">
                        <w:trPr>
                          <w:trHeight w:val="660"/>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1E3AC7">
                            <w:pPr>
                              <w:jc w:val="both"/>
                              <w:rPr>
                                <w:sz w:val="28"/>
                                <w:szCs w:val="28"/>
                                <w:lang w:val="es-ES"/>
                              </w:rPr>
                            </w:pPr>
                            <w:r w:rsidRPr="00E34AFC">
                              <w:rPr>
                                <w:sz w:val="28"/>
                                <w:szCs w:val="28"/>
                                <w:lang w:val="es-ES"/>
                              </w:rPr>
                              <w:t>Chile, Argentina, Canadá, Brasil, Estados Unidos, Colombia, Perú, Uruguay, México</w:t>
                            </w:r>
                          </w:p>
                        </w:tc>
                      </w:tr>
                      <w:tr w:rsidR="0099720C" w:rsidRPr="00E34AFC" w:rsidTr="001E3AC7">
                        <w:trPr>
                          <w:trHeight w:val="953"/>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1E3AC7">
                            <w:pPr>
                              <w:jc w:val="both"/>
                              <w:rPr>
                                <w:sz w:val="28"/>
                                <w:szCs w:val="28"/>
                                <w:lang w:val="es-ES"/>
                              </w:rPr>
                            </w:pPr>
                            <w:r w:rsidRPr="00E34AFC">
                              <w:rPr>
                                <w:sz w:val="28"/>
                                <w:szCs w:val="28"/>
                                <w:lang w:val="es-ES"/>
                              </w:rPr>
                              <w:t>Sodimac Homecenter», destinado a satisfacer las necesidades de mejoramiento, reparación y decoración del hogar. Fue el primero de su tipo en </w:t>
                            </w:r>
                            <w:hyperlink r:id="rId96" w:tooltip="Chile" w:history="1">
                              <w:r w:rsidRPr="00E34AFC">
                                <w:rPr>
                                  <w:sz w:val="28"/>
                                  <w:szCs w:val="28"/>
                                  <w:lang w:val="es-ES"/>
                                </w:rPr>
                                <w:t>Chile</w:t>
                              </w:r>
                            </w:hyperlink>
                            <w:r w:rsidRPr="00E34AFC">
                              <w:rPr>
                                <w:sz w:val="28"/>
                                <w:szCs w:val="28"/>
                                <w:lang w:val="es-ES"/>
                              </w:rPr>
                              <w:t> y en </w:t>
                            </w:r>
                            <w:hyperlink r:id="rId97" w:tooltip="América" w:history="1">
                              <w:r w:rsidRPr="00E34AFC">
                                <w:rPr>
                                  <w:sz w:val="28"/>
                                  <w:szCs w:val="28"/>
                                  <w:lang w:val="es-ES"/>
                                </w:rPr>
                                <w:t>América</w:t>
                              </w:r>
                            </w:hyperlink>
                            <w:r w:rsidRPr="00E34AFC">
                              <w:rPr>
                                <w:sz w:val="28"/>
                                <w:szCs w:val="28"/>
                                <w:lang w:val="es-ES"/>
                              </w:rPr>
                              <w:t>.</w:t>
                            </w:r>
                          </w:p>
                          <w:p w:rsidR="0099720C" w:rsidRPr="00E34AFC" w:rsidRDefault="0099720C" w:rsidP="001E3AC7">
                            <w:pPr>
                              <w:spacing w:line="276" w:lineRule="auto"/>
                              <w:jc w:val="both"/>
                              <w:rPr>
                                <w:sz w:val="28"/>
                                <w:szCs w:val="28"/>
                                <w:lang w:val="es-ES"/>
                              </w:rPr>
                            </w:pPr>
                          </w:p>
                        </w:tc>
                      </w:tr>
                      <w:tr w:rsidR="0099720C" w:rsidRPr="00E34AFC" w:rsidTr="001E3AC7">
                        <w:trPr>
                          <w:trHeight w:val="660"/>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1E3AC7">
                            <w:pPr>
                              <w:jc w:val="both"/>
                              <w:rPr>
                                <w:sz w:val="28"/>
                                <w:szCs w:val="28"/>
                                <w:lang w:val="es-ES"/>
                              </w:rPr>
                            </w:pPr>
                            <w:r w:rsidRPr="00E34AFC">
                              <w:rPr>
                                <w:sz w:val="28"/>
                                <w:szCs w:val="28"/>
                                <w:lang w:val="es-ES"/>
                              </w:rPr>
                              <w:t>Distribuidora de Artículos para el hogar y materiales de construcción</w:t>
                            </w:r>
                          </w:p>
                          <w:p w:rsidR="0099720C" w:rsidRPr="00E34AFC" w:rsidRDefault="0099720C" w:rsidP="001E3AC7">
                            <w:pPr>
                              <w:spacing w:line="276" w:lineRule="auto"/>
                              <w:jc w:val="both"/>
                              <w:rPr>
                                <w:sz w:val="28"/>
                                <w:szCs w:val="28"/>
                                <w:lang w:val="es-ES"/>
                              </w:rPr>
                            </w:pPr>
                          </w:p>
                        </w:tc>
                      </w:tr>
                      <w:tr w:rsidR="0099720C" w:rsidRPr="00E34AFC" w:rsidTr="001E3AC7">
                        <w:trPr>
                          <w:trHeight w:val="3982"/>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1E3AC7">
                            <w:pPr>
                              <w:jc w:val="both"/>
                              <w:rPr>
                                <w:sz w:val="28"/>
                                <w:szCs w:val="28"/>
                                <w:lang w:val="es-ES"/>
                              </w:rPr>
                            </w:pPr>
                            <w:hyperlink r:id="rId98" w:history="1">
                              <w:r w:rsidR="0099720C" w:rsidRPr="00E34AFC">
                                <w:rPr>
                                  <w:sz w:val="28"/>
                                  <w:szCs w:val="28"/>
                                  <w:lang w:val="es-ES"/>
                                </w:rPr>
                                <w:t>http://www.latercera.com/noticia/negocios/2013/06/655-529072-9-sodimac-anuncia-ingreso-al-mercado-uruguayo-con-la-apertura-de-dos-tiendas.shtml</w:t>
                              </w:r>
                            </w:hyperlink>
                            <w:r w:rsidR="0099720C" w:rsidRPr="00E34AFC">
                              <w:rPr>
                                <w:sz w:val="28"/>
                                <w:szCs w:val="28"/>
                                <w:lang w:val="es-ES"/>
                              </w:rPr>
                              <w:t> Sodimac anuncia ingreso al mercado uruguayo mediante la apertura de dos tiendas]</w:t>
                            </w:r>
                          </w:p>
                          <w:p w:rsidR="0099720C" w:rsidRPr="00E34AFC" w:rsidRDefault="00EC2C5C" w:rsidP="001E3AC7">
                            <w:pPr>
                              <w:jc w:val="both"/>
                              <w:rPr>
                                <w:sz w:val="28"/>
                                <w:szCs w:val="28"/>
                                <w:lang w:val="es-ES"/>
                              </w:rPr>
                            </w:pPr>
                            <w:hyperlink r:id="rId99" w:history="1">
                              <w:r w:rsidR="0099720C" w:rsidRPr="00E34AFC">
                                <w:rPr>
                                  <w:sz w:val="28"/>
                                  <w:szCs w:val="28"/>
                                  <w:lang w:val="es-ES"/>
                                </w:rPr>
                                <w:t>Falabella desembarca en Brasil con la compra de una cadena de homecenter</w:t>
                              </w:r>
                            </w:hyperlink>
                          </w:p>
                          <w:p w:rsidR="0099720C" w:rsidRPr="00E34AFC" w:rsidRDefault="00EC2C5C" w:rsidP="001E3AC7">
                            <w:pPr>
                              <w:jc w:val="both"/>
                              <w:rPr>
                                <w:sz w:val="28"/>
                                <w:szCs w:val="28"/>
                                <w:lang w:val="es-ES"/>
                              </w:rPr>
                            </w:pPr>
                            <w:hyperlink r:id="rId100" w:anchor="cite_ref-mex_3-0" w:history="1">
                              <w:r w:rsidR="0099720C" w:rsidRPr="00E34AFC">
                                <w:rPr>
                                  <w:sz w:val="28"/>
                                  <w:szCs w:val="28"/>
                                  <w:lang w:val="es-ES"/>
                                </w:rPr>
                                <w:t>Saltar a:a</w:t>
                              </w:r>
                            </w:hyperlink>
                            <w:r w:rsidR="0099720C" w:rsidRPr="00E34AFC">
                              <w:rPr>
                                <w:sz w:val="28"/>
                                <w:szCs w:val="28"/>
                                <w:lang w:val="es-ES"/>
                              </w:rPr>
                              <w:t> </w:t>
                            </w:r>
                            <w:hyperlink r:id="rId101" w:anchor="cite_ref-mex_3-1" w:history="1">
                              <w:r w:rsidR="0099720C" w:rsidRPr="00E34AFC">
                                <w:rPr>
                                  <w:sz w:val="28"/>
                                  <w:szCs w:val="28"/>
                                  <w:lang w:val="es-ES"/>
                                </w:rPr>
                                <w:t>b</w:t>
                              </w:r>
                            </w:hyperlink>
                            <w:r w:rsidR="0099720C" w:rsidRPr="00E34AFC">
                              <w:rPr>
                                <w:sz w:val="28"/>
                                <w:szCs w:val="28"/>
                                <w:lang w:val="es-ES"/>
                              </w:rPr>
                              <w:t> </w:t>
                            </w:r>
                            <w:hyperlink r:id="rId102" w:anchor="cite_ref-mex_3-2" w:history="1">
                              <w:r w:rsidR="0099720C" w:rsidRPr="00E34AFC">
                                <w:rPr>
                                  <w:sz w:val="28"/>
                                  <w:szCs w:val="28"/>
                                  <w:lang w:val="es-ES"/>
                                </w:rPr>
                                <w:t>c</w:t>
                              </w:r>
                            </w:hyperlink>
                            <w:r w:rsidR="0099720C" w:rsidRPr="00E34AFC">
                              <w:rPr>
                                <w:sz w:val="28"/>
                                <w:szCs w:val="28"/>
                                <w:lang w:val="es-ES"/>
                              </w:rPr>
                              <w:t> Guillermo Rodríguez (15 de abril de 2016). </w:t>
                            </w:r>
                            <w:hyperlink r:id="rId103" w:history="1">
                              <w:r w:rsidR="0099720C" w:rsidRPr="00E34AFC">
                                <w:rPr>
                                  <w:sz w:val="28"/>
                                  <w:szCs w:val="28"/>
                                  <w:lang w:val="es-ES"/>
                                </w:rPr>
                                <w:t>«Ahora: Acuerdo Falabella – Soriana abre la puerta a Sodimac en México»</w:t>
                              </w:r>
                            </w:hyperlink>
                            <w:r w:rsidR="0099720C" w:rsidRPr="00E34AFC">
                              <w:rPr>
                                <w:sz w:val="28"/>
                                <w:szCs w:val="28"/>
                                <w:lang w:val="es-ES"/>
                              </w:rPr>
                              <w:t>. América Retail.</w:t>
                            </w:r>
                          </w:p>
                          <w:p w:rsidR="0099720C" w:rsidRPr="00E34AFC" w:rsidRDefault="00EC2C5C" w:rsidP="001E3AC7">
                            <w:pPr>
                              <w:jc w:val="both"/>
                              <w:rPr>
                                <w:sz w:val="28"/>
                                <w:szCs w:val="28"/>
                                <w:lang w:val="es-ES"/>
                              </w:rPr>
                            </w:pPr>
                            <w:hyperlink r:id="rId104" w:history="1">
                              <w:r w:rsidR="0099720C" w:rsidRPr="00E34AFC">
                                <w:rPr>
                                  <w:sz w:val="28"/>
                                  <w:szCs w:val="28"/>
                                  <w:lang w:val="es-ES"/>
                                </w:rPr>
                                <w:t>Falabella y Sodimac anunciaron oficialmente su fusión comercial</w:t>
                              </w:r>
                            </w:hyperlink>
                            <w:r w:rsidR="0099720C" w:rsidRPr="00E34AFC">
                              <w:rPr>
                                <w:sz w:val="28"/>
                                <w:szCs w:val="28"/>
                                <w:lang w:val="es-ES"/>
                              </w:rPr>
                              <w:t>.</w:t>
                            </w:r>
                          </w:p>
                          <w:p w:rsidR="0099720C" w:rsidRPr="00E34AFC" w:rsidRDefault="00EC2C5C" w:rsidP="001E3AC7">
                            <w:pPr>
                              <w:jc w:val="both"/>
                              <w:rPr>
                                <w:sz w:val="28"/>
                                <w:szCs w:val="28"/>
                                <w:lang w:val="es-ES"/>
                              </w:rPr>
                            </w:pPr>
                            <w:hyperlink r:id="rId105" w:history="1">
                              <w:r w:rsidR="0099720C" w:rsidRPr="00E34AFC">
                                <w:rPr>
                                  <w:sz w:val="28"/>
                                  <w:szCs w:val="28"/>
                                  <w:lang w:val="es-ES"/>
                                </w:rPr>
                                <w:t>Sodimac adquirió a sus competidoras Maestro Perú y Crate&amp;Barrel Perú por S/.1.404 millones</w:t>
                              </w:r>
                            </w:hyperlink>
                          </w:p>
                        </w:tc>
                      </w:tr>
                      <w:tr w:rsidR="0099720C" w:rsidRPr="00E34AFC" w:rsidTr="001E3AC7">
                        <w:trPr>
                          <w:trHeight w:val="2747"/>
                        </w:trPr>
                        <w:tc>
                          <w:tcPr>
                            <w:tcW w:w="4957"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1E3AC7">
                            <w:pPr>
                              <w:jc w:val="both"/>
                              <w:rPr>
                                <w:sz w:val="28"/>
                                <w:szCs w:val="28"/>
                                <w:lang w:val="es-ES"/>
                              </w:rPr>
                            </w:pPr>
                            <w:r w:rsidRPr="00E34AFC">
                              <w:rPr>
                                <w:sz w:val="28"/>
                                <w:szCs w:val="28"/>
                                <w:lang w:val="es-ES"/>
                              </w:rPr>
                              <w:t>En 2016 la compañía Falabella celebró un acuerdo de colaboración con </w:t>
                            </w:r>
                            <w:hyperlink r:id="rId106" w:tooltip="Organización Soriana" w:history="1">
                              <w:r w:rsidRPr="00E34AFC">
                                <w:rPr>
                                  <w:lang w:val="es-ES"/>
                                </w:rPr>
                                <w:t>Organización Soriana</w:t>
                              </w:r>
                            </w:hyperlink>
                            <w:r w:rsidRPr="00E34AFC">
                              <w:rPr>
                                <w:sz w:val="28"/>
                                <w:szCs w:val="28"/>
                                <w:lang w:val="es-ES"/>
                              </w:rPr>
                              <w:t> para la apertura de tiendas Sodimac en territorio mexicano</w:t>
                            </w:r>
                          </w:p>
                          <w:p w:rsidR="0099720C" w:rsidRPr="00E34AFC" w:rsidRDefault="0099720C" w:rsidP="001E3AC7">
                            <w:pPr>
                              <w:rPr>
                                <w:sz w:val="28"/>
                                <w:szCs w:val="28"/>
                                <w:lang w:val="es-ES"/>
                              </w:rPr>
                            </w:pPr>
                          </w:p>
                          <w:p w:rsidR="0099720C" w:rsidRPr="00E34AFC" w:rsidRDefault="0099720C" w:rsidP="001E3AC7">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54496" behindDoc="0" locked="0" layoutInCell="1" allowOverlap="1" wp14:anchorId="198960FC" wp14:editId="465A5E71">
                <wp:simplePos x="0" y="0"/>
                <wp:positionH relativeFrom="column">
                  <wp:posOffset>-241300</wp:posOffset>
                </wp:positionH>
                <wp:positionV relativeFrom="paragraph">
                  <wp:posOffset>-266700</wp:posOffset>
                </wp:positionV>
                <wp:extent cx="9677400" cy="7340600"/>
                <wp:effectExtent l="0" t="0" r="12700" b="12700"/>
                <wp:wrapNone/>
                <wp:docPr id="43" name="Cuadro de texto 43"/>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15"/>
                              <w:gridCol w:w="10206"/>
                            </w:tblGrid>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7653AA">
                                    <w:rPr>
                                      <w:rFonts w:ascii="Roboto" w:eastAsia="Libre Baskerville" w:hAnsi="Roboto" w:cstheme="majorHAnsi"/>
                                      <w:b/>
                                      <w:sz w:val="36"/>
                                      <w:szCs w:val="36"/>
                                    </w:rPr>
                                    <w:t>(4)</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206" w:type="dxa"/>
                                </w:tcPr>
                                <w:p w:rsidR="0099720C" w:rsidRPr="00E34AFC" w:rsidRDefault="0099720C" w:rsidP="001E3AC7">
                                  <w:pPr>
                                    <w:jc w:val="both"/>
                                    <w:rPr>
                                      <w:sz w:val="28"/>
                                      <w:szCs w:val="28"/>
                                      <w:lang w:val="es-ES"/>
                                    </w:rPr>
                                  </w:pPr>
                                  <w:r w:rsidRPr="00E34AFC">
                                    <w:rPr>
                                      <w:sz w:val="28"/>
                                      <w:szCs w:val="28"/>
                                      <w:lang w:val="es-ES"/>
                                    </w:rPr>
                                    <w:t>GOOGLE</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206" w:type="dxa"/>
                                </w:tcPr>
                                <w:p w:rsidR="0099720C" w:rsidRPr="00E34AFC" w:rsidRDefault="0099720C" w:rsidP="001E3AC7">
                                  <w:pPr>
                                    <w:jc w:val="both"/>
                                    <w:rPr>
                                      <w:sz w:val="28"/>
                                      <w:szCs w:val="28"/>
                                      <w:lang w:val="es-ES"/>
                                    </w:rPr>
                                  </w:pPr>
                                  <w:r w:rsidRPr="00E34AFC">
                                    <w:rPr>
                                      <w:sz w:val="28"/>
                                      <w:szCs w:val="28"/>
                                      <w:lang w:val="es-ES"/>
                                    </w:rPr>
                                    <w:t>Wilkipedia</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206" w:type="dxa"/>
                                </w:tcPr>
                                <w:p w:rsidR="0099720C" w:rsidRPr="00E34AFC" w:rsidRDefault="00EC2C5C" w:rsidP="001E3AC7">
                                  <w:pPr>
                                    <w:jc w:val="both"/>
                                    <w:rPr>
                                      <w:sz w:val="28"/>
                                      <w:szCs w:val="28"/>
                                      <w:lang w:val="es-ES"/>
                                    </w:rPr>
                                  </w:pPr>
                                  <w:hyperlink r:id="rId107" w:history="1">
                                    <w:r w:rsidR="0099720C" w:rsidRPr="00E34AFC">
                                      <w:rPr>
                                        <w:lang w:val="es-ES"/>
                                      </w:rPr>
                                      <w:t>https://www.habitissimo.es/acercade</w:t>
                                    </w:r>
                                  </w:hyperlink>
                                </w:p>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206" w:type="dxa"/>
                                </w:tcPr>
                                <w:p w:rsidR="0099720C" w:rsidRPr="00E34AFC" w:rsidRDefault="0099720C" w:rsidP="001E3AC7">
                                  <w:pPr>
                                    <w:jc w:val="both"/>
                                    <w:rPr>
                                      <w:sz w:val="28"/>
                                      <w:szCs w:val="28"/>
                                      <w:lang w:val="es-ES"/>
                                    </w:rPr>
                                  </w:pPr>
                                  <w:r w:rsidRPr="00E34AFC">
                                    <w:rPr>
                                      <w:sz w:val="28"/>
                                      <w:szCs w:val="28"/>
                                      <w:lang w:val="es-ES"/>
                                    </w:rPr>
                                    <w:t>Obras, Reformas, Reparación</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2009</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habitissimo</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206" w:type="dxa"/>
                                </w:tcPr>
                                <w:p w:rsidR="0099720C" w:rsidRPr="00E34AFC" w:rsidRDefault="0099720C" w:rsidP="001E3AC7">
                                  <w:pPr>
                                    <w:jc w:val="both"/>
                                    <w:rPr>
                                      <w:sz w:val="28"/>
                                      <w:szCs w:val="28"/>
                                      <w:lang w:val="es-ES"/>
                                    </w:rPr>
                                  </w:pPr>
                                  <w:r w:rsidRPr="00E34AFC">
                                    <w:rPr>
                                      <w:sz w:val="28"/>
                                      <w:szCs w:val="28"/>
                                      <w:lang w:val="es-ES"/>
                                    </w:rPr>
                                    <w:t>Profesionales de confianza, Sector obras</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206" w:type="dxa"/>
                                </w:tcPr>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Habitissimo es la plataforma online líder en el Sur de Europa y América Latina que pone en contacto personas que quieren hacer una reforma o reparación con profesionales del sector. </w:t>
                                  </w:r>
                                </w:p>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206" w:type="dxa"/>
                                </w:tcPr>
                                <w:p w:rsidR="0099720C" w:rsidRPr="00E34AFC" w:rsidRDefault="0099720C" w:rsidP="001E3AC7">
                                  <w:pPr>
                                    <w:jc w:val="both"/>
                                    <w:rPr>
                                      <w:sz w:val="28"/>
                                      <w:szCs w:val="28"/>
                                      <w:lang w:val="es-ES"/>
                                    </w:rPr>
                                  </w:pPr>
                                </w:p>
                                <w:p w:rsidR="0099720C" w:rsidRPr="00E34AFC" w:rsidRDefault="0099720C" w:rsidP="001E3AC7">
                                  <w:pPr>
                                    <w:jc w:val="both"/>
                                    <w:rPr>
                                      <w:sz w:val="28"/>
                                      <w:szCs w:val="28"/>
                                      <w:lang w:val="es-ES"/>
                                    </w:rPr>
                                  </w:pPr>
                                  <w:r w:rsidRPr="00E34AFC">
                                    <w:rPr>
                                      <w:sz w:val="28"/>
                                      <w:szCs w:val="28"/>
                                      <w:lang w:val="es-ES"/>
                                    </w:rPr>
                                    <w:t>propósito es ayudar a las personas a vivir en una casa mejor.</w:t>
                                  </w:r>
                                </w:p>
                                <w:p w:rsidR="0099720C" w:rsidRPr="00E34AFC" w:rsidRDefault="0099720C" w:rsidP="001E3AC7">
                                  <w:pPr>
                                    <w:pBdr>
                                      <w:top w:val="nil"/>
                                      <w:left w:val="nil"/>
                                      <w:bottom w:val="nil"/>
                                      <w:right w:val="nil"/>
                                      <w:between w:val="nil"/>
                                    </w:pBdr>
                                    <w:spacing w:after="200" w:line="276" w:lineRule="auto"/>
                                    <w:ind w:left="720"/>
                                    <w:jc w:val="both"/>
                                    <w:rPr>
                                      <w:sz w:val="28"/>
                                      <w:szCs w:val="28"/>
                                      <w:lang w:val="es-ES"/>
                                    </w:rPr>
                                  </w:pPr>
                                </w:p>
                              </w:tc>
                            </w:tr>
                            <w:tr w:rsidR="0099720C" w:rsidRPr="00E34AFC" w:rsidTr="001E3AC7">
                              <w:trPr>
                                <w:trHeight w:val="3893"/>
                              </w:trPr>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206" w:type="dxa"/>
                                </w:tcPr>
                                <w:p w:rsidR="0099720C" w:rsidRPr="00E34AFC" w:rsidRDefault="0099720C" w:rsidP="001E3AC7">
                                  <w:pPr>
                                    <w:jc w:val="both"/>
                                    <w:rPr>
                                      <w:sz w:val="28"/>
                                      <w:szCs w:val="28"/>
                                      <w:lang w:val="es-ES"/>
                                    </w:rPr>
                                  </w:pPr>
                                  <w:r w:rsidRPr="00E34AFC">
                                    <w:rPr>
                                      <w:sz w:val="28"/>
                                      <w:szCs w:val="28"/>
                                      <w:lang w:val="es-ES"/>
                                    </w:rPr>
                                    <w:t>Plataforma de solicitudes</w:t>
                                  </w:r>
                                </w:p>
                                <w:p w:rsidR="0099720C" w:rsidRPr="00E34AFC" w:rsidRDefault="0099720C" w:rsidP="001E3AC7">
                                  <w:pPr>
                                    <w:jc w:val="both"/>
                                    <w:rPr>
                                      <w:sz w:val="28"/>
                                      <w:szCs w:val="28"/>
                                      <w:lang w:val="es-ES"/>
                                    </w:rPr>
                                  </w:pPr>
                                  <w:r w:rsidRPr="00E34AFC">
                                    <w:rPr>
                                      <w:sz w:val="28"/>
                                      <w:szCs w:val="28"/>
                                      <w:lang w:val="es-ES"/>
                                    </w:rPr>
                                    <w:t>Asistencia en el hogar.</w:t>
                                  </w:r>
                                </w:p>
                                <w:p w:rsidR="0099720C" w:rsidRPr="00E34AFC" w:rsidRDefault="0099720C" w:rsidP="001E3AC7">
                                  <w:pPr>
                                    <w:jc w:val="both"/>
                                    <w:rPr>
                                      <w:sz w:val="28"/>
                                      <w:szCs w:val="28"/>
                                      <w:lang w:val="es-ES"/>
                                    </w:rPr>
                                  </w:pPr>
                                  <w:r w:rsidRPr="00E34AFC">
                                    <w:rPr>
                                      <w:sz w:val="28"/>
                                      <w:szCs w:val="28"/>
                                      <w:lang w:val="es-ES"/>
                                    </w:rPr>
                                    <w:t>Plataforma de conexción con personas</w:t>
                                  </w:r>
                                </w:p>
                                <w:p w:rsidR="0099720C" w:rsidRPr="00E34AFC" w:rsidRDefault="0099720C" w:rsidP="001E3AC7">
                                  <w:pPr>
                                    <w:jc w:val="both"/>
                                    <w:rPr>
                                      <w:sz w:val="28"/>
                                      <w:szCs w:val="28"/>
                                      <w:lang w:val="es-ES"/>
                                    </w:rPr>
                                  </w:pPr>
                                </w:p>
                                <w:p w:rsidR="0099720C" w:rsidRPr="00E34AFC" w:rsidRDefault="0099720C" w:rsidP="001E3AC7">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960FC" id="Cuadro de texto 43" o:spid="_x0000_s1054" type="#_x0000_t202" style="position:absolute;left:0;text-align:left;margin-left:-19pt;margin-top:-21pt;width:762pt;height:57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15"/>
                        <w:gridCol w:w="10206"/>
                      </w:tblGrid>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7653AA">
                              <w:rPr>
                                <w:rFonts w:ascii="Roboto" w:eastAsia="Libre Baskerville" w:hAnsi="Roboto" w:cstheme="majorHAnsi"/>
                                <w:b/>
                                <w:sz w:val="36"/>
                                <w:szCs w:val="36"/>
                              </w:rPr>
                              <w:t>(4)</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206" w:type="dxa"/>
                          </w:tcPr>
                          <w:p w:rsidR="0099720C" w:rsidRPr="00E34AFC" w:rsidRDefault="0099720C" w:rsidP="001E3AC7">
                            <w:pPr>
                              <w:jc w:val="both"/>
                              <w:rPr>
                                <w:sz w:val="28"/>
                                <w:szCs w:val="28"/>
                                <w:lang w:val="es-ES"/>
                              </w:rPr>
                            </w:pPr>
                            <w:r w:rsidRPr="00E34AFC">
                              <w:rPr>
                                <w:sz w:val="28"/>
                                <w:szCs w:val="28"/>
                                <w:lang w:val="es-ES"/>
                              </w:rPr>
                              <w:t>GOOGLE</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206" w:type="dxa"/>
                          </w:tcPr>
                          <w:p w:rsidR="0099720C" w:rsidRPr="00E34AFC" w:rsidRDefault="0099720C" w:rsidP="001E3AC7">
                            <w:pPr>
                              <w:jc w:val="both"/>
                              <w:rPr>
                                <w:sz w:val="28"/>
                                <w:szCs w:val="28"/>
                                <w:lang w:val="es-ES"/>
                              </w:rPr>
                            </w:pPr>
                            <w:r w:rsidRPr="00E34AFC">
                              <w:rPr>
                                <w:sz w:val="28"/>
                                <w:szCs w:val="28"/>
                                <w:lang w:val="es-ES"/>
                              </w:rPr>
                              <w:t>Wilkipedia</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206" w:type="dxa"/>
                          </w:tcPr>
                          <w:p w:rsidR="0099720C" w:rsidRPr="00E34AFC" w:rsidRDefault="00EC2C5C" w:rsidP="001E3AC7">
                            <w:pPr>
                              <w:jc w:val="both"/>
                              <w:rPr>
                                <w:sz w:val="28"/>
                                <w:szCs w:val="28"/>
                                <w:lang w:val="es-ES"/>
                              </w:rPr>
                            </w:pPr>
                            <w:hyperlink r:id="rId108" w:history="1">
                              <w:r w:rsidR="0099720C" w:rsidRPr="00E34AFC">
                                <w:rPr>
                                  <w:lang w:val="es-ES"/>
                                </w:rPr>
                                <w:t>https://www.habitissimo.es/acercade</w:t>
                              </w:r>
                            </w:hyperlink>
                          </w:p>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206" w:type="dxa"/>
                          </w:tcPr>
                          <w:p w:rsidR="0099720C" w:rsidRPr="00E34AFC" w:rsidRDefault="0099720C" w:rsidP="001E3AC7">
                            <w:pPr>
                              <w:jc w:val="both"/>
                              <w:rPr>
                                <w:sz w:val="28"/>
                                <w:szCs w:val="28"/>
                                <w:lang w:val="es-ES"/>
                              </w:rPr>
                            </w:pPr>
                            <w:r w:rsidRPr="00E34AFC">
                              <w:rPr>
                                <w:sz w:val="28"/>
                                <w:szCs w:val="28"/>
                                <w:lang w:val="es-ES"/>
                              </w:rPr>
                              <w:t>Obras, Reformas, Reparación</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2009</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habitissimo</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206" w:type="dxa"/>
                          </w:tcPr>
                          <w:p w:rsidR="0099720C" w:rsidRPr="00E34AFC" w:rsidRDefault="0099720C" w:rsidP="001E3AC7">
                            <w:pPr>
                              <w:jc w:val="both"/>
                              <w:rPr>
                                <w:sz w:val="28"/>
                                <w:szCs w:val="28"/>
                                <w:lang w:val="es-ES"/>
                              </w:rPr>
                            </w:pPr>
                            <w:r w:rsidRPr="00E34AFC">
                              <w:rPr>
                                <w:sz w:val="28"/>
                                <w:szCs w:val="28"/>
                                <w:lang w:val="es-ES"/>
                              </w:rPr>
                              <w:t>Profesionales de confianza, Sector obras</w:t>
                            </w: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206" w:type="dxa"/>
                          </w:tcPr>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206" w:type="dxa"/>
                          </w:tcPr>
                          <w:p w:rsidR="0099720C" w:rsidRPr="00E34AFC" w:rsidRDefault="0099720C" w:rsidP="001E3AC7">
                            <w:pPr>
                              <w:jc w:val="both"/>
                              <w:rPr>
                                <w:sz w:val="28"/>
                                <w:szCs w:val="28"/>
                                <w:lang w:val="es-ES"/>
                              </w:rPr>
                            </w:pPr>
                            <w:r w:rsidRPr="00E34AFC">
                              <w:rPr>
                                <w:sz w:val="28"/>
                                <w:szCs w:val="28"/>
                                <w:lang w:val="es-ES"/>
                              </w:rPr>
                              <w:t>Habitissimo es la plataforma online líder en el Sur de Europa y América Latina que pone en contacto personas que quieren hacer una reforma o reparación con profesionales del sector. </w:t>
                            </w:r>
                          </w:p>
                          <w:p w:rsidR="0099720C" w:rsidRPr="00E34AFC" w:rsidRDefault="0099720C" w:rsidP="001E3AC7">
                            <w:pPr>
                              <w:jc w:val="both"/>
                              <w:rPr>
                                <w:sz w:val="28"/>
                                <w:szCs w:val="28"/>
                                <w:lang w:val="es-ES"/>
                              </w:rPr>
                            </w:pPr>
                          </w:p>
                        </w:tc>
                      </w:tr>
                      <w:tr w:rsidR="0099720C" w:rsidRPr="00E34AFC" w:rsidTr="001E3AC7">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206" w:type="dxa"/>
                          </w:tcPr>
                          <w:p w:rsidR="0099720C" w:rsidRPr="00E34AFC" w:rsidRDefault="0099720C" w:rsidP="001E3AC7">
                            <w:pPr>
                              <w:jc w:val="both"/>
                              <w:rPr>
                                <w:sz w:val="28"/>
                                <w:szCs w:val="28"/>
                                <w:lang w:val="es-ES"/>
                              </w:rPr>
                            </w:pPr>
                          </w:p>
                          <w:p w:rsidR="0099720C" w:rsidRPr="00E34AFC" w:rsidRDefault="0099720C" w:rsidP="001E3AC7">
                            <w:pPr>
                              <w:jc w:val="both"/>
                              <w:rPr>
                                <w:sz w:val="28"/>
                                <w:szCs w:val="28"/>
                                <w:lang w:val="es-ES"/>
                              </w:rPr>
                            </w:pPr>
                            <w:r w:rsidRPr="00E34AFC">
                              <w:rPr>
                                <w:sz w:val="28"/>
                                <w:szCs w:val="28"/>
                                <w:lang w:val="es-ES"/>
                              </w:rPr>
                              <w:t>propósito es ayudar a las personas a vivir en una casa mejor.</w:t>
                            </w:r>
                          </w:p>
                          <w:p w:rsidR="0099720C" w:rsidRPr="00E34AFC" w:rsidRDefault="0099720C" w:rsidP="001E3AC7">
                            <w:pPr>
                              <w:pBdr>
                                <w:top w:val="nil"/>
                                <w:left w:val="nil"/>
                                <w:bottom w:val="nil"/>
                                <w:right w:val="nil"/>
                                <w:between w:val="nil"/>
                              </w:pBdr>
                              <w:spacing w:after="200" w:line="276" w:lineRule="auto"/>
                              <w:ind w:left="720"/>
                              <w:jc w:val="both"/>
                              <w:rPr>
                                <w:sz w:val="28"/>
                                <w:szCs w:val="28"/>
                                <w:lang w:val="es-ES"/>
                              </w:rPr>
                            </w:pPr>
                          </w:p>
                        </w:tc>
                      </w:tr>
                      <w:tr w:rsidR="0099720C" w:rsidRPr="00E34AFC" w:rsidTr="001E3AC7">
                        <w:trPr>
                          <w:trHeight w:val="3893"/>
                        </w:trPr>
                        <w:tc>
                          <w:tcPr>
                            <w:tcW w:w="4815" w:type="dxa"/>
                            <w:shd w:val="clear" w:color="auto" w:fill="D9D9D9" w:themeFill="background1" w:themeFillShade="D9"/>
                            <w:vAlign w:val="center"/>
                          </w:tcPr>
                          <w:p w:rsidR="0099720C" w:rsidRPr="009F2CF8" w:rsidRDefault="0099720C" w:rsidP="001E3AC7">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206" w:type="dxa"/>
                          </w:tcPr>
                          <w:p w:rsidR="0099720C" w:rsidRPr="00E34AFC" w:rsidRDefault="0099720C" w:rsidP="001E3AC7">
                            <w:pPr>
                              <w:jc w:val="both"/>
                              <w:rPr>
                                <w:sz w:val="28"/>
                                <w:szCs w:val="28"/>
                                <w:lang w:val="es-ES"/>
                              </w:rPr>
                            </w:pPr>
                            <w:r w:rsidRPr="00E34AFC">
                              <w:rPr>
                                <w:sz w:val="28"/>
                                <w:szCs w:val="28"/>
                                <w:lang w:val="es-ES"/>
                              </w:rPr>
                              <w:t>Plataforma de solicitudes</w:t>
                            </w:r>
                          </w:p>
                          <w:p w:rsidR="0099720C" w:rsidRPr="00E34AFC" w:rsidRDefault="0099720C" w:rsidP="001E3AC7">
                            <w:pPr>
                              <w:jc w:val="both"/>
                              <w:rPr>
                                <w:sz w:val="28"/>
                                <w:szCs w:val="28"/>
                                <w:lang w:val="es-ES"/>
                              </w:rPr>
                            </w:pPr>
                            <w:r w:rsidRPr="00E34AFC">
                              <w:rPr>
                                <w:sz w:val="28"/>
                                <w:szCs w:val="28"/>
                                <w:lang w:val="es-ES"/>
                              </w:rPr>
                              <w:t>Asistencia en el hogar.</w:t>
                            </w:r>
                          </w:p>
                          <w:p w:rsidR="0099720C" w:rsidRPr="00E34AFC" w:rsidRDefault="0099720C" w:rsidP="001E3AC7">
                            <w:pPr>
                              <w:jc w:val="both"/>
                              <w:rPr>
                                <w:sz w:val="28"/>
                                <w:szCs w:val="28"/>
                                <w:lang w:val="es-ES"/>
                              </w:rPr>
                            </w:pPr>
                            <w:r w:rsidRPr="00E34AFC">
                              <w:rPr>
                                <w:sz w:val="28"/>
                                <w:szCs w:val="28"/>
                                <w:lang w:val="es-ES"/>
                              </w:rPr>
                              <w:t>Plataforma de conexción con personas</w:t>
                            </w:r>
                          </w:p>
                          <w:p w:rsidR="0099720C" w:rsidRPr="00E34AFC" w:rsidRDefault="0099720C" w:rsidP="001E3AC7">
                            <w:pPr>
                              <w:jc w:val="both"/>
                              <w:rPr>
                                <w:sz w:val="28"/>
                                <w:szCs w:val="28"/>
                                <w:lang w:val="es-ES"/>
                              </w:rPr>
                            </w:pPr>
                          </w:p>
                          <w:p w:rsidR="0099720C" w:rsidRPr="00E34AFC" w:rsidRDefault="0099720C" w:rsidP="001E3AC7">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56544" behindDoc="0" locked="0" layoutInCell="1" allowOverlap="1" wp14:anchorId="7125C2BE" wp14:editId="50ACE3F1">
                <wp:simplePos x="0" y="0"/>
                <wp:positionH relativeFrom="column">
                  <wp:posOffset>-292100</wp:posOffset>
                </wp:positionH>
                <wp:positionV relativeFrom="paragraph">
                  <wp:posOffset>-241300</wp:posOffset>
                </wp:positionV>
                <wp:extent cx="9677400" cy="7340600"/>
                <wp:effectExtent l="0" t="0" r="12700" b="12700"/>
                <wp:wrapNone/>
                <wp:docPr id="58" name="Cuadro de texto 58"/>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7653AA">
                                  <w:pPr>
                                    <w:jc w:val="both"/>
                                    <w:rPr>
                                      <w:sz w:val="28"/>
                                      <w:szCs w:val="28"/>
                                      <w:lang w:val="es-ES"/>
                                    </w:rPr>
                                  </w:pPr>
                                  <w:r w:rsidRPr="00E34AFC">
                                    <w:rPr>
                                      <w:sz w:val="28"/>
                                      <w:szCs w:val="28"/>
                                      <w:lang w:val="es-ES"/>
                                    </w:rPr>
                                    <w:t>la plataforma global de referencia para reformas y reparaciones del hogar.</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7653AA">
                                  <w:pPr>
                                    <w:jc w:val="both"/>
                                    <w:rPr>
                                      <w:sz w:val="28"/>
                                      <w:szCs w:val="28"/>
                                      <w:lang w:val="es-ES"/>
                                    </w:rPr>
                                  </w:pPr>
                                  <w:r w:rsidRPr="00E34AFC">
                                    <w:rPr>
                                      <w:sz w:val="28"/>
                                      <w:szCs w:val="28"/>
                                      <w:lang w:val="es-ES"/>
                                    </w:rPr>
                                    <w:t>España, Gran Bretaña, USA, Francia e Italia.</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7653AA">
                                  <w:pPr>
                                    <w:jc w:val="both"/>
                                    <w:rPr>
                                      <w:sz w:val="28"/>
                                      <w:szCs w:val="28"/>
                                      <w:lang w:val="es-ES"/>
                                    </w:rPr>
                                  </w:pPr>
                                  <w:r w:rsidRPr="00E34AFC">
                                    <w:rPr>
                                      <w:sz w:val="28"/>
                                      <w:szCs w:val="28"/>
                                      <w:lang w:val="es-ES"/>
                                    </w:rPr>
                                    <w:t>En Habitissimo conocemos de primera mano las dificultades que pueden tener aquellos emprendedores que inician una aventura empresarial</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Mediante Kiva permite conectar  y prestar dinero a pequeños negocios</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7653AA">
                                  <w:pPr>
                                    <w:jc w:val="both"/>
                                    <w:rPr>
                                      <w:sz w:val="28"/>
                                      <w:szCs w:val="28"/>
                                      <w:lang w:val="es-ES"/>
                                    </w:rPr>
                                  </w:pPr>
                                  <w:hyperlink r:id="rId109" w:history="1">
                                    <w:r w:rsidR="0099720C" w:rsidRPr="00E34AFC">
                                      <w:rPr>
                                        <w:sz w:val="28"/>
                                        <w:szCs w:val="28"/>
                                        <w:lang w:val="es-ES"/>
                                      </w:rPr>
                                      <w:t>prensa@habitissimo.com</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"https://www.habitissimo.es/images/social/phone.png" \* MERGEFORMATINET </w:instrText>
                                  </w:r>
                                  <w:r w:rsidRPr="00E34AFC">
                                    <w:rPr>
                                      <w:sz w:val="28"/>
                                      <w:szCs w:val="28"/>
                                      <w:lang w:val="es-ES"/>
                                    </w:rPr>
                                    <w:fldChar w:fldCharType="separate"/>
                                  </w:r>
                                  <w:r w:rsidRPr="00E34AFC">
                                    <w:rPr>
                                      <w:noProof/>
                                      <w:sz w:val="28"/>
                                      <w:szCs w:val="28"/>
                                      <w:lang w:val="es-ES"/>
                                    </w:rPr>
                                    <w:drawing>
                                      <wp:inline distT="0" distB="0" distL="0" distR="0" wp14:anchorId="3D9761D0" wp14:editId="73904B9D">
                                        <wp:extent cx="302260" cy="302260"/>
                                        <wp:effectExtent l="0" t="0" r="2540" b="2540"/>
                                        <wp:docPr id="45" name="Imagen 45" descr="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léfon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r w:rsidRPr="00E34AFC">
                                    <w:rPr>
                                      <w:sz w:val="28"/>
                                      <w:szCs w:val="28"/>
                                      <w:lang w:val="es-ES"/>
                                    </w:rPr>
                                    <w:t>+34 9</w:t>
                                  </w:r>
                                  <w:hyperlink r:id="rId111" w:history="1">
                                    <w:r w:rsidRPr="00E34AFC">
                                      <w:rPr>
                                        <w:sz w:val="28"/>
                                        <w:szCs w:val="28"/>
                                        <w:lang w:val="es-ES"/>
                                      </w:rPr>
                                      <w:t>prensa@habitissimo.com</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"https://www.habitissimo.es/images/social/phone.png" \* MERGEFORMATINET </w:instrText>
                                  </w:r>
                                  <w:r w:rsidRPr="00E34AFC">
                                    <w:rPr>
                                      <w:sz w:val="28"/>
                                      <w:szCs w:val="28"/>
                                      <w:lang w:val="es-ES"/>
                                    </w:rPr>
                                    <w:fldChar w:fldCharType="separate"/>
                                  </w:r>
                                  <w:r w:rsidRPr="00E34AFC">
                                    <w:rPr>
                                      <w:noProof/>
                                      <w:sz w:val="28"/>
                                      <w:szCs w:val="28"/>
                                      <w:lang w:val="es-ES"/>
                                    </w:rPr>
                                    <w:drawing>
                                      <wp:inline distT="0" distB="0" distL="0" distR="0" wp14:anchorId="01B1CB30" wp14:editId="1CCC9B60">
                                        <wp:extent cx="302260" cy="302260"/>
                                        <wp:effectExtent l="0" t="0" r="2540" b="2540"/>
                                        <wp:docPr id="46" name="Imagen 46" descr="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léfon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r w:rsidRPr="00E34AFC">
                                    <w:rPr>
                                      <w:sz w:val="28"/>
                                      <w:szCs w:val="28"/>
                                      <w:lang w:val="es-ES"/>
                                    </w:rPr>
                                    <w:t>+34 971 439 851</w:t>
                                  </w:r>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"https://www.habitissimo.es/images/social/pinterest.png" \* MERGEFORMATINET </w:instrText>
                                  </w:r>
                                  <w:r w:rsidRPr="00E34AFC">
                                    <w:rPr>
                                      <w:sz w:val="28"/>
                                      <w:szCs w:val="28"/>
                                      <w:lang w:val="es-ES"/>
                                    </w:rPr>
                                    <w:fldChar w:fldCharType="separate"/>
                                  </w:r>
                                  <w:r w:rsidRPr="00E34AFC">
                                    <w:rPr>
                                      <w:noProof/>
                                      <w:sz w:val="28"/>
                                      <w:szCs w:val="28"/>
                                      <w:lang w:val="es-ES"/>
                                    </w:rPr>
                                    <w:drawing>
                                      <wp:inline distT="0" distB="0" distL="0" distR="0" wp14:anchorId="7071686C" wp14:editId="49BFF111">
                                        <wp:extent cx="302260" cy="302260"/>
                                        <wp:effectExtent l="0" t="0" r="2540" b="2540"/>
                                        <wp:docPr id="47" name="Imagen 47" descr="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nteres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13" w:history="1">
                                    <w:r w:rsidRPr="00E34AFC">
                                      <w:rPr>
                                        <w:sz w:val="28"/>
                                        <w:szCs w:val="28"/>
                                        <w:lang w:val="es-ES"/>
                                      </w:rPr>
                                      <w:t>http://pinterest.com/habitissimo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"https://www.habitissimo.es/images/social/facebook.png" \* MERGEFORMATINET </w:instrText>
                                  </w:r>
                                  <w:r w:rsidRPr="00E34AFC">
                                    <w:rPr>
                                      <w:sz w:val="28"/>
                                      <w:szCs w:val="28"/>
                                      <w:lang w:val="es-ES"/>
                                    </w:rPr>
                                    <w:fldChar w:fldCharType="separate"/>
                                  </w:r>
                                  <w:r w:rsidRPr="00E34AFC">
                                    <w:rPr>
                                      <w:noProof/>
                                      <w:sz w:val="28"/>
                                      <w:szCs w:val="28"/>
                                      <w:lang w:val="es-ES"/>
                                    </w:rPr>
                                    <w:drawing>
                                      <wp:inline distT="0" distB="0" distL="0" distR="0" wp14:anchorId="63900080" wp14:editId="26701AD9">
                                        <wp:extent cx="302260" cy="302260"/>
                                        <wp:effectExtent l="0" t="0" r="2540" b="2540"/>
                                        <wp:docPr id="48" name="Imagen 48"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book"/>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15" w:history="1">
                                    <w:r w:rsidRPr="00E34AFC">
                                      <w:rPr>
                                        <w:sz w:val="28"/>
                                        <w:szCs w:val="28"/>
                                        <w:lang w:val="es-ES"/>
                                      </w:rPr>
                                      <w:t>https://www.facebook.com/habitissimo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"https://www.habitissimo.es/images/social/twitter.png" \* MERGEFORMATINET </w:instrText>
                                  </w:r>
                                  <w:r w:rsidRPr="00E34AFC">
                                    <w:rPr>
                                      <w:sz w:val="28"/>
                                      <w:szCs w:val="28"/>
                                      <w:lang w:val="es-ES"/>
                                    </w:rPr>
                                    <w:fldChar w:fldCharType="separate"/>
                                  </w:r>
                                  <w:r w:rsidRPr="00E34AFC">
                                    <w:rPr>
                                      <w:noProof/>
                                      <w:sz w:val="28"/>
                                      <w:szCs w:val="28"/>
                                      <w:lang w:val="es-ES"/>
                                    </w:rPr>
                                    <w:drawing>
                                      <wp:inline distT="0" distB="0" distL="0" distR="0" wp14:anchorId="35C2C356" wp14:editId="0BCC7F2E">
                                        <wp:extent cx="302260" cy="302260"/>
                                        <wp:effectExtent l="0" t="0" r="2540" b="2540"/>
                                        <wp:docPr id="19" name="Imagen 19"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witte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17" w:history="1">
                                    <w:r w:rsidRPr="00E34AFC">
                                      <w:rPr>
                                        <w:sz w:val="28"/>
                                        <w:szCs w:val="28"/>
                                        <w:lang w:val="es-ES"/>
                                      </w:rPr>
                                      <w:t>https://twitter.com/habitissimo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"https://www.habitissimo.es/images/social/youtube.png" \* MERGEFORMATINET </w:instrText>
                                  </w:r>
                                  <w:r w:rsidRPr="00E34AFC">
                                    <w:rPr>
                                      <w:sz w:val="28"/>
                                      <w:szCs w:val="28"/>
                                      <w:lang w:val="es-ES"/>
                                    </w:rPr>
                                    <w:fldChar w:fldCharType="separate"/>
                                  </w:r>
                                  <w:r w:rsidRPr="00E34AFC">
                                    <w:rPr>
                                      <w:noProof/>
                                      <w:sz w:val="28"/>
                                      <w:szCs w:val="28"/>
                                      <w:lang w:val="es-ES"/>
                                    </w:rPr>
                                    <w:drawing>
                                      <wp:inline distT="0" distB="0" distL="0" distR="0" wp14:anchorId="3F37BF62" wp14:editId="58B5EADE">
                                        <wp:extent cx="302260" cy="302260"/>
                                        <wp:effectExtent l="0" t="0" r="2540" b="2540"/>
                                        <wp:docPr id="49" name="Imagen 49"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ouTub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19" w:history="1">
                                    <w:r w:rsidRPr="00E34AFC">
                                      <w:rPr>
                                        <w:sz w:val="28"/>
                                        <w:szCs w:val="28"/>
                                        <w:lang w:val="es-ES"/>
                                      </w:rPr>
                                      <w:t>http://www.youtube.com/habitissimo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"https://www.habitissimo.es/images/social/linkedin.png" \* MERGEFORMATINET </w:instrText>
                                  </w:r>
                                  <w:r w:rsidRPr="00E34AFC">
                                    <w:rPr>
                                      <w:sz w:val="28"/>
                                      <w:szCs w:val="28"/>
                                      <w:lang w:val="es-ES"/>
                                    </w:rPr>
                                    <w:fldChar w:fldCharType="separate"/>
                                  </w:r>
                                  <w:r w:rsidRPr="00E34AFC">
                                    <w:rPr>
                                      <w:noProof/>
                                      <w:sz w:val="28"/>
                                      <w:szCs w:val="28"/>
                                      <w:lang w:val="es-ES"/>
                                    </w:rPr>
                                    <w:drawing>
                                      <wp:inline distT="0" distB="0" distL="0" distR="0" wp14:anchorId="56001F70" wp14:editId="5DC2EEE4">
                                        <wp:extent cx="302260" cy="302260"/>
                                        <wp:effectExtent l="0" t="0" r="2540" b="2540"/>
                                        <wp:docPr id="50" name="Imagen 50"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kedI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1" w:history="1">
                                    <w:r w:rsidRPr="00E34AFC">
                                      <w:rPr>
                                        <w:sz w:val="28"/>
                                        <w:szCs w:val="28"/>
                                        <w:lang w:val="es-ES"/>
                                      </w:rPr>
                                      <w:t>http://www.linkedin.com/company/habitissimo</w:t>
                                    </w:r>
                                  </w:hyperlink>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Premio BigBan Angels a la mejor desinversión, Congreso Nacional de Business Angels, 2017.</w:t>
                                  </w:r>
                                </w:p>
                                <w:p w:rsidR="0099720C" w:rsidRPr="00E34AFC" w:rsidRDefault="0099720C" w:rsidP="007653AA">
                                  <w:pPr>
                                    <w:jc w:val="both"/>
                                    <w:rPr>
                                      <w:sz w:val="28"/>
                                      <w:szCs w:val="28"/>
                                      <w:lang w:val="es-ES"/>
                                    </w:rPr>
                                  </w:pPr>
                                  <w:r w:rsidRPr="00E34AFC">
                                    <w:rPr>
                                      <w:sz w:val="28"/>
                                      <w:szCs w:val="28"/>
                                      <w:lang w:val="es-ES"/>
                                    </w:rPr>
                                    <w:t>Premio a la empresa que mejor fomenta la igualdad, Fundación del Parc Bit, 2017.</w:t>
                                  </w:r>
                                </w:p>
                                <w:p w:rsidR="0099720C" w:rsidRPr="00E34AFC" w:rsidRDefault="0099720C" w:rsidP="007653AA">
                                  <w:pPr>
                                    <w:jc w:val="both"/>
                                    <w:rPr>
                                      <w:sz w:val="28"/>
                                      <w:szCs w:val="28"/>
                                      <w:lang w:val="es-ES"/>
                                    </w:rPr>
                                  </w:pPr>
                                  <w:r w:rsidRPr="00E34AFC">
                                    <w:rPr>
                                      <w:sz w:val="28"/>
                                      <w:szCs w:val="28"/>
                                      <w:lang w:val="es-ES"/>
                                    </w:rPr>
                                    <w:t>Premio FT 1000 Europe’s Fastest Growing Companies, 2017. Ranking Financial Time, 2017.</w:t>
                                  </w:r>
                                </w:p>
                                <w:p w:rsidR="0099720C" w:rsidRPr="00E34AFC" w:rsidRDefault="0099720C" w:rsidP="007653AA">
                                  <w:pPr>
                                    <w:jc w:val="both"/>
                                    <w:rPr>
                                      <w:sz w:val="28"/>
                                      <w:szCs w:val="28"/>
                                      <w:lang w:val="es-ES"/>
                                    </w:rPr>
                                  </w:pPr>
                                  <w:r w:rsidRPr="00E34AFC">
                                    <w:rPr>
                                      <w:sz w:val="28"/>
                                      <w:szCs w:val="28"/>
                                      <w:lang w:val="es-ES"/>
                                    </w:rPr>
                                    <w:t>Premio CEPYME, Creación de Empleo, 2016.</w:t>
                                  </w:r>
                                </w:p>
                                <w:p w:rsidR="0099720C" w:rsidRPr="00E34AFC" w:rsidRDefault="0099720C" w:rsidP="007653AA">
                                  <w:pPr>
                                    <w:rPr>
                                      <w:sz w:val="28"/>
                                      <w:szCs w:val="28"/>
                                      <w:lang w:val="es-ES"/>
                                    </w:rPr>
                                  </w:pPr>
                                </w:p>
                                <w:p w:rsidR="0099720C" w:rsidRPr="00E34AFC" w:rsidRDefault="0099720C" w:rsidP="007653AA">
                                  <w:pPr>
                                    <w:spacing w:line="276" w:lineRule="auto"/>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5C2BE" id="Cuadro de texto 58" o:spid="_x0000_s1055" type="#_x0000_t202" style="position:absolute;left:0;text-align:left;margin-left:-23pt;margin-top:-19pt;width:762pt;height:57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7653AA">
                            <w:pPr>
                              <w:jc w:val="both"/>
                              <w:rPr>
                                <w:sz w:val="28"/>
                                <w:szCs w:val="28"/>
                                <w:lang w:val="es-ES"/>
                              </w:rPr>
                            </w:pPr>
                            <w:r w:rsidRPr="00E34AFC">
                              <w:rPr>
                                <w:sz w:val="28"/>
                                <w:szCs w:val="28"/>
                                <w:lang w:val="es-ES"/>
                              </w:rPr>
                              <w:t>la plataforma global de referencia para reformas y reparaciones del hogar.</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7653AA">
                            <w:pPr>
                              <w:jc w:val="both"/>
                              <w:rPr>
                                <w:sz w:val="28"/>
                                <w:szCs w:val="28"/>
                                <w:lang w:val="es-ES"/>
                              </w:rPr>
                            </w:pPr>
                            <w:r w:rsidRPr="00E34AFC">
                              <w:rPr>
                                <w:sz w:val="28"/>
                                <w:szCs w:val="28"/>
                                <w:lang w:val="es-ES"/>
                              </w:rPr>
                              <w:t>España, Gran Bretaña, USA, Francia e Italia.</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7653AA">
                            <w:pPr>
                              <w:jc w:val="both"/>
                              <w:rPr>
                                <w:sz w:val="28"/>
                                <w:szCs w:val="28"/>
                                <w:lang w:val="es-ES"/>
                              </w:rPr>
                            </w:pPr>
                            <w:r w:rsidRPr="00E34AFC">
                              <w:rPr>
                                <w:sz w:val="28"/>
                                <w:szCs w:val="28"/>
                                <w:lang w:val="es-ES"/>
                              </w:rPr>
                              <w:t>En Habitissimo conocemos de primera mano las dificultades que pueden tener aquellos emprendedores que inician una aventura empresarial</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Mediante Kiva permite conectar  y prestar dinero a pequeños negocios</w:t>
                            </w:r>
                          </w:p>
                          <w:p w:rsidR="0099720C" w:rsidRPr="00E34AFC" w:rsidRDefault="0099720C" w:rsidP="007653AA">
                            <w:pPr>
                              <w:spacing w:line="276" w:lineRule="auto"/>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EC2C5C" w:rsidP="007653AA">
                            <w:pPr>
                              <w:jc w:val="both"/>
                              <w:rPr>
                                <w:sz w:val="28"/>
                                <w:szCs w:val="28"/>
                                <w:lang w:val="es-ES"/>
                              </w:rPr>
                            </w:pPr>
                            <w:hyperlink r:id="rId122" w:history="1">
                              <w:r w:rsidR="0099720C" w:rsidRPr="00E34AFC">
                                <w:rPr>
                                  <w:sz w:val="28"/>
                                  <w:szCs w:val="28"/>
                                  <w:lang w:val="es-ES"/>
                                </w:rPr>
                                <w:t>prensa@habitissimo.com</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"https://www.habitissimo.es/images/social/phone.png" \* MERGEFORMATINET </w:instrText>
                            </w:r>
                            <w:r w:rsidRPr="00E34AFC">
                              <w:rPr>
                                <w:sz w:val="28"/>
                                <w:szCs w:val="28"/>
                                <w:lang w:val="es-ES"/>
                              </w:rPr>
                              <w:fldChar w:fldCharType="separate"/>
                            </w:r>
                            <w:r w:rsidRPr="00E34AFC">
                              <w:rPr>
                                <w:noProof/>
                                <w:sz w:val="28"/>
                                <w:szCs w:val="28"/>
                                <w:lang w:val="es-ES"/>
                              </w:rPr>
                              <w:drawing>
                                <wp:inline distT="0" distB="0" distL="0" distR="0" wp14:anchorId="3D9761D0" wp14:editId="73904B9D">
                                  <wp:extent cx="302260" cy="302260"/>
                                  <wp:effectExtent l="0" t="0" r="2540" b="2540"/>
                                  <wp:docPr id="45" name="Imagen 45" descr="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léfon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r w:rsidRPr="00E34AFC">
                              <w:rPr>
                                <w:sz w:val="28"/>
                                <w:szCs w:val="28"/>
                                <w:lang w:val="es-ES"/>
                              </w:rPr>
                              <w:t>+34 9</w:t>
                            </w:r>
                            <w:hyperlink r:id="rId123" w:history="1">
                              <w:r w:rsidRPr="00E34AFC">
                                <w:rPr>
                                  <w:sz w:val="28"/>
                                  <w:szCs w:val="28"/>
                                  <w:lang w:val="es-ES"/>
                                </w:rPr>
                                <w:t>prensa@habitissimo.com</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"https://www.habitissimo.es/images/social/phone.png" \* MERGEFORMATINET </w:instrText>
                            </w:r>
                            <w:r w:rsidRPr="00E34AFC">
                              <w:rPr>
                                <w:sz w:val="28"/>
                                <w:szCs w:val="28"/>
                                <w:lang w:val="es-ES"/>
                              </w:rPr>
                              <w:fldChar w:fldCharType="separate"/>
                            </w:r>
                            <w:r w:rsidRPr="00E34AFC">
                              <w:rPr>
                                <w:noProof/>
                                <w:sz w:val="28"/>
                                <w:szCs w:val="28"/>
                                <w:lang w:val="es-ES"/>
                              </w:rPr>
                              <w:drawing>
                                <wp:inline distT="0" distB="0" distL="0" distR="0" wp14:anchorId="01B1CB30" wp14:editId="1CCC9B60">
                                  <wp:extent cx="302260" cy="302260"/>
                                  <wp:effectExtent l="0" t="0" r="2540" b="2540"/>
                                  <wp:docPr id="46" name="Imagen 46" descr="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léfono"/>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r w:rsidRPr="00E34AFC">
                              <w:rPr>
                                <w:sz w:val="28"/>
                                <w:szCs w:val="28"/>
                                <w:lang w:val="es-ES"/>
                              </w:rPr>
                              <w:t>+34 971 439 851</w:t>
                            </w:r>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"https://www.habitissimo.es/images/social/pinterest.png" \* MERGEFORMATINET </w:instrText>
                            </w:r>
                            <w:r w:rsidRPr="00E34AFC">
                              <w:rPr>
                                <w:sz w:val="28"/>
                                <w:szCs w:val="28"/>
                                <w:lang w:val="es-ES"/>
                              </w:rPr>
                              <w:fldChar w:fldCharType="separate"/>
                            </w:r>
                            <w:r w:rsidRPr="00E34AFC">
                              <w:rPr>
                                <w:noProof/>
                                <w:sz w:val="28"/>
                                <w:szCs w:val="28"/>
                                <w:lang w:val="es-ES"/>
                              </w:rPr>
                              <w:drawing>
                                <wp:inline distT="0" distB="0" distL="0" distR="0" wp14:anchorId="7071686C" wp14:editId="49BFF111">
                                  <wp:extent cx="302260" cy="302260"/>
                                  <wp:effectExtent l="0" t="0" r="2540" b="2540"/>
                                  <wp:docPr id="47" name="Imagen 47" descr="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nteres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4" w:history="1">
                              <w:r w:rsidRPr="00E34AFC">
                                <w:rPr>
                                  <w:sz w:val="28"/>
                                  <w:szCs w:val="28"/>
                                  <w:lang w:val="es-ES"/>
                                </w:rPr>
                                <w:t>http://pinterest.com/habitissimo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"https://www.habitissimo.es/images/social/facebook.png" \* MERGEFORMATINET </w:instrText>
                            </w:r>
                            <w:r w:rsidRPr="00E34AFC">
                              <w:rPr>
                                <w:sz w:val="28"/>
                                <w:szCs w:val="28"/>
                                <w:lang w:val="es-ES"/>
                              </w:rPr>
                              <w:fldChar w:fldCharType="separate"/>
                            </w:r>
                            <w:r w:rsidRPr="00E34AFC">
                              <w:rPr>
                                <w:noProof/>
                                <w:sz w:val="28"/>
                                <w:szCs w:val="28"/>
                                <w:lang w:val="es-ES"/>
                              </w:rPr>
                              <w:drawing>
                                <wp:inline distT="0" distB="0" distL="0" distR="0" wp14:anchorId="63900080" wp14:editId="26701AD9">
                                  <wp:extent cx="302260" cy="302260"/>
                                  <wp:effectExtent l="0" t="0" r="2540" b="2540"/>
                                  <wp:docPr id="48" name="Imagen 48"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book"/>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5" w:history="1">
                              <w:r w:rsidRPr="00E34AFC">
                                <w:rPr>
                                  <w:sz w:val="28"/>
                                  <w:szCs w:val="28"/>
                                  <w:lang w:val="es-ES"/>
                                </w:rPr>
                                <w:t>https://www.facebook.com/habitissimo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"https://www.habitissimo.es/images/social/twitter.png" \* MERGEFORMATINET </w:instrText>
                            </w:r>
                            <w:r w:rsidRPr="00E34AFC">
                              <w:rPr>
                                <w:sz w:val="28"/>
                                <w:szCs w:val="28"/>
                                <w:lang w:val="es-ES"/>
                              </w:rPr>
                              <w:fldChar w:fldCharType="separate"/>
                            </w:r>
                            <w:r w:rsidRPr="00E34AFC">
                              <w:rPr>
                                <w:noProof/>
                                <w:sz w:val="28"/>
                                <w:szCs w:val="28"/>
                                <w:lang w:val="es-ES"/>
                              </w:rPr>
                              <w:drawing>
                                <wp:inline distT="0" distB="0" distL="0" distR="0" wp14:anchorId="35C2C356" wp14:editId="0BCC7F2E">
                                  <wp:extent cx="302260" cy="302260"/>
                                  <wp:effectExtent l="0" t="0" r="2540" b="2540"/>
                                  <wp:docPr id="19" name="Imagen 19"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witte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6" w:history="1">
                              <w:r w:rsidRPr="00E34AFC">
                                <w:rPr>
                                  <w:sz w:val="28"/>
                                  <w:szCs w:val="28"/>
                                  <w:lang w:val="es-ES"/>
                                </w:rPr>
                                <w:t>https://twitter.com/habitissimo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"https://www.habitissimo.es/images/social/youtube.png" \* MERGEFORMATINET </w:instrText>
                            </w:r>
                            <w:r w:rsidRPr="00E34AFC">
                              <w:rPr>
                                <w:sz w:val="28"/>
                                <w:szCs w:val="28"/>
                                <w:lang w:val="es-ES"/>
                              </w:rPr>
                              <w:fldChar w:fldCharType="separate"/>
                            </w:r>
                            <w:r w:rsidRPr="00E34AFC">
                              <w:rPr>
                                <w:noProof/>
                                <w:sz w:val="28"/>
                                <w:szCs w:val="28"/>
                                <w:lang w:val="es-ES"/>
                              </w:rPr>
                              <w:drawing>
                                <wp:inline distT="0" distB="0" distL="0" distR="0" wp14:anchorId="3F37BF62" wp14:editId="58B5EADE">
                                  <wp:extent cx="302260" cy="302260"/>
                                  <wp:effectExtent l="0" t="0" r="2540" b="2540"/>
                                  <wp:docPr id="49" name="Imagen 49"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ouTub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7" w:history="1">
                              <w:r w:rsidRPr="00E34AFC">
                                <w:rPr>
                                  <w:sz w:val="28"/>
                                  <w:szCs w:val="28"/>
                                  <w:lang w:val="es-ES"/>
                                </w:rPr>
                                <w:t>http://www.youtube.com/habitissimo</w:t>
                              </w:r>
                            </w:hyperlink>
                          </w:p>
                          <w:p w:rsidR="0099720C" w:rsidRPr="00E34AFC" w:rsidRDefault="0099720C" w:rsidP="007653AA">
                            <w:pPr>
                              <w:jc w:val="both"/>
                              <w:rPr>
                                <w:sz w:val="28"/>
                                <w:szCs w:val="28"/>
                                <w:lang w:val="es-ES"/>
                              </w:rPr>
                            </w:pPr>
                            <w:r w:rsidRPr="00E34AFC">
                              <w:rPr>
                                <w:sz w:val="28"/>
                                <w:szCs w:val="28"/>
                                <w:lang w:val="es-ES"/>
                              </w:rPr>
                              <w:fldChar w:fldCharType="begin"/>
                            </w:r>
                            <w:r w:rsidRPr="00E34AFC">
                              <w:rPr>
                                <w:sz w:val="28"/>
                                <w:szCs w:val="28"/>
                                <w:lang w:val="es-ES"/>
                              </w:rPr>
                              <w:instrText xml:space="preserve"> INCLUDEPICTURE "https://www.habitissimo.es/images/social/linkedin.png" \* MERGEFORMATINET </w:instrText>
                            </w:r>
                            <w:r w:rsidRPr="00E34AFC">
                              <w:rPr>
                                <w:sz w:val="28"/>
                                <w:szCs w:val="28"/>
                                <w:lang w:val="es-ES"/>
                              </w:rPr>
                              <w:fldChar w:fldCharType="separate"/>
                            </w:r>
                            <w:r w:rsidRPr="00E34AFC">
                              <w:rPr>
                                <w:noProof/>
                                <w:sz w:val="28"/>
                                <w:szCs w:val="28"/>
                                <w:lang w:val="es-ES"/>
                              </w:rPr>
                              <w:drawing>
                                <wp:inline distT="0" distB="0" distL="0" distR="0" wp14:anchorId="56001F70" wp14:editId="5DC2EEE4">
                                  <wp:extent cx="302260" cy="302260"/>
                                  <wp:effectExtent l="0" t="0" r="2540" b="2540"/>
                                  <wp:docPr id="50" name="Imagen 50"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kedI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34AFC">
                              <w:rPr>
                                <w:sz w:val="28"/>
                                <w:szCs w:val="28"/>
                                <w:lang w:val="es-ES"/>
                              </w:rPr>
                              <w:fldChar w:fldCharType="end"/>
                            </w:r>
                            <w:hyperlink r:id="rId128" w:history="1">
                              <w:r w:rsidRPr="00E34AFC">
                                <w:rPr>
                                  <w:sz w:val="28"/>
                                  <w:szCs w:val="28"/>
                                  <w:lang w:val="es-ES"/>
                                </w:rPr>
                                <w:t>http://www.linkedin.com/company/habitissimo</w:t>
                              </w:r>
                            </w:hyperlink>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Premio BigBan Angels a la mejor desinversión, Congreso Nacional de Business Angels, 2017.</w:t>
                            </w:r>
                          </w:p>
                          <w:p w:rsidR="0099720C" w:rsidRPr="00E34AFC" w:rsidRDefault="0099720C" w:rsidP="007653AA">
                            <w:pPr>
                              <w:jc w:val="both"/>
                              <w:rPr>
                                <w:sz w:val="28"/>
                                <w:szCs w:val="28"/>
                                <w:lang w:val="es-ES"/>
                              </w:rPr>
                            </w:pPr>
                            <w:r w:rsidRPr="00E34AFC">
                              <w:rPr>
                                <w:sz w:val="28"/>
                                <w:szCs w:val="28"/>
                                <w:lang w:val="es-ES"/>
                              </w:rPr>
                              <w:t>Premio a la empresa que mejor fomenta la igualdad, Fundación del Parc Bit, 2017.</w:t>
                            </w:r>
                          </w:p>
                          <w:p w:rsidR="0099720C" w:rsidRPr="00E34AFC" w:rsidRDefault="0099720C" w:rsidP="007653AA">
                            <w:pPr>
                              <w:jc w:val="both"/>
                              <w:rPr>
                                <w:sz w:val="28"/>
                                <w:szCs w:val="28"/>
                                <w:lang w:val="es-ES"/>
                              </w:rPr>
                            </w:pPr>
                            <w:r w:rsidRPr="00E34AFC">
                              <w:rPr>
                                <w:sz w:val="28"/>
                                <w:szCs w:val="28"/>
                                <w:lang w:val="es-ES"/>
                              </w:rPr>
                              <w:t>Premio FT 1000 Europe’s Fastest Growing Companies, 2017. Ranking Financial Time, 2017.</w:t>
                            </w:r>
                          </w:p>
                          <w:p w:rsidR="0099720C" w:rsidRPr="00E34AFC" w:rsidRDefault="0099720C" w:rsidP="007653AA">
                            <w:pPr>
                              <w:jc w:val="both"/>
                              <w:rPr>
                                <w:sz w:val="28"/>
                                <w:szCs w:val="28"/>
                                <w:lang w:val="es-ES"/>
                              </w:rPr>
                            </w:pPr>
                            <w:r w:rsidRPr="00E34AFC">
                              <w:rPr>
                                <w:sz w:val="28"/>
                                <w:szCs w:val="28"/>
                                <w:lang w:val="es-ES"/>
                              </w:rPr>
                              <w:t>Premio CEPYME, Creación de Empleo, 2016.</w:t>
                            </w:r>
                          </w:p>
                          <w:p w:rsidR="0099720C" w:rsidRPr="00E34AFC" w:rsidRDefault="0099720C" w:rsidP="007653AA">
                            <w:pPr>
                              <w:rPr>
                                <w:sz w:val="28"/>
                                <w:szCs w:val="28"/>
                                <w:lang w:val="es-ES"/>
                              </w:rPr>
                            </w:pPr>
                          </w:p>
                          <w:p w:rsidR="0099720C" w:rsidRPr="00E34AFC" w:rsidRDefault="0099720C" w:rsidP="007653AA">
                            <w:pPr>
                              <w:spacing w:line="276" w:lineRule="auto"/>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58592" behindDoc="0" locked="0" layoutInCell="1" allowOverlap="1" wp14:anchorId="04273B1B" wp14:editId="70132477">
                <wp:simplePos x="0" y="0"/>
                <wp:positionH relativeFrom="column">
                  <wp:posOffset>-292100</wp:posOffset>
                </wp:positionH>
                <wp:positionV relativeFrom="paragraph">
                  <wp:posOffset>-330200</wp:posOffset>
                </wp:positionV>
                <wp:extent cx="9677400" cy="7543800"/>
                <wp:effectExtent l="0" t="0" r="12700" b="12700"/>
                <wp:wrapNone/>
                <wp:docPr id="451" name="Cuadro de texto 451"/>
                <wp:cNvGraphicFramePr/>
                <a:graphic xmlns:a="http://schemas.openxmlformats.org/drawingml/2006/main">
                  <a:graphicData uri="http://schemas.microsoft.com/office/word/2010/wordprocessingShape">
                    <wps:wsp>
                      <wps:cNvSpPr txBox="1"/>
                      <wps:spPr>
                        <a:xfrm>
                          <a:off x="0" y="0"/>
                          <a:ext cx="9677400" cy="75438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(5) </w:t>
                                  </w:r>
                                  <w:r w:rsidRPr="009F2CF8">
                                    <w:rPr>
                                      <w:rFonts w:ascii="Roboto" w:eastAsia="Libre Baskerville" w:hAnsi="Roboto" w:cstheme="majorHAnsi"/>
                                      <w:b/>
                                      <w:sz w:val="28"/>
                                      <w:szCs w:val="28"/>
                                    </w:rPr>
                                    <w:t>FICHA TÉCNICA</w:t>
                                  </w:r>
                                </w:p>
                              </w:tc>
                              <w:tc>
                                <w:tcPr>
                                  <w:tcW w:w="10064" w:type="dxa"/>
                                </w:tcPr>
                                <w:p w:rsidR="0099720C" w:rsidRPr="00E34AFC" w:rsidRDefault="0099720C" w:rsidP="007653AA">
                                  <w:pPr>
                                    <w:jc w:val="both"/>
                                    <w:rPr>
                                      <w:sz w:val="28"/>
                                      <w:szCs w:val="28"/>
                                      <w:lang w:val="es-ES"/>
                                    </w:rPr>
                                  </w:pPr>
                                  <w:r w:rsidRPr="00E34AFC">
                                    <w:rPr>
                                      <w:sz w:val="28"/>
                                      <w:szCs w:val="28"/>
                                      <w:lang w:val="es-ES"/>
                                    </w:rPr>
                                    <w:t>GOOGLE</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7653AA">
                                  <w:pPr>
                                    <w:jc w:val="both"/>
                                    <w:rPr>
                                      <w:sz w:val="28"/>
                                      <w:szCs w:val="28"/>
                                      <w:lang w:val="es-ES"/>
                                    </w:rPr>
                                  </w:pPr>
                                  <w:r w:rsidRPr="00E34AFC">
                                    <w:rPr>
                                      <w:sz w:val="28"/>
                                      <w:szCs w:val="28"/>
                                      <w:lang w:val="es-ES"/>
                                    </w:rPr>
                                    <w:t>Wilkipedia</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7653AA">
                                  <w:pPr>
                                    <w:jc w:val="both"/>
                                    <w:rPr>
                                      <w:sz w:val="28"/>
                                      <w:szCs w:val="28"/>
                                      <w:lang w:val="es-ES"/>
                                    </w:rPr>
                                  </w:pPr>
                                  <w:hyperlink r:id="rId129" w:history="1">
                                    <w:r w:rsidR="0099720C" w:rsidRPr="00E34AFC">
                                      <w:rPr>
                                        <w:lang w:val="es-ES"/>
                                      </w:rPr>
                                      <w:t>https://jobtoday.com/es/quienes-somos/</w:t>
                                    </w:r>
                                  </w:hyperlink>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7653AA">
                                  <w:pPr>
                                    <w:jc w:val="both"/>
                                    <w:rPr>
                                      <w:sz w:val="28"/>
                                      <w:szCs w:val="28"/>
                                      <w:lang w:val="es-ES"/>
                                    </w:rPr>
                                  </w:pPr>
                                  <w:r w:rsidRPr="00E34AFC">
                                    <w:rPr>
                                      <w:sz w:val="28"/>
                                      <w:szCs w:val="28"/>
                                      <w:lang w:val="es-ES"/>
                                    </w:rPr>
                                    <w:t>JOB TODAY, 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2015</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Job Today</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7653AA">
                                  <w:pPr>
                                    <w:jc w:val="both"/>
                                    <w:rPr>
                                      <w:sz w:val="28"/>
                                      <w:szCs w:val="28"/>
                                      <w:lang w:val="es-ES"/>
                                    </w:rPr>
                                  </w:pPr>
                                  <w:r w:rsidRPr="00E34AFC">
                                    <w:rPr>
                                      <w:sz w:val="28"/>
                                      <w:szCs w:val="28"/>
                                      <w:lang w:val="es-ES"/>
                                    </w:rPr>
                                    <w:t>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Eugene Mizin</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Ayudar a más de 25,000 personas de cada ciudad  a encontrar trabajo</w:t>
                                  </w:r>
                                </w:p>
                                <w:p w:rsidR="0099720C" w:rsidRPr="00E34AFC" w:rsidRDefault="0099720C" w:rsidP="007653AA">
                                  <w:pPr>
                                    <w:ind w:left="300"/>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7653AA">
                                  <w:pPr>
                                    <w:jc w:val="both"/>
                                    <w:rPr>
                                      <w:sz w:val="28"/>
                                      <w:szCs w:val="28"/>
                                      <w:lang w:val="es-ES"/>
                                    </w:rPr>
                                  </w:pPr>
                                  <w:r w:rsidRPr="00E34AFC">
                                    <w:rPr>
                                      <w:sz w:val="28"/>
                                      <w:szCs w:val="28"/>
                                      <w:lang w:val="es-ES"/>
                                    </w:rPr>
                                    <w:t xml:space="preserve">Plataformas moviles, </w:t>
                                  </w:r>
                                </w:p>
                                <w:p w:rsidR="0099720C" w:rsidRPr="00E34AFC" w:rsidRDefault="0099720C" w:rsidP="007653AA">
                                  <w:pPr>
                                    <w:spacing w:line="276" w:lineRule="auto"/>
                                    <w:jc w:val="both"/>
                                    <w:rPr>
                                      <w:sz w:val="28"/>
                                      <w:szCs w:val="28"/>
                                      <w:lang w:val="es-ES"/>
                                    </w:rPr>
                                  </w:pPr>
                                  <w:r w:rsidRPr="00E34AFC">
                                    <w:rPr>
                                      <w:sz w:val="28"/>
                                      <w:szCs w:val="28"/>
                                      <w:lang w:val="es-ES"/>
                                    </w:rPr>
                                    <w:t>Televisión, Periodicos</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7653AA">
                                  <w:pPr>
                                    <w:jc w:val="both"/>
                                    <w:rPr>
                                      <w:sz w:val="28"/>
                                      <w:szCs w:val="28"/>
                                      <w:lang w:val="es-ES"/>
                                    </w:rPr>
                                  </w:pPr>
                                  <w:r w:rsidRPr="00E34AFC">
                                    <w:rPr>
                                      <w:sz w:val="28"/>
                                      <w:szCs w:val="28"/>
                                      <w:lang w:val="es-ES"/>
                                    </w:rPr>
                                    <w:t>Plataforma empleada para ayudar en la busqueda de empleo</w:t>
                                  </w:r>
                                </w:p>
                                <w:p w:rsidR="0099720C" w:rsidRPr="00E34AFC" w:rsidRDefault="0099720C" w:rsidP="007653AA">
                                  <w:pPr>
                                    <w:spacing w:line="276" w:lineRule="auto"/>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7653AA">
                                  <w:pPr>
                                    <w:jc w:val="both"/>
                                    <w:rPr>
                                      <w:sz w:val="28"/>
                                      <w:szCs w:val="28"/>
                                      <w:lang w:val="es-ES"/>
                                    </w:rPr>
                                  </w:pPr>
                                  <w:r w:rsidRPr="00E34AFC">
                                    <w:rPr>
                                      <w:sz w:val="28"/>
                                      <w:szCs w:val="28"/>
                                      <w:lang w:val="es-ES"/>
                                    </w:rPr>
                                    <w:t>Londres, Reino Unido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7653AA">
                                  <w:pPr>
                                    <w:jc w:val="both"/>
                                    <w:rPr>
                                      <w:sz w:val="28"/>
                                      <w:szCs w:val="28"/>
                                      <w:lang w:val="es-ES"/>
                                    </w:rPr>
                                  </w:pPr>
                                  <w:r w:rsidRPr="00E34AFC">
                                    <w:rPr>
                                      <w:sz w:val="28"/>
                                      <w:szCs w:val="28"/>
                                      <w:lang w:val="es-ES"/>
                                    </w:rPr>
                                    <w:t>Con JOB HOY, estás listo para hacer unos pocos toques y siempre recibirás respuesta, en cuanto a la necesidad de tu busqueda de 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Llegamos a vallas publicitarias, paradas de autobuses, estaciones de ferrocarril, autobuses de Londres</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99720C" w:rsidP="007653AA">
                                  <w:pPr>
                                    <w:jc w:val="both"/>
                                    <w:rPr>
                                      <w:sz w:val="28"/>
                                      <w:szCs w:val="28"/>
                                      <w:lang w:val="es-ES"/>
                                    </w:rPr>
                                  </w:pPr>
                                  <w:r w:rsidRPr="00E34AFC">
                                    <w:rPr>
                                      <w:sz w:val="28"/>
                                      <w:szCs w:val="28"/>
                                      <w:lang w:val="es-ES"/>
                                    </w:rPr>
                                    <w:t>JCDecaux, Kiss Radio,  Exterior Media, Transport For London</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Tenemos grandes planes para la televisión y la radio en los próximos meses: siempre estamos atrayendo a nuevos solicitantes de empleo.</w:t>
                                  </w: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3B1B" id="Cuadro de texto 451" o:spid="_x0000_s1056" type="#_x0000_t202" style="position:absolute;left:0;text-align:left;margin-left:-23pt;margin-top:-26pt;width:762pt;height:59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(5) </w:t>
                            </w:r>
                            <w:r w:rsidRPr="009F2CF8">
                              <w:rPr>
                                <w:rFonts w:ascii="Roboto" w:eastAsia="Libre Baskerville" w:hAnsi="Roboto" w:cstheme="majorHAnsi"/>
                                <w:b/>
                                <w:sz w:val="28"/>
                                <w:szCs w:val="28"/>
                              </w:rPr>
                              <w:t>FICHA TÉCNICA</w:t>
                            </w:r>
                          </w:p>
                        </w:tc>
                        <w:tc>
                          <w:tcPr>
                            <w:tcW w:w="10064" w:type="dxa"/>
                          </w:tcPr>
                          <w:p w:rsidR="0099720C" w:rsidRPr="00E34AFC" w:rsidRDefault="0099720C" w:rsidP="007653AA">
                            <w:pPr>
                              <w:jc w:val="both"/>
                              <w:rPr>
                                <w:sz w:val="28"/>
                                <w:szCs w:val="28"/>
                                <w:lang w:val="es-ES"/>
                              </w:rPr>
                            </w:pPr>
                            <w:r w:rsidRPr="00E34AFC">
                              <w:rPr>
                                <w:sz w:val="28"/>
                                <w:szCs w:val="28"/>
                                <w:lang w:val="es-ES"/>
                              </w:rPr>
                              <w:t>GOOGLE</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7653AA">
                            <w:pPr>
                              <w:jc w:val="both"/>
                              <w:rPr>
                                <w:sz w:val="28"/>
                                <w:szCs w:val="28"/>
                                <w:lang w:val="es-ES"/>
                              </w:rPr>
                            </w:pPr>
                            <w:r w:rsidRPr="00E34AFC">
                              <w:rPr>
                                <w:sz w:val="28"/>
                                <w:szCs w:val="28"/>
                                <w:lang w:val="es-ES"/>
                              </w:rPr>
                              <w:t>Wilkipedia</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7653AA">
                            <w:pPr>
                              <w:jc w:val="both"/>
                              <w:rPr>
                                <w:sz w:val="28"/>
                                <w:szCs w:val="28"/>
                                <w:lang w:val="es-ES"/>
                              </w:rPr>
                            </w:pPr>
                            <w:hyperlink r:id="rId130" w:history="1">
                              <w:r w:rsidR="0099720C" w:rsidRPr="00E34AFC">
                                <w:rPr>
                                  <w:lang w:val="es-ES"/>
                                </w:rPr>
                                <w:t>https://jobtoday.com/es/quienes-somos/</w:t>
                              </w:r>
                            </w:hyperlink>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7653AA">
                            <w:pPr>
                              <w:jc w:val="both"/>
                              <w:rPr>
                                <w:sz w:val="28"/>
                                <w:szCs w:val="28"/>
                                <w:lang w:val="es-ES"/>
                              </w:rPr>
                            </w:pPr>
                            <w:r w:rsidRPr="00E34AFC">
                              <w:rPr>
                                <w:sz w:val="28"/>
                                <w:szCs w:val="28"/>
                                <w:lang w:val="es-ES"/>
                              </w:rPr>
                              <w:t>JOB TODAY, 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2015</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Job Today</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E34AFC" w:rsidRDefault="0099720C" w:rsidP="007653AA">
                            <w:pPr>
                              <w:jc w:val="both"/>
                              <w:rPr>
                                <w:sz w:val="28"/>
                                <w:szCs w:val="28"/>
                                <w:lang w:val="es-ES"/>
                              </w:rPr>
                            </w:pPr>
                            <w:r w:rsidRPr="00E34AFC">
                              <w:rPr>
                                <w:sz w:val="28"/>
                                <w:szCs w:val="28"/>
                                <w:lang w:val="es-ES"/>
                              </w:rPr>
                              <w:t>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Eugene Mizin</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Ayudar a más de 25,000 personas de cada ciudad  a encontrar trabajo</w:t>
                            </w:r>
                          </w:p>
                          <w:p w:rsidR="0099720C" w:rsidRPr="00E34AFC" w:rsidRDefault="0099720C" w:rsidP="007653AA">
                            <w:pPr>
                              <w:ind w:left="300"/>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E34AFC" w:rsidRDefault="0099720C" w:rsidP="007653AA">
                            <w:pPr>
                              <w:jc w:val="both"/>
                              <w:rPr>
                                <w:sz w:val="28"/>
                                <w:szCs w:val="28"/>
                                <w:lang w:val="es-ES"/>
                              </w:rPr>
                            </w:pPr>
                            <w:r w:rsidRPr="00E34AFC">
                              <w:rPr>
                                <w:sz w:val="28"/>
                                <w:szCs w:val="28"/>
                                <w:lang w:val="es-ES"/>
                              </w:rPr>
                              <w:t xml:space="preserve">Plataformas moviles, </w:t>
                            </w:r>
                          </w:p>
                          <w:p w:rsidR="0099720C" w:rsidRPr="00E34AFC" w:rsidRDefault="0099720C" w:rsidP="007653AA">
                            <w:pPr>
                              <w:spacing w:line="276" w:lineRule="auto"/>
                              <w:jc w:val="both"/>
                              <w:rPr>
                                <w:sz w:val="28"/>
                                <w:szCs w:val="28"/>
                                <w:lang w:val="es-ES"/>
                              </w:rPr>
                            </w:pPr>
                            <w:r w:rsidRPr="00E34AFC">
                              <w:rPr>
                                <w:sz w:val="28"/>
                                <w:szCs w:val="28"/>
                                <w:lang w:val="es-ES"/>
                              </w:rPr>
                              <w:t>Televisión, Periodicos</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E34AFC" w:rsidRDefault="0099720C" w:rsidP="007653AA">
                            <w:pPr>
                              <w:jc w:val="both"/>
                              <w:rPr>
                                <w:sz w:val="28"/>
                                <w:szCs w:val="28"/>
                                <w:lang w:val="es-ES"/>
                              </w:rPr>
                            </w:pPr>
                            <w:r w:rsidRPr="00E34AFC">
                              <w:rPr>
                                <w:sz w:val="28"/>
                                <w:szCs w:val="28"/>
                                <w:lang w:val="es-ES"/>
                              </w:rPr>
                              <w:t>Plataforma empleada para ayudar en la busqueda de empleo</w:t>
                            </w:r>
                          </w:p>
                          <w:p w:rsidR="0099720C" w:rsidRPr="00E34AFC" w:rsidRDefault="0099720C" w:rsidP="007653AA">
                            <w:pPr>
                              <w:spacing w:line="276" w:lineRule="auto"/>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E34AFC" w:rsidRDefault="0099720C" w:rsidP="007653AA">
                            <w:pPr>
                              <w:jc w:val="both"/>
                              <w:rPr>
                                <w:sz w:val="28"/>
                                <w:szCs w:val="28"/>
                                <w:lang w:val="es-ES"/>
                              </w:rPr>
                            </w:pPr>
                            <w:r w:rsidRPr="00E34AFC">
                              <w:rPr>
                                <w:sz w:val="28"/>
                                <w:szCs w:val="28"/>
                                <w:lang w:val="es-ES"/>
                              </w:rPr>
                              <w:t>Londres, Reino Unido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E34AFC" w:rsidRDefault="0099720C" w:rsidP="007653AA">
                            <w:pPr>
                              <w:jc w:val="both"/>
                              <w:rPr>
                                <w:sz w:val="28"/>
                                <w:szCs w:val="28"/>
                                <w:lang w:val="es-ES"/>
                              </w:rPr>
                            </w:pPr>
                            <w:r w:rsidRPr="00E34AFC">
                              <w:rPr>
                                <w:sz w:val="28"/>
                                <w:szCs w:val="28"/>
                                <w:lang w:val="es-ES"/>
                              </w:rPr>
                              <w:t>Con JOB HOY, estás listo para hacer unos pocos toques y siempre recibirás respuesta, en cuanto a la necesidad de tu busqueda de empleo</w:t>
                            </w: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Llegamos a vallas publicitarias, paradas de autobuses, estaciones de ferrocarril, autobuses de Londres</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E34AFC" w:rsidRDefault="0099720C" w:rsidP="007653AA">
                            <w:pPr>
                              <w:jc w:val="both"/>
                              <w:rPr>
                                <w:sz w:val="28"/>
                                <w:szCs w:val="28"/>
                                <w:lang w:val="es-ES"/>
                              </w:rPr>
                            </w:pPr>
                            <w:r w:rsidRPr="00E34AFC">
                              <w:rPr>
                                <w:sz w:val="28"/>
                                <w:szCs w:val="28"/>
                                <w:lang w:val="es-ES"/>
                              </w:rPr>
                              <w:t>JCDecaux, Kiss Radio,  Exterior Media, Transport For London</w:t>
                            </w:r>
                          </w:p>
                          <w:p w:rsidR="0099720C" w:rsidRPr="00E34AFC" w:rsidRDefault="0099720C" w:rsidP="007653AA">
                            <w:pPr>
                              <w:jc w:val="both"/>
                              <w:rPr>
                                <w:sz w:val="28"/>
                                <w:szCs w:val="28"/>
                                <w:lang w:val="es-ES"/>
                              </w:rPr>
                            </w:pPr>
                          </w:p>
                        </w:tc>
                      </w:tr>
                      <w:tr w:rsidR="0099720C" w:rsidRPr="00E34AFC" w:rsidTr="007653AA">
                        <w:tc>
                          <w:tcPr>
                            <w:tcW w:w="4957" w:type="dxa"/>
                            <w:shd w:val="clear" w:color="auto" w:fill="D9D9D9" w:themeFill="background1" w:themeFillShade="D9"/>
                            <w:vAlign w:val="center"/>
                          </w:tcPr>
                          <w:p w:rsidR="0099720C" w:rsidRPr="009F2CF8" w:rsidRDefault="0099720C" w:rsidP="007653AA">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E34AFC" w:rsidRDefault="0099720C" w:rsidP="007653AA">
                            <w:pPr>
                              <w:jc w:val="both"/>
                              <w:rPr>
                                <w:sz w:val="28"/>
                                <w:szCs w:val="28"/>
                                <w:lang w:val="es-ES"/>
                              </w:rPr>
                            </w:pPr>
                            <w:r w:rsidRPr="00E34AFC">
                              <w:rPr>
                                <w:sz w:val="28"/>
                                <w:szCs w:val="28"/>
                                <w:lang w:val="es-ES"/>
                              </w:rPr>
                              <w:t>Tenemos grandes planes para la televisión y la radio en los próximos meses: siempre estamos atrayendo a nuevos solicitantes de empleo.</w:t>
                            </w: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60640" behindDoc="0" locked="0" layoutInCell="1" allowOverlap="1" wp14:anchorId="1AFEAB56" wp14:editId="36FFD111">
                <wp:simplePos x="0" y="0"/>
                <wp:positionH relativeFrom="column">
                  <wp:posOffset>-292100</wp:posOffset>
                </wp:positionH>
                <wp:positionV relativeFrom="paragraph">
                  <wp:posOffset>-279400</wp:posOffset>
                </wp:positionV>
                <wp:extent cx="9677400" cy="7340600"/>
                <wp:effectExtent l="0" t="0" r="12700" b="12700"/>
                <wp:wrapNone/>
                <wp:docPr id="452" name="Cuadro de texto 452"/>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9720C">
                                    <w:rPr>
                                      <w:rFonts w:ascii="Roboto" w:eastAsia="Libre Baskerville" w:hAnsi="Roboto" w:cstheme="majorHAnsi"/>
                                      <w:b/>
                                      <w:sz w:val="36"/>
                                      <w:szCs w:val="36"/>
                                    </w:rPr>
                                    <w:t>(6)</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064" w:type="dxa"/>
                                </w:tcPr>
                                <w:p w:rsidR="0099720C" w:rsidRPr="00E34AFC" w:rsidRDefault="0099720C" w:rsidP="00836400">
                                  <w:pPr>
                                    <w:jc w:val="both"/>
                                    <w:rPr>
                                      <w:sz w:val="28"/>
                                      <w:szCs w:val="28"/>
                                      <w:lang w:val="es-ES"/>
                                    </w:rPr>
                                  </w:pPr>
                                  <w:r w:rsidRPr="00E34AFC">
                                    <w:rPr>
                                      <w:sz w:val="28"/>
                                      <w:szCs w:val="28"/>
                                      <w:lang w:val="es-ES"/>
                                    </w:rPr>
                                    <w:t>GOOGLE</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836400">
                                  <w:pPr>
                                    <w:jc w:val="both"/>
                                    <w:rPr>
                                      <w:sz w:val="28"/>
                                      <w:szCs w:val="28"/>
                                      <w:lang w:val="es-ES"/>
                                    </w:rPr>
                                  </w:pPr>
                                  <w:r w:rsidRPr="00E34AFC">
                                    <w:rPr>
                                      <w:sz w:val="28"/>
                                      <w:szCs w:val="28"/>
                                      <w:lang w:val="es-ES"/>
                                    </w:rPr>
                                    <w:t>Wilkipedia</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836400">
                                  <w:pPr>
                                    <w:jc w:val="both"/>
                                    <w:rPr>
                                      <w:sz w:val="28"/>
                                      <w:szCs w:val="28"/>
                                      <w:lang w:val="es-ES"/>
                                    </w:rPr>
                                  </w:pPr>
                                  <w:hyperlink r:id="rId131" w:history="1">
                                    <w:r w:rsidR="0099720C" w:rsidRPr="00E34AFC">
                                      <w:rPr>
                                        <w:sz w:val="28"/>
                                        <w:szCs w:val="28"/>
                                        <w:lang w:val="es-ES"/>
                                      </w:rPr>
                                      <w:t>https://es.wikipedia.org/wiki/InfoJobs</w:t>
                                    </w:r>
                                  </w:hyperlink>
                                </w:p>
                              </w:tc>
                            </w:tr>
                            <w:tr w:rsidR="0099720C" w:rsidRPr="00E34AFC"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836400">
                                  <w:pPr>
                                    <w:jc w:val="both"/>
                                    <w:rPr>
                                      <w:sz w:val="28"/>
                                      <w:szCs w:val="28"/>
                                      <w:lang w:val="es-ES"/>
                                    </w:rPr>
                                  </w:pPr>
                                  <w:r w:rsidRPr="00E34AFC">
                                    <w:rPr>
                                      <w:sz w:val="28"/>
                                      <w:szCs w:val="28"/>
                                      <w:lang w:val="es-ES"/>
                                    </w:rPr>
                                    <w:t>InfoJobs.net, como bolsa de empleo online,</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836400">
                                  <w:pPr>
                                    <w:jc w:val="both"/>
                                    <w:rPr>
                                      <w:sz w:val="28"/>
                                      <w:szCs w:val="28"/>
                                      <w:lang w:val="es-ES"/>
                                    </w:rPr>
                                  </w:pPr>
                                  <w:r w:rsidRPr="00E34AFC">
                                    <w:rPr>
                                      <w:sz w:val="28"/>
                                      <w:szCs w:val="28"/>
                                      <w:lang w:val="es-ES"/>
                                    </w:rPr>
                                    <w:t>1998</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InfoJobs.com.br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613F29" w:rsidRDefault="00EC2C5C" w:rsidP="00836400">
                                  <w:pPr>
                                    <w:jc w:val="both"/>
                                    <w:rPr>
                                      <w:sz w:val="28"/>
                                      <w:szCs w:val="28"/>
                                      <w:lang w:val="es-ES"/>
                                    </w:rPr>
                                  </w:pPr>
                                  <w:hyperlink r:id="rId132" w:tooltip="Bolsa de empleo (aún no redactado)" w:history="1">
                                    <w:r w:rsidR="0099720C" w:rsidRPr="00613F29">
                                      <w:rPr>
                                        <w:sz w:val="28"/>
                                        <w:szCs w:val="28"/>
                                        <w:lang w:val="es-ES"/>
                                      </w:rPr>
                                      <w:t>Bolsa de empleo</w:t>
                                    </w:r>
                                  </w:hyperlink>
                                  <w:r w:rsidR="0099720C" w:rsidRPr="00613F29">
                                    <w:rPr>
                                      <w:sz w:val="28"/>
                                      <w:szCs w:val="28"/>
                                      <w:lang w:val="es-ES"/>
                                    </w:rPr>
                                    <w:t> privada online</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613F29" w:rsidRDefault="0099720C" w:rsidP="00836400">
                                  <w:pPr>
                                    <w:jc w:val="both"/>
                                    <w:rPr>
                                      <w:sz w:val="28"/>
                                      <w:szCs w:val="28"/>
                                      <w:lang w:val="es-ES"/>
                                    </w:rPr>
                                  </w:pPr>
                                  <w:r w:rsidRPr="00613F29">
                                    <w:rPr>
                                      <w:sz w:val="28"/>
                                      <w:szCs w:val="28"/>
                                      <w:lang w:val="es-ES"/>
                                    </w:rPr>
                                    <w:t>Grupo Intercom</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Es la bolsa de </w:t>
                                  </w:r>
                                  <w:hyperlink r:id="rId133" w:tooltip="Empleo" w:history="1">
                                    <w:r w:rsidRPr="00613F29">
                                      <w:rPr>
                                        <w:sz w:val="28"/>
                                        <w:szCs w:val="28"/>
                                        <w:lang w:val="es-ES"/>
                                      </w:rPr>
                                      <w:t>empleo</w:t>
                                    </w:r>
                                  </w:hyperlink>
                                  <w:r w:rsidRPr="00613F29">
                                    <w:rPr>
                                      <w:sz w:val="28"/>
                                      <w:szCs w:val="28"/>
                                      <w:lang w:val="es-ES"/>
                                    </w:rPr>
                                    <w:t> que más tráfico registra en Brasil, según las empresa de investigación y </w:t>
                                  </w:r>
                                  <w:hyperlink r:id="rId134" w:tooltip="Análisis de audiencias" w:history="1">
                                    <w:r w:rsidRPr="00613F29">
                                      <w:rPr>
                                        <w:sz w:val="28"/>
                                        <w:szCs w:val="28"/>
                                        <w:lang w:val="es-ES"/>
                                      </w:rPr>
                                      <w:t>análisis de audiencias</w:t>
                                    </w:r>
                                  </w:hyperlink>
                                  <w:r w:rsidRPr="00613F29">
                                    <w:rPr>
                                      <w:sz w:val="28"/>
                                      <w:szCs w:val="28"/>
                                      <w:lang w:val="es-ES"/>
                                    </w:rPr>
                                    <w:t> en Internet Comscor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Publicar una oferta: servicio que permite a las empresas mostrar los detalles del puesto de trabajo que tienen disponible y al que las personas que consideran que cumplen con los requisitos se pueden apuntar entrando así en el proceso de selección.</w:t>
                                  </w: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613F29" w:rsidRDefault="0099720C" w:rsidP="00836400">
                                  <w:pPr>
                                    <w:jc w:val="both"/>
                                    <w:rPr>
                                      <w:sz w:val="28"/>
                                      <w:szCs w:val="28"/>
                                      <w:lang w:val="es-ES"/>
                                    </w:rPr>
                                  </w:pPr>
                                  <w:r w:rsidRPr="00613F29">
                                    <w:rPr>
                                      <w:sz w:val="28"/>
                                      <w:szCs w:val="28"/>
                                      <w:lang w:val="es-ES"/>
                                    </w:rPr>
                                    <w:t>Web, Apps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613F29" w:rsidRDefault="0099720C" w:rsidP="00836400">
                                  <w:pPr>
                                    <w:jc w:val="both"/>
                                    <w:rPr>
                                      <w:sz w:val="28"/>
                                      <w:szCs w:val="28"/>
                                      <w:lang w:val="es-ES"/>
                                    </w:rPr>
                                  </w:pPr>
                                  <w:r w:rsidRPr="00613F29">
                                    <w:rPr>
                                      <w:sz w:val="28"/>
                                      <w:szCs w:val="28"/>
                                      <w:lang w:val="es-ES"/>
                                    </w:rPr>
                                    <w:t>Plataforma, permite a las personas que buscan trabajo, y/o están abiertos a nuevas oportunidades laborales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613F29" w:rsidRDefault="0099720C" w:rsidP="00836400">
                                  <w:pPr>
                                    <w:jc w:val="both"/>
                                    <w:rPr>
                                      <w:sz w:val="28"/>
                                      <w:szCs w:val="28"/>
                                      <w:lang w:val="es-ES"/>
                                    </w:rPr>
                                  </w:pPr>
                                  <w:r w:rsidRPr="00613F29">
                                    <w:rPr>
                                      <w:sz w:val="28"/>
                                      <w:szCs w:val="28"/>
                                      <w:lang w:val="es-ES"/>
                                    </w:rPr>
                                    <w:t>Barcelona España</w:t>
                                  </w:r>
                                </w:p>
                              </w:tc>
                            </w:tr>
                            <w:tr w:rsidR="0099720C" w:rsidRPr="00613F29" w:rsidTr="00836400">
                              <w:trPr>
                                <w:trHeight w:val="3228"/>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613F29" w:rsidRDefault="0099720C" w:rsidP="00836400">
                                  <w:pPr>
                                    <w:jc w:val="both"/>
                                    <w:rPr>
                                      <w:sz w:val="28"/>
                                      <w:szCs w:val="28"/>
                                      <w:lang w:val="es-ES"/>
                                    </w:rPr>
                                  </w:pPr>
                                  <w:r w:rsidRPr="00613F29">
                                    <w:rPr>
                                      <w:sz w:val="28"/>
                                      <w:szCs w:val="28"/>
                                      <w:lang w:val="es-ES"/>
                                    </w:rPr>
                                    <w:t>Publicar un proyecto, para aquellas necesidades laborales que se cubren de forma puntual, InfoJobs Freelance permite la publicación de proyectos para encontrar el perfil más adecuado entre una base de datos de más de 115.000 profesionales autónomos.</w:t>
                                  </w: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EAB56" id="Cuadro de texto 452" o:spid="_x0000_s1057" type="#_x0000_t202" style="position:absolute;left:0;text-align:left;margin-left:-23pt;margin-top:-22pt;width:762pt;height:57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9720C">
                              <w:rPr>
                                <w:rFonts w:ascii="Roboto" w:eastAsia="Libre Baskerville" w:hAnsi="Roboto" w:cstheme="majorHAnsi"/>
                                <w:b/>
                                <w:sz w:val="36"/>
                                <w:szCs w:val="36"/>
                              </w:rPr>
                              <w:t>(6)</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10064" w:type="dxa"/>
                          </w:tcPr>
                          <w:p w:rsidR="0099720C" w:rsidRPr="00E34AFC" w:rsidRDefault="0099720C" w:rsidP="00836400">
                            <w:pPr>
                              <w:jc w:val="both"/>
                              <w:rPr>
                                <w:sz w:val="28"/>
                                <w:szCs w:val="28"/>
                                <w:lang w:val="es-ES"/>
                              </w:rPr>
                            </w:pPr>
                            <w:r w:rsidRPr="00E34AFC">
                              <w:rPr>
                                <w:sz w:val="28"/>
                                <w:szCs w:val="28"/>
                                <w:lang w:val="es-ES"/>
                              </w:rPr>
                              <w:t>GOOGLE</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E34AFC" w:rsidRDefault="0099720C" w:rsidP="00836400">
                            <w:pPr>
                              <w:jc w:val="both"/>
                              <w:rPr>
                                <w:sz w:val="28"/>
                                <w:szCs w:val="28"/>
                                <w:lang w:val="es-ES"/>
                              </w:rPr>
                            </w:pPr>
                            <w:r w:rsidRPr="00E34AFC">
                              <w:rPr>
                                <w:sz w:val="28"/>
                                <w:szCs w:val="28"/>
                                <w:lang w:val="es-ES"/>
                              </w:rPr>
                              <w:t>Wilkipedia</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E34AFC" w:rsidRDefault="00EC2C5C" w:rsidP="00836400">
                            <w:pPr>
                              <w:jc w:val="both"/>
                              <w:rPr>
                                <w:sz w:val="28"/>
                                <w:szCs w:val="28"/>
                                <w:lang w:val="es-ES"/>
                              </w:rPr>
                            </w:pPr>
                            <w:hyperlink r:id="rId135" w:history="1">
                              <w:r w:rsidR="0099720C" w:rsidRPr="00E34AFC">
                                <w:rPr>
                                  <w:sz w:val="28"/>
                                  <w:szCs w:val="28"/>
                                  <w:lang w:val="es-ES"/>
                                </w:rPr>
                                <w:t>https://es.wikipedia.org/wiki/InfoJobs</w:t>
                              </w:r>
                            </w:hyperlink>
                          </w:p>
                        </w:tc>
                      </w:tr>
                      <w:tr w:rsidR="0099720C" w:rsidRPr="00E34AFC"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E34AFC" w:rsidRDefault="0099720C" w:rsidP="00836400">
                            <w:pPr>
                              <w:jc w:val="both"/>
                              <w:rPr>
                                <w:sz w:val="28"/>
                                <w:szCs w:val="28"/>
                                <w:lang w:val="es-ES"/>
                              </w:rPr>
                            </w:pPr>
                            <w:r w:rsidRPr="00E34AFC">
                              <w:rPr>
                                <w:sz w:val="28"/>
                                <w:szCs w:val="28"/>
                                <w:lang w:val="es-ES"/>
                              </w:rPr>
                              <w:t>InfoJobs.net, como bolsa de empleo online,</w:t>
                            </w:r>
                          </w:p>
                        </w:tc>
                      </w:tr>
                      <w:tr w:rsidR="0099720C" w:rsidRPr="00E34AFC"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E34AFC" w:rsidRDefault="0099720C" w:rsidP="00836400">
                            <w:pPr>
                              <w:jc w:val="both"/>
                              <w:rPr>
                                <w:sz w:val="28"/>
                                <w:szCs w:val="28"/>
                                <w:lang w:val="es-ES"/>
                              </w:rPr>
                            </w:pPr>
                            <w:r w:rsidRPr="00E34AFC">
                              <w:rPr>
                                <w:sz w:val="28"/>
                                <w:szCs w:val="28"/>
                                <w:lang w:val="es-ES"/>
                              </w:rPr>
                              <w:t>1998</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InfoJobs.com.br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613F29" w:rsidRDefault="00EC2C5C" w:rsidP="00836400">
                            <w:pPr>
                              <w:jc w:val="both"/>
                              <w:rPr>
                                <w:sz w:val="28"/>
                                <w:szCs w:val="28"/>
                                <w:lang w:val="es-ES"/>
                              </w:rPr>
                            </w:pPr>
                            <w:hyperlink r:id="rId136" w:tooltip="Bolsa de empleo (aún no redactado)" w:history="1">
                              <w:r w:rsidR="0099720C" w:rsidRPr="00613F29">
                                <w:rPr>
                                  <w:sz w:val="28"/>
                                  <w:szCs w:val="28"/>
                                  <w:lang w:val="es-ES"/>
                                </w:rPr>
                                <w:t>Bolsa de empleo</w:t>
                              </w:r>
                            </w:hyperlink>
                            <w:r w:rsidR="0099720C" w:rsidRPr="00613F29">
                              <w:rPr>
                                <w:sz w:val="28"/>
                                <w:szCs w:val="28"/>
                                <w:lang w:val="es-ES"/>
                              </w:rPr>
                              <w:t> privada online</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613F29" w:rsidRDefault="0099720C" w:rsidP="00836400">
                            <w:pPr>
                              <w:jc w:val="both"/>
                              <w:rPr>
                                <w:sz w:val="28"/>
                                <w:szCs w:val="28"/>
                                <w:lang w:val="es-ES"/>
                              </w:rPr>
                            </w:pPr>
                            <w:r w:rsidRPr="00613F29">
                              <w:rPr>
                                <w:sz w:val="28"/>
                                <w:szCs w:val="28"/>
                                <w:lang w:val="es-ES"/>
                              </w:rPr>
                              <w:t>Grupo Intercom</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Es la bolsa de </w:t>
                            </w:r>
                            <w:hyperlink r:id="rId137" w:tooltip="Empleo" w:history="1">
                              <w:r w:rsidRPr="00613F29">
                                <w:rPr>
                                  <w:sz w:val="28"/>
                                  <w:szCs w:val="28"/>
                                  <w:lang w:val="es-ES"/>
                                </w:rPr>
                                <w:t>empleo</w:t>
                              </w:r>
                            </w:hyperlink>
                            <w:r w:rsidRPr="00613F29">
                              <w:rPr>
                                <w:sz w:val="28"/>
                                <w:szCs w:val="28"/>
                                <w:lang w:val="es-ES"/>
                              </w:rPr>
                              <w:t> que más tráfico registra en Brasil, según las empresa de investigación y </w:t>
                            </w:r>
                            <w:hyperlink r:id="rId138" w:tooltip="Análisis de audiencias" w:history="1">
                              <w:r w:rsidRPr="00613F29">
                                <w:rPr>
                                  <w:sz w:val="28"/>
                                  <w:szCs w:val="28"/>
                                  <w:lang w:val="es-ES"/>
                                </w:rPr>
                                <w:t>análisis de audiencias</w:t>
                              </w:r>
                            </w:hyperlink>
                            <w:r w:rsidRPr="00613F29">
                              <w:rPr>
                                <w:sz w:val="28"/>
                                <w:szCs w:val="28"/>
                                <w:lang w:val="es-ES"/>
                              </w:rPr>
                              <w:t> en Internet Comscor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Publicar una oferta: servicio que permite a las empresas mostrar los detalles del puesto de trabajo que tienen disponible y al que las personas que consideran que cumplen con los requisitos se pueden apuntar entrando así en el proceso de selección.</w:t>
                            </w: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613F29" w:rsidRDefault="0099720C" w:rsidP="00836400">
                            <w:pPr>
                              <w:jc w:val="both"/>
                              <w:rPr>
                                <w:sz w:val="28"/>
                                <w:szCs w:val="28"/>
                                <w:lang w:val="es-ES"/>
                              </w:rPr>
                            </w:pPr>
                            <w:r w:rsidRPr="00613F29">
                              <w:rPr>
                                <w:sz w:val="28"/>
                                <w:szCs w:val="28"/>
                                <w:lang w:val="es-ES"/>
                              </w:rPr>
                              <w:t>Web, Apps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613F29" w:rsidRDefault="0099720C" w:rsidP="00836400">
                            <w:pPr>
                              <w:jc w:val="both"/>
                              <w:rPr>
                                <w:sz w:val="28"/>
                                <w:szCs w:val="28"/>
                                <w:lang w:val="es-ES"/>
                              </w:rPr>
                            </w:pPr>
                            <w:r w:rsidRPr="00613F29">
                              <w:rPr>
                                <w:sz w:val="28"/>
                                <w:szCs w:val="28"/>
                                <w:lang w:val="es-ES"/>
                              </w:rPr>
                              <w:t>Plataforma, permite a las personas que buscan trabajo, y/o están abiertos a nuevas oportunidades laborales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613F29" w:rsidRDefault="0099720C" w:rsidP="00836400">
                            <w:pPr>
                              <w:jc w:val="both"/>
                              <w:rPr>
                                <w:sz w:val="28"/>
                                <w:szCs w:val="28"/>
                                <w:lang w:val="es-ES"/>
                              </w:rPr>
                            </w:pPr>
                            <w:r w:rsidRPr="00613F29">
                              <w:rPr>
                                <w:sz w:val="28"/>
                                <w:szCs w:val="28"/>
                                <w:lang w:val="es-ES"/>
                              </w:rPr>
                              <w:t>Barcelona España</w:t>
                            </w:r>
                          </w:p>
                        </w:tc>
                      </w:tr>
                      <w:tr w:rsidR="0099720C" w:rsidRPr="00613F29" w:rsidTr="00836400">
                        <w:trPr>
                          <w:trHeight w:val="3228"/>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Pr="00613F29" w:rsidRDefault="0099720C" w:rsidP="00836400">
                            <w:pPr>
                              <w:jc w:val="both"/>
                              <w:rPr>
                                <w:sz w:val="28"/>
                                <w:szCs w:val="28"/>
                                <w:lang w:val="es-ES"/>
                              </w:rPr>
                            </w:pPr>
                            <w:r w:rsidRPr="00613F29">
                              <w:rPr>
                                <w:sz w:val="28"/>
                                <w:szCs w:val="28"/>
                                <w:lang w:val="es-ES"/>
                              </w:rPr>
                              <w:t>Publicar un proyecto, para aquellas necesidades laborales que se cubren de forma puntual, InfoJobs Freelance permite la publicación de proyectos para encontrar el perfil más adecuado entre una base de datos de más de 115.000 profesionales autónomos.</w:t>
                            </w: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62688" behindDoc="0" locked="0" layoutInCell="1" allowOverlap="1" wp14:anchorId="5778A2E5" wp14:editId="4A0E19A3">
                <wp:simplePos x="0" y="0"/>
                <wp:positionH relativeFrom="column">
                  <wp:posOffset>-292100</wp:posOffset>
                </wp:positionH>
                <wp:positionV relativeFrom="paragraph">
                  <wp:posOffset>-279400</wp:posOffset>
                </wp:positionV>
                <wp:extent cx="9677400" cy="7340600"/>
                <wp:effectExtent l="0" t="0" r="12700" b="12700"/>
                <wp:wrapNone/>
                <wp:docPr id="453" name="Cuadro de texto 453"/>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Web, Blogs, Apps, Periodicos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613F29" w:rsidRDefault="0099720C" w:rsidP="00836400">
                                  <w:pPr>
                                    <w:jc w:val="both"/>
                                    <w:rPr>
                                      <w:sz w:val="28"/>
                                      <w:szCs w:val="28"/>
                                      <w:lang w:val="es-ES"/>
                                    </w:rPr>
                                  </w:pPr>
                                  <w:r w:rsidRPr="00613F29">
                                    <w:rPr>
                                      <w:sz w:val="28"/>
                                      <w:szCs w:val="28"/>
                                      <w:lang w:val="es-ES"/>
                                    </w:rPr>
                                    <w:t> </w:t>
                                  </w:r>
                                  <w:hyperlink r:id="rId139" w:history="1">
                                    <w:r w:rsidRPr="00613F29">
                                      <w:rPr>
                                        <w:sz w:val="28"/>
                                        <w:szCs w:val="28"/>
                                        <w:lang w:val="es-ES"/>
                                      </w:rPr>
                                      <w:t>Evolución de audiencias de Infojobs en OJD Interactiva</w:t>
                                    </w:r>
                                  </w:hyperlink>
                                </w:p>
                                <w:p w:rsidR="0099720C" w:rsidRPr="00613F29" w:rsidRDefault="0099720C" w:rsidP="00836400">
                                  <w:pPr>
                                    <w:jc w:val="both"/>
                                    <w:rPr>
                                      <w:sz w:val="28"/>
                                      <w:szCs w:val="28"/>
                                      <w:lang w:val="es-ES"/>
                                    </w:rPr>
                                  </w:pPr>
                                  <w:r w:rsidRPr="00613F29">
                                    <w:rPr>
                                      <w:sz w:val="28"/>
                                      <w:szCs w:val="28"/>
                                      <w:lang w:val="es-ES"/>
                                    </w:rPr>
                                    <w:t> </w:t>
                                  </w:r>
                                  <w:hyperlink r:id="rId140" w:history="1">
                                    <w:r w:rsidRPr="00613F29">
                                      <w:rPr>
                                        <w:sz w:val="28"/>
                                        <w:szCs w:val="28"/>
                                        <w:lang w:val="es-ES"/>
                                      </w:rPr>
                                      <w:t>Las empresas reclutan en internet</w:t>
                                    </w:r>
                                  </w:hyperlink>
                                </w:p>
                                <w:p w:rsidR="0099720C" w:rsidRPr="00613F29" w:rsidRDefault="0099720C" w:rsidP="00836400">
                                  <w:pPr>
                                    <w:jc w:val="both"/>
                                    <w:rPr>
                                      <w:sz w:val="28"/>
                                      <w:szCs w:val="28"/>
                                      <w:lang w:val="es-ES"/>
                                    </w:rPr>
                                  </w:pPr>
                                  <w:r w:rsidRPr="00613F29">
                                    <w:rPr>
                                      <w:sz w:val="28"/>
                                      <w:szCs w:val="28"/>
                                      <w:lang w:val="es-ES"/>
                                    </w:rPr>
                                    <w:t> </w:t>
                                  </w:r>
                                  <w:hyperlink r:id="rId141" w:history="1">
                                    <w:r w:rsidRPr="00613F29">
                                      <w:rPr>
                                        <w:sz w:val="28"/>
                                        <w:szCs w:val="28"/>
                                        <w:lang w:val="es-ES"/>
                                      </w:rPr>
                                      <w:t>Informe del mercado Laboral de Infojobs</w:t>
                                    </w:r>
                                  </w:hyperlink>
                                </w:p>
                                <w:p w:rsidR="0099720C" w:rsidRPr="00613F29" w:rsidRDefault="0099720C" w:rsidP="00836400">
                                  <w:pPr>
                                    <w:jc w:val="both"/>
                                    <w:rPr>
                                      <w:sz w:val="28"/>
                                      <w:szCs w:val="28"/>
                                      <w:lang w:val="es-ES"/>
                                    </w:rPr>
                                  </w:pPr>
                                  <w:r w:rsidRPr="00613F29">
                                    <w:rPr>
                                      <w:sz w:val="28"/>
                                      <w:szCs w:val="28"/>
                                      <w:lang w:val="es-ES"/>
                                    </w:rPr>
                                    <w:t> </w:t>
                                  </w:r>
                                  <w:hyperlink r:id="rId142" w:history="1">
                                    <w:r w:rsidRPr="00613F29">
                                      <w:rPr>
                                        <w:sz w:val="28"/>
                                        <w:szCs w:val="28"/>
                                        <w:lang w:val="es-ES"/>
                                      </w:rPr>
                                      <w:t>Corsabe desembarga en Infojobs</w:t>
                                    </w:r>
                                  </w:hyperlink>
                                </w:p>
                                <w:p w:rsidR="0099720C" w:rsidRPr="00613F29" w:rsidRDefault="0099720C" w:rsidP="00836400">
                                  <w:pPr>
                                    <w:jc w:val="both"/>
                                    <w:rPr>
                                      <w:sz w:val="28"/>
                                      <w:szCs w:val="28"/>
                                      <w:lang w:val="es-ES"/>
                                    </w:rPr>
                                  </w:pPr>
                                  <w:r w:rsidRPr="00613F29">
                                    <w:rPr>
                                      <w:sz w:val="28"/>
                                      <w:szCs w:val="28"/>
                                      <w:lang w:val="es-ES"/>
                                    </w:rPr>
                                    <w:t> </w:t>
                                  </w:r>
                                  <w:hyperlink r:id="rId143" w:history="1">
                                    <w:r w:rsidRPr="00613F29">
                                      <w:rPr>
                                        <w:sz w:val="28"/>
                                        <w:szCs w:val="28"/>
                                        <w:lang w:val="es-ES"/>
                                      </w:rPr>
                                      <w:t>InfoJobs.net es el ganador del iBest Grand Prix, tanto en la elección realizada entre los internautas como entre los expertos</w:t>
                                    </w:r>
                                  </w:hyperlink>
                                </w:p>
                                <w:p w:rsidR="0099720C" w:rsidRPr="00613F29" w:rsidRDefault="0099720C" w:rsidP="00836400">
                                  <w:pPr>
                                    <w:jc w:val="both"/>
                                    <w:rPr>
                                      <w:sz w:val="28"/>
                                      <w:szCs w:val="28"/>
                                      <w:lang w:val="es-ES"/>
                                    </w:rPr>
                                  </w:pPr>
                                  <w:r w:rsidRPr="00613F29">
                                    <w:rPr>
                                      <w:sz w:val="28"/>
                                      <w:szCs w:val="28"/>
                                      <w:lang w:val="es-ES"/>
                                    </w:rPr>
                                    <w:t> </w:t>
                                  </w:r>
                                  <w:hyperlink r:id="rId144" w:history="1">
                                    <w:r w:rsidRPr="00613F29">
                                      <w:rPr>
                                        <w:sz w:val="28"/>
                                        <w:szCs w:val="28"/>
                                        <w:lang w:val="es-ES"/>
                                      </w:rPr>
                                      <w:t>Trader adquiere el 60% de Infojobs.net</w:t>
                                    </w:r>
                                  </w:hyperlink>
                                </w:p>
                                <w:p w:rsidR="0099720C" w:rsidRPr="00613F29" w:rsidRDefault="0099720C" w:rsidP="00836400">
                                  <w:pPr>
                                    <w:jc w:val="both"/>
                                    <w:rPr>
                                      <w:sz w:val="28"/>
                                      <w:szCs w:val="28"/>
                                      <w:lang w:val="es-ES"/>
                                    </w:rPr>
                                  </w:pPr>
                                  <w:r w:rsidRPr="00613F29">
                                    <w:rPr>
                                      <w:sz w:val="28"/>
                                      <w:szCs w:val="28"/>
                                      <w:lang w:val="es-ES"/>
                                    </w:rPr>
                                    <w:t> </w:t>
                                  </w:r>
                                  <w:hyperlink r:id="rId145" w:history="1">
                                    <w:r w:rsidRPr="00613F29">
                                      <w:rPr>
                                        <w:sz w:val="28"/>
                                        <w:szCs w:val="28"/>
                                        <w:lang w:val="es-ES"/>
                                      </w:rPr>
                                      <w:t>La editora de 20 minutos compra Infojobs y Segundamano</w:t>
                                    </w:r>
                                  </w:hyperlink>
                                </w:p>
                                <w:p w:rsidR="0099720C" w:rsidRPr="00613F29" w:rsidRDefault="0099720C" w:rsidP="00836400">
                                  <w:pPr>
                                    <w:jc w:val="both"/>
                                    <w:rPr>
                                      <w:sz w:val="28"/>
                                      <w:szCs w:val="28"/>
                                      <w:lang w:val="es-ES"/>
                                    </w:rPr>
                                  </w:pPr>
                                </w:p>
                              </w:tc>
                            </w:tr>
                            <w:tr w:rsidR="0099720C" w:rsidRPr="00613F29" w:rsidTr="00836400">
                              <w:trPr>
                                <w:trHeight w:val="4252"/>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En 2016 la compañía Falabella celebró un acuerdo de colaboración con </w:t>
                                  </w:r>
                                  <w:hyperlink r:id="rId146" w:tooltip="Organización Soriana" w:history="1">
                                    <w:r w:rsidRPr="00613F29">
                                      <w:rPr>
                                        <w:sz w:val="28"/>
                                        <w:szCs w:val="28"/>
                                        <w:lang w:val="es-ES"/>
                                      </w:rPr>
                                      <w:t>Organización Soriana</w:t>
                                    </w:r>
                                  </w:hyperlink>
                                  <w:r w:rsidRPr="00613F29">
                                    <w:rPr>
                                      <w:sz w:val="28"/>
                                      <w:szCs w:val="28"/>
                                      <w:lang w:val="es-ES"/>
                                    </w:rPr>
                                    <w:t> para la apertura de tiendas Sodimac en territorio mexicano.</w:t>
                                  </w:r>
                                </w:p>
                                <w:p w:rsidR="0099720C" w:rsidRPr="00613F29" w:rsidRDefault="0099720C" w:rsidP="00836400">
                                  <w:pPr>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A2E5" id="Cuadro de texto 453" o:spid="_x0000_s1058" type="#_x0000_t202" style="position:absolute;left:0;text-align:left;margin-left:-23pt;margin-top:-22pt;width:762pt;height:57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Web, Blogs, Apps, Periodicos</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Pr="00613F29" w:rsidRDefault="0099720C" w:rsidP="00836400">
                            <w:pPr>
                              <w:jc w:val="both"/>
                              <w:rPr>
                                <w:sz w:val="28"/>
                                <w:szCs w:val="28"/>
                                <w:lang w:val="es-ES"/>
                              </w:rPr>
                            </w:pPr>
                            <w:r w:rsidRPr="00613F29">
                              <w:rPr>
                                <w:sz w:val="28"/>
                                <w:szCs w:val="28"/>
                                <w:lang w:val="es-ES"/>
                              </w:rPr>
                              <w:t> </w:t>
                            </w:r>
                            <w:hyperlink r:id="rId147" w:history="1">
                              <w:r w:rsidRPr="00613F29">
                                <w:rPr>
                                  <w:sz w:val="28"/>
                                  <w:szCs w:val="28"/>
                                  <w:lang w:val="es-ES"/>
                                </w:rPr>
                                <w:t>Evolución de audiencias de Infojobs en OJD Interactiva</w:t>
                              </w:r>
                            </w:hyperlink>
                          </w:p>
                          <w:p w:rsidR="0099720C" w:rsidRPr="00613F29" w:rsidRDefault="0099720C" w:rsidP="00836400">
                            <w:pPr>
                              <w:jc w:val="both"/>
                              <w:rPr>
                                <w:sz w:val="28"/>
                                <w:szCs w:val="28"/>
                                <w:lang w:val="es-ES"/>
                              </w:rPr>
                            </w:pPr>
                            <w:r w:rsidRPr="00613F29">
                              <w:rPr>
                                <w:sz w:val="28"/>
                                <w:szCs w:val="28"/>
                                <w:lang w:val="es-ES"/>
                              </w:rPr>
                              <w:t> </w:t>
                            </w:r>
                            <w:hyperlink r:id="rId148" w:history="1">
                              <w:r w:rsidRPr="00613F29">
                                <w:rPr>
                                  <w:sz w:val="28"/>
                                  <w:szCs w:val="28"/>
                                  <w:lang w:val="es-ES"/>
                                </w:rPr>
                                <w:t>Las empresas reclutan en internet</w:t>
                              </w:r>
                            </w:hyperlink>
                          </w:p>
                          <w:p w:rsidR="0099720C" w:rsidRPr="00613F29" w:rsidRDefault="0099720C" w:rsidP="00836400">
                            <w:pPr>
                              <w:jc w:val="both"/>
                              <w:rPr>
                                <w:sz w:val="28"/>
                                <w:szCs w:val="28"/>
                                <w:lang w:val="es-ES"/>
                              </w:rPr>
                            </w:pPr>
                            <w:r w:rsidRPr="00613F29">
                              <w:rPr>
                                <w:sz w:val="28"/>
                                <w:szCs w:val="28"/>
                                <w:lang w:val="es-ES"/>
                              </w:rPr>
                              <w:t> </w:t>
                            </w:r>
                            <w:hyperlink r:id="rId149" w:history="1">
                              <w:r w:rsidRPr="00613F29">
                                <w:rPr>
                                  <w:sz w:val="28"/>
                                  <w:szCs w:val="28"/>
                                  <w:lang w:val="es-ES"/>
                                </w:rPr>
                                <w:t>Informe del mercado Laboral de Infojobs</w:t>
                              </w:r>
                            </w:hyperlink>
                          </w:p>
                          <w:p w:rsidR="0099720C" w:rsidRPr="00613F29" w:rsidRDefault="0099720C" w:rsidP="00836400">
                            <w:pPr>
                              <w:jc w:val="both"/>
                              <w:rPr>
                                <w:sz w:val="28"/>
                                <w:szCs w:val="28"/>
                                <w:lang w:val="es-ES"/>
                              </w:rPr>
                            </w:pPr>
                            <w:r w:rsidRPr="00613F29">
                              <w:rPr>
                                <w:sz w:val="28"/>
                                <w:szCs w:val="28"/>
                                <w:lang w:val="es-ES"/>
                              </w:rPr>
                              <w:t> </w:t>
                            </w:r>
                            <w:hyperlink r:id="rId150" w:history="1">
                              <w:r w:rsidRPr="00613F29">
                                <w:rPr>
                                  <w:sz w:val="28"/>
                                  <w:szCs w:val="28"/>
                                  <w:lang w:val="es-ES"/>
                                </w:rPr>
                                <w:t>Corsabe desembarga en Infojobs</w:t>
                              </w:r>
                            </w:hyperlink>
                          </w:p>
                          <w:p w:rsidR="0099720C" w:rsidRPr="00613F29" w:rsidRDefault="0099720C" w:rsidP="00836400">
                            <w:pPr>
                              <w:jc w:val="both"/>
                              <w:rPr>
                                <w:sz w:val="28"/>
                                <w:szCs w:val="28"/>
                                <w:lang w:val="es-ES"/>
                              </w:rPr>
                            </w:pPr>
                            <w:r w:rsidRPr="00613F29">
                              <w:rPr>
                                <w:sz w:val="28"/>
                                <w:szCs w:val="28"/>
                                <w:lang w:val="es-ES"/>
                              </w:rPr>
                              <w:t> </w:t>
                            </w:r>
                            <w:hyperlink r:id="rId151" w:history="1">
                              <w:r w:rsidRPr="00613F29">
                                <w:rPr>
                                  <w:sz w:val="28"/>
                                  <w:szCs w:val="28"/>
                                  <w:lang w:val="es-ES"/>
                                </w:rPr>
                                <w:t>InfoJobs.net es el ganador del iBest Grand Prix, tanto en la elección realizada entre los internautas como entre los expertos</w:t>
                              </w:r>
                            </w:hyperlink>
                          </w:p>
                          <w:p w:rsidR="0099720C" w:rsidRPr="00613F29" w:rsidRDefault="0099720C" w:rsidP="00836400">
                            <w:pPr>
                              <w:jc w:val="both"/>
                              <w:rPr>
                                <w:sz w:val="28"/>
                                <w:szCs w:val="28"/>
                                <w:lang w:val="es-ES"/>
                              </w:rPr>
                            </w:pPr>
                            <w:r w:rsidRPr="00613F29">
                              <w:rPr>
                                <w:sz w:val="28"/>
                                <w:szCs w:val="28"/>
                                <w:lang w:val="es-ES"/>
                              </w:rPr>
                              <w:t> </w:t>
                            </w:r>
                            <w:hyperlink r:id="rId152" w:history="1">
                              <w:r w:rsidRPr="00613F29">
                                <w:rPr>
                                  <w:sz w:val="28"/>
                                  <w:szCs w:val="28"/>
                                  <w:lang w:val="es-ES"/>
                                </w:rPr>
                                <w:t>Trader adquiere el 60% de Infojobs.net</w:t>
                              </w:r>
                            </w:hyperlink>
                          </w:p>
                          <w:p w:rsidR="0099720C" w:rsidRPr="00613F29" w:rsidRDefault="0099720C" w:rsidP="00836400">
                            <w:pPr>
                              <w:jc w:val="both"/>
                              <w:rPr>
                                <w:sz w:val="28"/>
                                <w:szCs w:val="28"/>
                                <w:lang w:val="es-ES"/>
                              </w:rPr>
                            </w:pPr>
                            <w:r w:rsidRPr="00613F29">
                              <w:rPr>
                                <w:sz w:val="28"/>
                                <w:szCs w:val="28"/>
                                <w:lang w:val="es-ES"/>
                              </w:rPr>
                              <w:t> </w:t>
                            </w:r>
                            <w:hyperlink r:id="rId153" w:history="1">
                              <w:r w:rsidRPr="00613F29">
                                <w:rPr>
                                  <w:sz w:val="28"/>
                                  <w:szCs w:val="28"/>
                                  <w:lang w:val="es-ES"/>
                                </w:rPr>
                                <w:t>La editora de 20 minutos compra Infojobs y Segundamano</w:t>
                              </w:r>
                            </w:hyperlink>
                          </w:p>
                          <w:p w:rsidR="0099720C" w:rsidRPr="00613F29" w:rsidRDefault="0099720C" w:rsidP="00836400">
                            <w:pPr>
                              <w:jc w:val="both"/>
                              <w:rPr>
                                <w:sz w:val="28"/>
                                <w:szCs w:val="28"/>
                                <w:lang w:val="es-ES"/>
                              </w:rPr>
                            </w:pPr>
                          </w:p>
                        </w:tc>
                      </w:tr>
                      <w:tr w:rsidR="0099720C" w:rsidRPr="00613F29" w:rsidTr="00836400">
                        <w:trPr>
                          <w:trHeight w:val="4252"/>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En 2016 la compañía Falabella celebró un acuerdo de colaboración con </w:t>
                            </w:r>
                            <w:hyperlink r:id="rId154" w:tooltip="Organización Soriana" w:history="1">
                              <w:r w:rsidRPr="00613F29">
                                <w:rPr>
                                  <w:sz w:val="28"/>
                                  <w:szCs w:val="28"/>
                                  <w:lang w:val="es-ES"/>
                                </w:rPr>
                                <w:t>Organización Soriana</w:t>
                              </w:r>
                            </w:hyperlink>
                            <w:r w:rsidRPr="00613F29">
                              <w:rPr>
                                <w:sz w:val="28"/>
                                <w:szCs w:val="28"/>
                                <w:lang w:val="es-ES"/>
                              </w:rPr>
                              <w:t> para la apertura de tiendas Sodimac en territorio mexicano.</w:t>
                            </w:r>
                          </w:p>
                          <w:p w:rsidR="0099720C" w:rsidRPr="00613F29" w:rsidRDefault="0099720C" w:rsidP="00836400">
                            <w:pPr>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64736" behindDoc="0" locked="0" layoutInCell="1" allowOverlap="1" wp14:anchorId="729C5352" wp14:editId="72356BE5">
                <wp:simplePos x="0" y="0"/>
                <wp:positionH relativeFrom="column">
                  <wp:posOffset>-277457</wp:posOffset>
                </wp:positionH>
                <wp:positionV relativeFrom="paragraph">
                  <wp:posOffset>-279400</wp:posOffset>
                </wp:positionV>
                <wp:extent cx="9677400" cy="7340600"/>
                <wp:effectExtent l="0" t="0" r="12700" b="12700"/>
                <wp:wrapNone/>
                <wp:docPr id="454" name="Cuadro de texto 454"/>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(7) </w:t>
                                  </w:r>
                                  <w:r w:rsidRPr="009F2CF8">
                                    <w:rPr>
                                      <w:rFonts w:ascii="Roboto" w:eastAsia="Libre Baskerville" w:hAnsi="Roboto" w:cstheme="majorHAnsi"/>
                                      <w:b/>
                                      <w:sz w:val="28"/>
                                      <w:szCs w:val="28"/>
                                    </w:rPr>
                                    <w:t>FICHA TÉCNICA</w:t>
                                  </w:r>
                                </w:p>
                              </w:tc>
                              <w:tc>
                                <w:tcPr>
                                  <w:tcW w:w="10064" w:type="dxa"/>
                                </w:tcPr>
                                <w:p w:rsidR="0099720C" w:rsidRPr="00613F29" w:rsidRDefault="0099720C" w:rsidP="00836400">
                                  <w:pPr>
                                    <w:jc w:val="both"/>
                                    <w:rPr>
                                      <w:sz w:val="28"/>
                                      <w:szCs w:val="28"/>
                                      <w:lang w:val="es-ES"/>
                                    </w:rPr>
                                  </w:pPr>
                                  <w:r w:rsidRPr="00613F29">
                                    <w:rPr>
                                      <w:sz w:val="28"/>
                                      <w:szCs w:val="28"/>
                                      <w:lang w:val="es-ES"/>
                                    </w:rPr>
                                    <w:t>GOOGLE</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613F29" w:rsidRDefault="0099720C" w:rsidP="00836400">
                                  <w:pPr>
                                    <w:jc w:val="both"/>
                                    <w:rPr>
                                      <w:sz w:val="28"/>
                                      <w:szCs w:val="28"/>
                                      <w:lang w:val="es-ES"/>
                                    </w:rPr>
                                  </w:pPr>
                                  <w:r w:rsidRPr="00613F29">
                                    <w:rPr>
                                      <w:sz w:val="28"/>
                                      <w:szCs w:val="28"/>
                                      <w:lang w:val="es-ES"/>
                                    </w:rPr>
                                    <w:t>Wilkipedia</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613F29" w:rsidRDefault="00EC2C5C" w:rsidP="00836400">
                                  <w:pPr>
                                    <w:jc w:val="both"/>
                                    <w:rPr>
                                      <w:sz w:val="28"/>
                                      <w:szCs w:val="28"/>
                                      <w:lang w:val="es-ES"/>
                                    </w:rPr>
                                  </w:pPr>
                                  <w:hyperlink r:id="rId155" w:history="1">
                                    <w:r w:rsidR="0099720C" w:rsidRPr="00613F29">
                                      <w:rPr>
                                        <w:lang w:val="es-ES"/>
                                      </w:rPr>
                                      <w:t>https://www.monster.es/</w:t>
                                    </w:r>
                                  </w:hyperlink>
                                </w:p>
                                <w:p w:rsidR="0099720C" w:rsidRPr="00613F29" w:rsidRDefault="0099720C" w:rsidP="00836400">
                                  <w:pPr>
                                    <w:shd w:val="clear" w:color="auto" w:fill="FDFDFD"/>
                                    <w:spacing w:before="30" w:after="30"/>
                                    <w:jc w:val="both"/>
                                    <w:rPr>
                                      <w:sz w:val="28"/>
                                      <w:szCs w:val="28"/>
                                      <w:lang w:val="es-ES"/>
                                    </w:rPr>
                                  </w:pP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613F29" w:rsidRDefault="0099720C" w:rsidP="00836400">
                                  <w:pPr>
                                    <w:jc w:val="both"/>
                                    <w:rPr>
                                      <w:sz w:val="28"/>
                                      <w:szCs w:val="28"/>
                                      <w:lang w:val="es-ES"/>
                                    </w:rPr>
                                  </w:pPr>
                                  <w:r w:rsidRPr="00613F29">
                                    <w:rPr>
                                      <w:sz w:val="28"/>
                                      <w:szCs w:val="28"/>
                                      <w:lang w:val="es-ES"/>
                                    </w:rPr>
                                    <w:t>Ofertas de trabajo, emagister, Beknown</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2019</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Monster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613F29" w:rsidRDefault="0099720C" w:rsidP="00836400">
                                  <w:pPr>
                                    <w:jc w:val="both"/>
                                    <w:rPr>
                                      <w:sz w:val="28"/>
                                      <w:szCs w:val="28"/>
                                      <w:lang w:val="es-ES"/>
                                    </w:rPr>
                                  </w:pPr>
                                  <w:r w:rsidRPr="00613F29">
                                    <w:rPr>
                                      <w:sz w:val="28"/>
                                      <w:szCs w:val="28"/>
                                      <w:lang w:val="es-ES"/>
                                    </w:rPr>
                                    <w:t>Blog de Empleo</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613F29" w:rsidRDefault="0099720C" w:rsidP="00836400">
                                  <w:pPr>
                                    <w:jc w:val="both"/>
                                    <w:rPr>
                                      <w:sz w:val="28"/>
                                      <w:szCs w:val="28"/>
                                      <w:lang w:val="es-ES"/>
                                    </w:rPr>
                                  </w:pPr>
                                  <w:r w:rsidRPr="00613F29">
                                    <w:rPr>
                                      <w:sz w:val="28"/>
                                      <w:szCs w:val="28"/>
                                      <w:lang w:val="es-ES"/>
                                    </w:rPr>
                                    <w:t>(1)</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613F29" w:rsidRDefault="00EC2C5C" w:rsidP="00836400">
                                  <w:pPr>
                                    <w:jc w:val="both"/>
                                    <w:rPr>
                                      <w:sz w:val="28"/>
                                      <w:szCs w:val="28"/>
                                      <w:lang w:val="es-ES"/>
                                    </w:rPr>
                                  </w:pPr>
                                  <w:hyperlink r:id="rId156" w:history="1">
                                    <w:r w:rsidR="0099720C" w:rsidRPr="00613F29">
                                      <w:rPr>
                                        <w:sz w:val="28"/>
                                        <w:szCs w:val="28"/>
                                        <w:lang w:val="es-ES"/>
                                      </w:rPr>
                                      <w:t>Monster Premium Job Ads</w:t>
                                    </w:r>
                                  </w:hyperlink>
                                  <w:r w:rsidR="0099720C" w:rsidRPr="00613F29">
                                    <w:rPr>
                                      <w:sz w:val="28"/>
                                      <w:szCs w:val="28"/>
                                      <w:lang w:val="es-ES"/>
                                    </w:rPr>
                                    <w:t> hace el reclutamiento por usted. Monster alcanza el talento donde sea que esté en Monster, en redes sociales, en dispositivos móviles o en más de 500 sitios de trabajo, y proporciona una orientación precisa para ponerlo frente a las personas adecuadas con las habilidades adecuadas, incluso si no están buscando trabajo</w:t>
                                  </w:r>
                                </w:p>
                                <w:p w:rsidR="0099720C" w:rsidRPr="00613F29" w:rsidRDefault="0099720C" w:rsidP="00836400">
                                  <w:pPr>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Darle la posibilidad de contratar como nadie más puede hacerlo.</w:t>
                                  </w:r>
                                </w:p>
                                <w:p w:rsidR="0099720C" w:rsidRPr="00613F29" w:rsidRDefault="0099720C" w:rsidP="00836400">
                                  <w:pPr>
                                    <w:shd w:val="clear" w:color="auto" w:fill="FDFDFD"/>
                                    <w:spacing w:before="30" w:after="30"/>
                                    <w:jc w:val="both"/>
                                    <w:rPr>
                                      <w:sz w:val="28"/>
                                      <w:szCs w:val="28"/>
                                      <w:lang w:val="es-ES"/>
                                    </w:rPr>
                                  </w:pP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613F29" w:rsidRDefault="0099720C" w:rsidP="00836400">
                                  <w:pPr>
                                    <w:jc w:val="both"/>
                                    <w:rPr>
                                      <w:sz w:val="28"/>
                                      <w:szCs w:val="28"/>
                                      <w:lang w:val="es-ES"/>
                                    </w:rPr>
                                  </w:pPr>
                                  <w:r w:rsidRPr="00613F29">
                                    <w:rPr>
                                      <w:sz w:val="28"/>
                                      <w:szCs w:val="28"/>
                                      <w:lang w:val="es-ES"/>
                                    </w:rPr>
                                    <w:t>Web, Monter Studio, SearchMonster</w:t>
                                  </w: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rPr>
                                <w:trHeight w:val="2976"/>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613F29" w:rsidRDefault="0099720C" w:rsidP="00836400">
                                  <w:pPr>
                                    <w:jc w:val="both"/>
                                    <w:rPr>
                                      <w:sz w:val="28"/>
                                      <w:szCs w:val="28"/>
                                      <w:lang w:val="es-ES"/>
                                    </w:rPr>
                                  </w:pPr>
                                  <w:r w:rsidRPr="00613F29">
                                    <w:rPr>
                                      <w:sz w:val="28"/>
                                      <w:szCs w:val="28"/>
                                      <w:lang w:val="es-ES"/>
                                    </w:rPr>
                                    <w:t>Hace el reclutamiento por usted. Monster alcanza el talento donde sea que esté en Monster, en redes sociales, en dispositivos móviles o en más de 500 sitios de trabajo, y proporciona una orientación precisa para ponerlo frente a las personas adecuadas con las habilidades adecuadas, incluso si no están buscando trabajo.</w:t>
                                  </w:r>
                                </w:p>
                                <w:p w:rsidR="0099720C" w:rsidRPr="00613F29" w:rsidRDefault="0099720C" w:rsidP="00836400">
                                  <w:pPr>
                                    <w:shd w:val="clear" w:color="auto" w:fill="FDFDFD"/>
                                    <w:spacing w:before="30" w:after="30"/>
                                    <w:jc w:val="both"/>
                                    <w:rPr>
                                      <w:sz w:val="28"/>
                                      <w:szCs w:val="28"/>
                                      <w:lang w:val="es-ES"/>
                                    </w:rPr>
                                  </w:pPr>
                                </w:p>
                              </w:tc>
                            </w:tr>
                          </w:tbl>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C5352" id="Cuadro de texto 454" o:spid="_x0000_s1059" type="#_x0000_t202" style="position:absolute;left:0;text-align:left;margin-left:-21.85pt;margin-top:-22pt;width:762pt;height:57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(7) </w:t>
                            </w:r>
                            <w:r w:rsidRPr="009F2CF8">
                              <w:rPr>
                                <w:rFonts w:ascii="Roboto" w:eastAsia="Libre Baskerville" w:hAnsi="Roboto" w:cstheme="majorHAnsi"/>
                                <w:b/>
                                <w:sz w:val="28"/>
                                <w:szCs w:val="28"/>
                              </w:rPr>
                              <w:t>FICHA TÉCNICA</w:t>
                            </w:r>
                          </w:p>
                        </w:tc>
                        <w:tc>
                          <w:tcPr>
                            <w:tcW w:w="10064" w:type="dxa"/>
                          </w:tcPr>
                          <w:p w:rsidR="0099720C" w:rsidRPr="00613F29" w:rsidRDefault="0099720C" w:rsidP="00836400">
                            <w:pPr>
                              <w:jc w:val="both"/>
                              <w:rPr>
                                <w:sz w:val="28"/>
                                <w:szCs w:val="28"/>
                                <w:lang w:val="es-ES"/>
                              </w:rPr>
                            </w:pPr>
                            <w:r w:rsidRPr="00613F29">
                              <w:rPr>
                                <w:sz w:val="28"/>
                                <w:szCs w:val="28"/>
                                <w:lang w:val="es-ES"/>
                              </w:rPr>
                              <w:t>GOOGLE</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10064" w:type="dxa"/>
                          </w:tcPr>
                          <w:p w:rsidR="0099720C" w:rsidRPr="00613F29" w:rsidRDefault="0099720C" w:rsidP="00836400">
                            <w:pPr>
                              <w:jc w:val="both"/>
                              <w:rPr>
                                <w:sz w:val="28"/>
                                <w:szCs w:val="28"/>
                                <w:lang w:val="es-ES"/>
                              </w:rPr>
                            </w:pPr>
                            <w:r w:rsidRPr="00613F29">
                              <w:rPr>
                                <w:sz w:val="28"/>
                                <w:szCs w:val="28"/>
                                <w:lang w:val="es-ES"/>
                              </w:rPr>
                              <w:t>Wilkipedia</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10064" w:type="dxa"/>
                          </w:tcPr>
                          <w:p w:rsidR="0099720C" w:rsidRPr="00613F29" w:rsidRDefault="00EC2C5C" w:rsidP="00836400">
                            <w:pPr>
                              <w:jc w:val="both"/>
                              <w:rPr>
                                <w:sz w:val="28"/>
                                <w:szCs w:val="28"/>
                                <w:lang w:val="es-ES"/>
                              </w:rPr>
                            </w:pPr>
                            <w:hyperlink r:id="rId157" w:history="1">
                              <w:r w:rsidR="0099720C" w:rsidRPr="00613F29">
                                <w:rPr>
                                  <w:lang w:val="es-ES"/>
                                </w:rPr>
                                <w:t>https://www.monster.es/</w:t>
                              </w:r>
                            </w:hyperlink>
                          </w:p>
                          <w:p w:rsidR="0099720C" w:rsidRPr="00613F29" w:rsidRDefault="0099720C" w:rsidP="00836400">
                            <w:pPr>
                              <w:shd w:val="clear" w:color="auto" w:fill="FDFDFD"/>
                              <w:spacing w:before="30" w:after="30"/>
                              <w:jc w:val="both"/>
                              <w:rPr>
                                <w:sz w:val="28"/>
                                <w:szCs w:val="28"/>
                                <w:lang w:val="es-ES"/>
                              </w:rPr>
                            </w:pP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10064" w:type="dxa"/>
                          </w:tcPr>
                          <w:p w:rsidR="0099720C" w:rsidRPr="00613F29" w:rsidRDefault="0099720C" w:rsidP="00836400">
                            <w:pPr>
                              <w:jc w:val="both"/>
                              <w:rPr>
                                <w:sz w:val="28"/>
                                <w:szCs w:val="28"/>
                                <w:lang w:val="es-ES"/>
                              </w:rPr>
                            </w:pPr>
                            <w:r w:rsidRPr="00613F29">
                              <w:rPr>
                                <w:sz w:val="28"/>
                                <w:szCs w:val="28"/>
                                <w:lang w:val="es-ES"/>
                              </w:rPr>
                              <w:t>Ofertas de trabajo, emagister, Beknown</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2019</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Monster</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10064" w:type="dxa"/>
                          </w:tcPr>
                          <w:p w:rsidR="0099720C" w:rsidRPr="00613F29" w:rsidRDefault="0099720C" w:rsidP="00836400">
                            <w:pPr>
                              <w:jc w:val="both"/>
                              <w:rPr>
                                <w:sz w:val="28"/>
                                <w:szCs w:val="28"/>
                                <w:lang w:val="es-ES"/>
                              </w:rPr>
                            </w:pPr>
                            <w:r w:rsidRPr="00613F29">
                              <w:rPr>
                                <w:sz w:val="28"/>
                                <w:szCs w:val="28"/>
                                <w:lang w:val="es-ES"/>
                              </w:rPr>
                              <w:t>Blog de Empleo</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10064" w:type="dxa"/>
                          </w:tcPr>
                          <w:p w:rsidR="0099720C" w:rsidRPr="00613F29" w:rsidRDefault="0099720C" w:rsidP="00836400">
                            <w:pPr>
                              <w:jc w:val="both"/>
                              <w:rPr>
                                <w:sz w:val="28"/>
                                <w:szCs w:val="28"/>
                                <w:lang w:val="es-ES"/>
                              </w:rPr>
                            </w:pPr>
                            <w:r w:rsidRPr="00613F29">
                              <w:rPr>
                                <w:sz w:val="28"/>
                                <w:szCs w:val="28"/>
                                <w:lang w:val="es-ES"/>
                              </w:rPr>
                              <w:t>(1)</w:t>
                            </w: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10064" w:type="dxa"/>
                          </w:tcPr>
                          <w:p w:rsidR="0099720C" w:rsidRPr="00613F29" w:rsidRDefault="00EC2C5C" w:rsidP="00836400">
                            <w:pPr>
                              <w:jc w:val="both"/>
                              <w:rPr>
                                <w:sz w:val="28"/>
                                <w:szCs w:val="28"/>
                                <w:lang w:val="es-ES"/>
                              </w:rPr>
                            </w:pPr>
                            <w:hyperlink r:id="rId158" w:history="1">
                              <w:r w:rsidR="0099720C" w:rsidRPr="00613F29">
                                <w:rPr>
                                  <w:sz w:val="28"/>
                                  <w:szCs w:val="28"/>
                                  <w:lang w:val="es-ES"/>
                                </w:rPr>
                                <w:t>Monster Premium Job Ads</w:t>
                              </w:r>
                            </w:hyperlink>
                            <w:r w:rsidR="0099720C" w:rsidRPr="00613F29">
                              <w:rPr>
                                <w:sz w:val="28"/>
                                <w:szCs w:val="28"/>
                                <w:lang w:val="es-ES"/>
                              </w:rPr>
                              <w:t> hace el reclutamiento por usted. Monster alcanza el talento donde sea que esté en Monster, en redes sociales, en dispositivos móviles o en más de 500 sitios de trabajo, y proporciona una orientación precisa para ponerlo frente a las personas adecuadas con las habilidades adecuadas, incluso si no están buscando trabajo</w:t>
                            </w:r>
                          </w:p>
                          <w:p w:rsidR="0099720C" w:rsidRPr="00613F29" w:rsidRDefault="0099720C" w:rsidP="00836400">
                            <w:pPr>
                              <w:jc w:val="both"/>
                              <w:rPr>
                                <w:sz w:val="28"/>
                                <w:szCs w:val="28"/>
                                <w:lang w:val="es-ES"/>
                              </w:rPr>
                            </w:pP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10064" w:type="dxa"/>
                          </w:tcPr>
                          <w:p w:rsidR="0099720C" w:rsidRPr="00613F29" w:rsidRDefault="0099720C" w:rsidP="00836400">
                            <w:pPr>
                              <w:jc w:val="both"/>
                              <w:rPr>
                                <w:sz w:val="28"/>
                                <w:szCs w:val="28"/>
                                <w:lang w:val="es-ES"/>
                              </w:rPr>
                            </w:pPr>
                            <w:r w:rsidRPr="00613F29">
                              <w:rPr>
                                <w:sz w:val="28"/>
                                <w:szCs w:val="28"/>
                                <w:lang w:val="es-ES"/>
                              </w:rPr>
                              <w:t>Darle la posibilidad de contratar como nadie más puede hacerlo.</w:t>
                            </w:r>
                          </w:p>
                          <w:p w:rsidR="0099720C" w:rsidRPr="00613F29" w:rsidRDefault="0099720C" w:rsidP="00836400">
                            <w:pPr>
                              <w:shd w:val="clear" w:color="auto" w:fill="FDFDFD"/>
                              <w:spacing w:before="30" w:after="30"/>
                              <w:jc w:val="both"/>
                              <w:rPr>
                                <w:sz w:val="28"/>
                                <w:szCs w:val="28"/>
                                <w:lang w:val="es-ES"/>
                              </w:rPr>
                            </w:pPr>
                          </w:p>
                        </w:tc>
                      </w:tr>
                      <w:tr w:rsidR="0099720C" w:rsidRPr="00613F29" w:rsidTr="00836400">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10064" w:type="dxa"/>
                          </w:tcPr>
                          <w:p w:rsidR="0099720C" w:rsidRPr="00613F29" w:rsidRDefault="0099720C" w:rsidP="00836400">
                            <w:pPr>
                              <w:jc w:val="both"/>
                              <w:rPr>
                                <w:sz w:val="28"/>
                                <w:szCs w:val="28"/>
                                <w:lang w:val="es-ES"/>
                              </w:rPr>
                            </w:pPr>
                            <w:r w:rsidRPr="00613F29">
                              <w:rPr>
                                <w:sz w:val="28"/>
                                <w:szCs w:val="28"/>
                                <w:lang w:val="es-ES"/>
                              </w:rPr>
                              <w:t>Web, Monter Studio, SearchMonster</w:t>
                            </w:r>
                          </w:p>
                        </w:tc>
                      </w:tr>
                    </w:tbl>
                    <w:p w:rsidR="0099720C" w:rsidRDefault="0099720C" w:rsidP="003564B8"/>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836400">
                        <w:trPr>
                          <w:trHeight w:val="2976"/>
                        </w:trPr>
                        <w:tc>
                          <w:tcPr>
                            <w:tcW w:w="4957" w:type="dxa"/>
                            <w:shd w:val="clear" w:color="auto" w:fill="D9D9D9" w:themeFill="background1" w:themeFillShade="D9"/>
                            <w:vAlign w:val="center"/>
                          </w:tcPr>
                          <w:p w:rsidR="0099720C" w:rsidRPr="009F2CF8" w:rsidRDefault="0099720C" w:rsidP="00836400">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10064" w:type="dxa"/>
                          </w:tcPr>
                          <w:p w:rsidR="0099720C" w:rsidRPr="00613F29" w:rsidRDefault="0099720C" w:rsidP="00836400">
                            <w:pPr>
                              <w:jc w:val="both"/>
                              <w:rPr>
                                <w:sz w:val="28"/>
                                <w:szCs w:val="28"/>
                                <w:lang w:val="es-ES"/>
                              </w:rPr>
                            </w:pPr>
                            <w:r w:rsidRPr="00613F29">
                              <w:rPr>
                                <w:sz w:val="28"/>
                                <w:szCs w:val="28"/>
                                <w:lang w:val="es-ES"/>
                              </w:rPr>
                              <w:t>Hace el reclutamiento por usted. Monster alcanza el talento donde sea que esté en Monster, en redes sociales, en dispositivos móviles o en más de 500 sitios de trabajo, y proporciona una orientación precisa para ponerlo frente a las personas adecuadas con las habilidades adecuadas, incluso si no están buscando trabajo.</w:t>
                            </w:r>
                          </w:p>
                          <w:p w:rsidR="0099720C" w:rsidRPr="00613F29" w:rsidRDefault="0099720C" w:rsidP="00836400">
                            <w:pPr>
                              <w:shd w:val="clear" w:color="auto" w:fill="FDFDFD"/>
                              <w:spacing w:before="30" w:after="30"/>
                              <w:jc w:val="both"/>
                              <w:rPr>
                                <w:sz w:val="28"/>
                                <w:szCs w:val="28"/>
                                <w:lang w:val="es-ES"/>
                              </w:rPr>
                            </w:pPr>
                          </w:p>
                        </w:tc>
                      </w:tr>
                    </w:tbl>
                    <w:p w:rsidR="0099720C" w:rsidRDefault="0099720C" w:rsidP="003564B8"/>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66784" behindDoc="0" locked="0" layoutInCell="1" allowOverlap="1" wp14:anchorId="6897DFED" wp14:editId="257670AC">
                <wp:simplePos x="0" y="0"/>
                <wp:positionH relativeFrom="column">
                  <wp:posOffset>-279400</wp:posOffset>
                </wp:positionH>
                <wp:positionV relativeFrom="paragraph">
                  <wp:posOffset>-228600</wp:posOffset>
                </wp:positionV>
                <wp:extent cx="9677400" cy="7340600"/>
                <wp:effectExtent l="0" t="0" r="12700" b="12700"/>
                <wp:wrapNone/>
                <wp:docPr id="455" name="Cuadro de texto 455"/>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99720C">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613F29" w:rsidRDefault="0099720C" w:rsidP="0099720C">
                                  <w:pPr>
                                    <w:jc w:val="both"/>
                                    <w:rPr>
                                      <w:sz w:val="28"/>
                                      <w:szCs w:val="28"/>
                                      <w:lang w:val="es-ES"/>
                                    </w:rPr>
                                  </w:pPr>
                                  <w:r w:rsidRPr="00613F29">
                                    <w:rPr>
                                      <w:sz w:val="28"/>
                                      <w:szCs w:val="28"/>
                                      <w:lang w:val="es-ES"/>
                                    </w:rPr>
                                    <w:t>Estados Unidos</w:t>
                                  </w:r>
                                </w:p>
                              </w:tc>
                            </w:tr>
                            <w:tr w:rsidR="0099720C" w:rsidRPr="00613F29" w:rsidTr="0099720C">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Es una poderosa herramienta de participación de candidatos con capacidades de mensajería integradas para que pueda llegar al talento adecuado rápidamente</w:t>
                                  </w:r>
                                </w:p>
                                <w:p w:rsidR="0099720C" w:rsidRPr="00613F29" w:rsidRDefault="0099720C" w:rsidP="0099720C">
                                  <w:pPr>
                                    <w:shd w:val="clear" w:color="auto" w:fill="FDFDFD"/>
                                    <w:spacing w:before="30" w:after="30"/>
                                    <w:jc w:val="both"/>
                                    <w:rPr>
                                      <w:sz w:val="28"/>
                                      <w:szCs w:val="28"/>
                                      <w:lang w:val="es-ES"/>
                                    </w:rPr>
                                  </w:pPr>
                                </w:p>
                              </w:tc>
                            </w:tr>
                            <w:tr w:rsidR="0099720C" w:rsidRPr="00613F29" w:rsidTr="0099720C">
                              <w:tc>
                                <w:tcPr>
                                  <w:tcW w:w="4957" w:type="dxa"/>
                                  <w:shd w:val="clear" w:color="auto" w:fill="D9D9D9" w:themeFill="background1" w:themeFillShade="D9"/>
                                  <w:vAlign w:val="center"/>
                                </w:tcPr>
                                <w:p w:rsidR="0099720C" w:rsidRDefault="0099720C" w:rsidP="0099720C">
                                  <w:pPr>
                                    <w:spacing w:line="276" w:lineRule="auto"/>
                                    <w:rPr>
                                      <w:rFonts w:ascii="Roboto" w:eastAsia="Libre Baskerville" w:hAnsi="Roboto" w:cstheme="majorHAnsi"/>
                                      <w:b/>
                                      <w:sz w:val="28"/>
                                      <w:szCs w:val="28"/>
                                    </w:rPr>
                                  </w:pP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Redes Sociales y dispositivos moviles</w:t>
                                  </w:r>
                                </w:p>
                                <w:p w:rsidR="0099720C" w:rsidRPr="00613F29" w:rsidRDefault="0099720C" w:rsidP="0099720C">
                                  <w:pPr>
                                    <w:jc w:val="both"/>
                                    <w:rPr>
                                      <w:sz w:val="28"/>
                                      <w:szCs w:val="28"/>
                                      <w:lang w:val="es-ES"/>
                                    </w:rPr>
                                  </w:pPr>
                                </w:p>
                              </w:tc>
                            </w:tr>
                            <w:tr w:rsidR="0099720C" w:rsidRPr="00613F29" w:rsidTr="0099720C">
                              <w:trPr>
                                <w:trHeight w:val="1490"/>
                              </w:trPr>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Default="0099720C" w:rsidP="0099720C">
                                  <w:pPr>
                                    <w:jc w:val="both"/>
                                    <w:rPr>
                                      <w:sz w:val="28"/>
                                      <w:szCs w:val="28"/>
                                      <w:lang w:val="es-ES"/>
                                    </w:rPr>
                                  </w:pPr>
                                  <w:r w:rsidRPr="00613F29">
                                    <w:rPr>
                                      <w:sz w:val="28"/>
                                      <w:szCs w:val="28"/>
                                      <w:lang w:val="es-ES"/>
                                    </w:rPr>
                                    <w:t xml:space="preserve">  </w:t>
                                  </w:r>
                                </w:p>
                                <w:p w:rsidR="0099720C" w:rsidRPr="00613F29" w:rsidRDefault="00EC2C5C" w:rsidP="0099720C">
                                  <w:pPr>
                                    <w:jc w:val="both"/>
                                    <w:rPr>
                                      <w:sz w:val="28"/>
                                      <w:szCs w:val="28"/>
                                      <w:lang w:val="es-ES"/>
                                    </w:rPr>
                                  </w:pPr>
                                  <w:hyperlink r:id="rId159" w:history="1">
                                    <w:r w:rsidR="0099720C" w:rsidRPr="00613F29">
                                      <w:rPr>
                                        <w:sz w:val="28"/>
                                        <w:szCs w:val="28"/>
                                        <w:lang w:val="es-ES"/>
                                      </w:rPr>
                                      <w:t>Monster Worldwide</w:t>
                                    </w:r>
                                  </w:hyperlink>
                                </w:p>
                                <w:p w:rsidR="0099720C" w:rsidRPr="00613F29" w:rsidRDefault="0099720C" w:rsidP="0099720C">
                                  <w:pPr>
                                    <w:jc w:val="both"/>
                                    <w:rPr>
                                      <w:sz w:val="28"/>
                                      <w:szCs w:val="28"/>
                                      <w:lang w:val="es-ES"/>
                                    </w:rPr>
                                  </w:pPr>
                                  <w:r w:rsidRPr="00613F29">
                                    <w:rPr>
                                      <w:sz w:val="28"/>
                                      <w:szCs w:val="28"/>
                                      <w:lang w:val="es-ES"/>
                                    </w:rPr>
                                    <w:t>Boston.com, dallasnews.com y ajc.com</w:t>
                                  </w:r>
                                </w:p>
                                <w:p w:rsidR="0099720C" w:rsidRPr="00613F29" w:rsidRDefault="0099720C" w:rsidP="0099720C">
                                  <w:pPr>
                                    <w:jc w:val="both"/>
                                    <w:rPr>
                                      <w:sz w:val="28"/>
                                      <w:szCs w:val="28"/>
                                      <w:lang w:val="es-ES"/>
                                    </w:rPr>
                                  </w:pPr>
                                </w:p>
                                <w:p w:rsidR="0099720C" w:rsidRPr="00613F29" w:rsidRDefault="0099720C" w:rsidP="0099720C">
                                  <w:pPr>
                                    <w:jc w:val="both"/>
                                    <w:rPr>
                                      <w:sz w:val="28"/>
                                      <w:szCs w:val="28"/>
                                      <w:lang w:val="es-ES"/>
                                    </w:rPr>
                                  </w:pPr>
                                </w:p>
                              </w:tc>
                            </w:tr>
                            <w:tr w:rsidR="0099720C" w:rsidRPr="009F2CF8" w:rsidTr="0099720C">
                              <w:trPr>
                                <w:trHeight w:val="2996"/>
                              </w:trPr>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613F29" w:rsidRDefault="0099720C" w:rsidP="0099720C">
                                  <w:pPr>
                                    <w:jc w:val="both"/>
                                    <w:rPr>
                                      <w:sz w:val="28"/>
                                      <w:szCs w:val="28"/>
                                      <w:lang w:val="es-ES"/>
                                    </w:rPr>
                                  </w:pPr>
                                  <w:r w:rsidRPr="00613F29">
                                    <w:rPr>
                                      <w:sz w:val="28"/>
                                      <w:szCs w:val="28"/>
                                      <w:lang w:val="es-ES"/>
                                    </w:rPr>
                                    <w:t>Básicamente, queremos darle la posibilidad de contratar como nadie más puede hacerlo.</w:t>
                                  </w:r>
                                </w:p>
                                <w:p w:rsidR="0099720C" w:rsidRPr="009F2CF8" w:rsidRDefault="0099720C" w:rsidP="0099720C">
                                  <w:pPr>
                                    <w:shd w:val="clear" w:color="auto" w:fill="FDFDFD"/>
                                    <w:spacing w:before="30" w:after="30"/>
                                    <w:jc w:val="both"/>
                                    <w:rPr>
                                      <w:rFonts w:ascii="Roboto" w:eastAsia="Libre Baskerville" w:hAnsi="Roboto" w:cstheme="majorHAnsi"/>
                                      <w:b/>
                                      <w:bCs/>
                                      <w:sz w:val="28"/>
                                      <w:szCs w:val="28"/>
                                    </w:rPr>
                                  </w:pP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7DFED" id="Cuadro de texto 455" o:spid="_x0000_s1060" type="#_x0000_t202" style="position:absolute;left:0;text-align:left;margin-left:-22pt;margin-top:-18pt;width:762pt;height:57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57"/>
                        <w:gridCol w:w="10064"/>
                      </w:tblGrid>
                      <w:tr w:rsidR="0099720C" w:rsidRPr="00613F29" w:rsidTr="0099720C">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10064" w:type="dxa"/>
                          </w:tcPr>
                          <w:p w:rsidR="0099720C" w:rsidRPr="00613F29" w:rsidRDefault="0099720C" w:rsidP="0099720C">
                            <w:pPr>
                              <w:jc w:val="both"/>
                              <w:rPr>
                                <w:sz w:val="28"/>
                                <w:szCs w:val="28"/>
                                <w:lang w:val="es-ES"/>
                              </w:rPr>
                            </w:pPr>
                            <w:r w:rsidRPr="00613F29">
                              <w:rPr>
                                <w:sz w:val="28"/>
                                <w:szCs w:val="28"/>
                                <w:lang w:val="es-ES"/>
                              </w:rPr>
                              <w:t>Estados Unidos</w:t>
                            </w:r>
                          </w:p>
                        </w:tc>
                      </w:tr>
                      <w:tr w:rsidR="0099720C" w:rsidRPr="00613F29" w:rsidTr="0099720C">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10064" w:type="dxa"/>
                          </w:tcPr>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Es una poderosa herramienta de participación de candidatos con capacidades de mensajería integradas para que pueda llegar al talento adecuado rápidamente</w:t>
                            </w:r>
                          </w:p>
                          <w:p w:rsidR="0099720C" w:rsidRPr="00613F29" w:rsidRDefault="0099720C" w:rsidP="0099720C">
                            <w:pPr>
                              <w:shd w:val="clear" w:color="auto" w:fill="FDFDFD"/>
                              <w:spacing w:before="30" w:after="30"/>
                              <w:jc w:val="both"/>
                              <w:rPr>
                                <w:sz w:val="28"/>
                                <w:szCs w:val="28"/>
                                <w:lang w:val="es-ES"/>
                              </w:rPr>
                            </w:pPr>
                          </w:p>
                        </w:tc>
                      </w:tr>
                      <w:tr w:rsidR="0099720C" w:rsidRPr="00613F29" w:rsidTr="0099720C">
                        <w:tc>
                          <w:tcPr>
                            <w:tcW w:w="4957" w:type="dxa"/>
                            <w:shd w:val="clear" w:color="auto" w:fill="D9D9D9" w:themeFill="background1" w:themeFillShade="D9"/>
                            <w:vAlign w:val="center"/>
                          </w:tcPr>
                          <w:p w:rsidR="0099720C" w:rsidRDefault="0099720C" w:rsidP="0099720C">
                            <w:pPr>
                              <w:spacing w:line="276" w:lineRule="auto"/>
                              <w:rPr>
                                <w:rFonts w:ascii="Roboto" w:eastAsia="Libre Baskerville" w:hAnsi="Roboto" w:cstheme="majorHAnsi"/>
                                <w:b/>
                                <w:sz w:val="28"/>
                                <w:szCs w:val="28"/>
                              </w:rPr>
                            </w:pP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10064" w:type="dxa"/>
                          </w:tcPr>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Redes Sociales y dispositivos moviles</w:t>
                            </w:r>
                          </w:p>
                          <w:p w:rsidR="0099720C" w:rsidRPr="00613F29" w:rsidRDefault="0099720C" w:rsidP="0099720C">
                            <w:pPr>
                              <w:jc w:val="both"/>
                              <w:rPr>
                                <w:sz w:val="28"/>
                                <w:szCs w:val="28"/>
                                <w:lang w:val="es-ES"/>
                              </w:rPr>
                            </w:pPr>
                          </w:p>
                        </w:tc>
                      </w:tr>
                      <w:tr w:rsidR="0099720C" w:rsidRPr="00613F29" w:rsidTr="0099720C">
                        <w:trPr>
                          <w:trHeight w:val="1490"/>
                        </w:trPr>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10064" w:type="dxa"/>
                          </w:tcPr>
                          <w:p w:rsidR="0099720C" w:rsidRDefault="0099720C" w:rsidP="0099720C">
                            <w:pPr>
                              <w:jc w:val="both"/>
                              <w:rPr>
                                <w:sz w:val="28"/>
                                <w:szCs w:val="28"/>
                                <w:lang w:val="es-ES"/>
                              </w:rPr>
                            </w:pPr>
                            <w:r w:rsidRPr="00613F29">
                              <w:rPr>
                                <w:sz w:val="28"/>
                                <w:szCs w:val="28"/>
                                <w:lang w:val="es-ES"/>
                              </w:rPr>
                              <w:t xml:space="preserve">  </w:t>
                            </w:r>
                          </w:p>
                          <w:p w:rsidR="0099720C" w:rsidRPr="00613F29" w:rsidRDefault="00EC2C5C" w:rsidP="0099720C">
                            <w:pPr>
                              <w:jc w:val="both"/>
                              <w:rPr>
                                <w:sz w:val="28"/>
                                <w:szCs w:val="28"/>
                                <w:lang w:val="es-ES"/>
                              </w:rPr>
                            </w:pPr>
                            <w:hyperlink r:id="rId160" w:history="1">
                              <w:r w:rsidR="0099720C" w:rsidRPr="00613F29">
                                <w:rPr>
                                  <w:sz w:val="28"/>
                                  <w:szCs w:val="28"/>
                                  <w:lang w:val="es-ES"/>
                                </w:rPr>
                                <w:t>Monster Worldwide</w:t>
                              </w:r>
                            </w:hyperlink>
                          </w:p>
                          <w:p w:rsidR="0099720C" w:rsidRPr="00613F29" w:rsidRDefault="0099720C" w:rsidP="0099720C">
                            <w:pPr>
                              <w:jc w:val="both"/>
                              <w:rPr>
                                <w:sz w:val="28"/>
                                <w:szCs w:val="28"/>
                                <w:lang w:val="es-ES"/>
                              </w:rPr>
                            </w:pPr>
                            <w:r w:rsidRPr="00613F29">
                              <w:rPr>
                                <w:sz w:val="28"/>
                                <w:szCs w:val="28"/>
                                <w:lang w:val="es-ES"/>
                              </w:rPr>
                              <w:t>Boston.com, dallasnews.com y ajc.com</w:t>
                            </w:r>
                          </w:p>
                          <w:p w:rsidR="0099720C" w:rsidRPr="00613F29" w:rsidRDefault="0099720C" w:rsidP="0099720C">
                            <w:pPr>
                              <w:jc w:val="both"/>
                              <w:rPr>
                                <w:sz w:val="28"/>
                                <w:szCs w:val="28"/>
                                <w:lang w:val="es-ES"/>
                              </w:rPr>
                            </w:pPr>
                          </w:p>
                          <w:p w:rsidR="0099720C" w:rsidRPr="00613F29" w:rsidRDefault="0099720C" w:rsidP="0099720C">
                            <w:pPr>
                              <w:jc w:val="both"/>
                              <w:rPr>
                                <w:sz w:val="28"/>
                                <w:szCs w:val="28"/>
                                <w:lang w:val="es-ES"/>
                              </w:rPr>
                            </w:pPr>
                          </w:p>
                        </w:tc>
                      </w:tr>
                      <w:tr w:rsidR="0099720C" w:rsidRPr="009F2CF8" w:rsidTr="0099720C">
                        <w:trPr>
                          <w:trHeight w:val="2996"/>
                        </w:trPr>
                        <w:tc>
                          <w:tcPr>
                            <w:tcW w:w="4957"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0064" w:type="dxa"/>
                          </w:tcPr>
                          <w:p w:rsidR="0099720C" w:rsidRPr="00613F29" w:rsidRDefault="0099720C" w:rsidP="0099720C">
                            <w:pPr>
                              <w:jc w:val="both"/>
                              <w:rPr>
                                <w:sz w:val="28"/>
                                <w:szCs w:val="28"/>
                                <w:lang w:val="es-ES"/>
                              </w:rPr>
                            </w:pPr>
                            <w:r w:rsidRPr="00613F29">
                              <w:rPr>
                                <w:sz w:val="28"/>
                                <w:szCs w:val="28"/>
                                <w:lang w:val="es-ES"/>
                              </w:rPr>
                              <w:t>Básicamente, queremos darle la posibilidad de contratar como nadie más puede hacerlo.</w:t>
                            </w:r>
                          </w:p>
                          <w:p w:rsidR="0099720C" w:rsidRPr="009F2CF8" w:rsidRDefault="0099720C" w:rsidP="0099720C">
                            <w:pPr>
                              <w:shd w:val="clear" w:color="auto" w:fill="FDFDFD"/>
                              <w:spacing w:before="30" w:after="30"/>
                              <w:jc w:val="both"/>
                              <w:rPr>
                                <w:rFonts w:ascii="Roboto" w:eastAsia="Libre Baskerville" w:hAnsi="Roboto" w:cstheme="majorHAnsi"/>
                                <w:b/>
                                <w:bCs/>
                                <w:sz w:val="28"/>
                                <w:szCs w:val="28"/>
                              </w:rPr>
                            </w:pP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68832" behindDoc="0" locked="0" layoutInCell="1" allowOverlap="1" wp14:anchorId="102B7C1D" wp14:editId="6F452A37">
                <wp:simplePos x="0" y="0"/>
                <wp:positionH relativeFrom="column">
                  <wp:posOffset>-279400</wp:posOffset>
                </wp:positionH>
                <wp:positionV relativeFrom="paragraph">
                  <wp:posOffset>-241300</wp:posOffset>
                </wp:positionV>
                <wp:extent cx="9677400" cy="7340600"/>
                <wp:effectExtent l="0" t="0" r="12700" b="12700"/>
                <wp:wrapNone/>
                <wp:docPr id="456" name="Cuadro de texto 456"/>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(8) </w:t>
                                  </w:r>
                                  <w:r w:rsidRPr="009F2CF8">
                                    <w:rPr>
                                      <w:rFonts w:ascii="Roboto" w:eastAsia="Libre Baskerville" w:hAnsi="Roboto" w:cstheme="majorHAnsi"/>
                                      <w:b/>
                                      <w:sz w:val="28"/>
                                      <w:szCs w:val="28"/>
                                    </w:rPr>
                                    <w:t>FICHA TÉCNICA</w:t>
                                  </w:r>
                                </w:p>
                              </w:tc>
                              <w:tc>
                                <w:tcPr>
                                  <w:tcW w:w="9923" w:type="dxa"/>
                                </w:tcPr>
                                <w:p w:rsidR="0099720C" w:rsidRPr="00613F29" w:rsidRDefault="0099720C" w:rsidP="0099720C">
                                  <w:pPr>
                                    <w:jc w:val="both"/>
                                    <w:rPr>
                                      <w:sz w:val="28"/>
                                      <w:szCs w:val="28"/>
                                      <w:lang w:val="es-ES"/>
                                    </w:rPr>
                                  </w:pPr>
                                  <w:r w:rsidRPr="00613F29">
                                    <w:rPr>
                                      <w:sz w:val="28"/>
                                      <w:szCs w:val="28"/>
                                      <w:lang w:val="es-ES"/>
                                    </w:rPr>
                                    <w:t>Google</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9720C" w:rsidRPr="00613F29" w:rsidRDefault="0099720C" w:rsidP="0099720C">
                                  <w:pPr>
                                    <w:jc w:val="both"/>
                                    <w:rPr>
                                      <w:sz w:val="28"/>
                                      <w:szCs w:val="28"/>
                                      <w:lang w:val="es-ES"/>
                                    </w:rPr>
                                  </w:pPr>
                                  <w:r w:rsidRPr="00613F29">
                                    <w:rPr>
                                      <w:sz w:val="28"/>
                                      <w:szCs w:val="28"/>
                                      <w:lang w:val="es-ES"/>
                                    </w:rPr>
                                    <w:t>Wikipedia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9720C" w:rsidRPr="00613F29" w:rsidRDefault="00EC2C5C" w:rsidP="0099720C">
                                  <w:pPr>
                                    <w:jc w:val="both"/>
                                    <w:rPr>
                                      <w:sz w:val="28"/>
                                      <w:szCs w:val="28"/>
                                      <w:lang w:val="es-ES"/>
                                    </w:rPr>
                                  </w:pPr>
                                  <w:hyperlink r:id="rId161" w:history="1">
                                    <w:r w:rsidR="0099720C" w:rsidRPr="00613F29">
                                      <w:rPr>
                                        <w:sz w:val="28"/>
                                        <w:szCs w:val="28"/>
                                        <w:lang w:val="es-ES"/>
                                      </w:rPr>
                                      <w:t>https://en.wikipedia.org/wiki/LinkedIn</w:t>
                                    </w:r>
                                  </w:hyperlink>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9720C" w:rsidRPr="00613F29" w:rsidRDefault="0099720C" w:rsidP="0099720C">
                                  <w:pPr>
                                    <w:jc w:val="both"/>
                                    <w:rPr>
                                      <w:sz w:val="28"/>
                                      <w:szCs w:val="28"/>
                                      <w:lang w:val="es-ES"/>
                                    </w:rPr>
                                  </w:pPr>
                                  <w:r w:rsidRPr="00613F29">
                                    <w:rPr>
                                      <w:sz w:val="28"/>
                                      <w:szCs w:val="28"/>
                                      <w:lang w:val="es-ES"/>
                                    </w:rPr>
                                    <w:t>LinkedIn, red social de empleo.</w:t>
                                  </w:r>
                                </w:p>
                                <w:p w:rsidR="0099720C" w:rsidRPr="00613F29" w:rsidRDefault="0099720C" w:rsidP="0099720C">
                                  <w:pPr>
                                    <w:jc w:val="both"/>
                                    <w:rPr>
                                      <w:sz w:val="28"/>
                                      <w:szCs w:val="28"/>
                                      <w:lang w:val="es-ES"/>
                                    </w:rPr>
                                  </w:pP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2002</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Linkedln</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9720C" w:rsidRPr="00613F29" w:rsidRDefault="0099720C" w:rsidP="0099720C">
                                  <w:pPr>
                                    <w:jc w:val="both"/>
                                    <w:rPr>
                                      <w:sz w:val="28"/>
                                      <w:szCs w:val="28"/>
                                      <w:lang w:val="es-ES"/>
                                    </w:rPr>
                                  </w:pPr>
                                  <w:r w:rsidRPr="00613F29">
                                    <w:rPr>
                                      <w:sz w:val="28"/>
                                      <w:szCs w:val="28"/>
                                      <w:lang w:val="es-ES"/>
                                    </w:rPr>
                                    <w:t>Linkedln</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9720C" w:rsidRPr="00613F29" w:rsidRDefault="0099720C" w:rsidP="0099720C">
                                  <w:pPr>
                                    <w:jc w:val="both"/>
                                    <w:rPr>
                                      <w:sz w:val="28"/>
                                      <w:szCs w:val="28"/>
                                      <w:lang w:val="es-ES"/>
                                    </w:rPr>
                                  </w:pPr>
                                  <w:r w:rsidRPr="00613F29">
                                    <w:rPr>
                                      <w:sz w:val="28"/>
                                      <w:szCs w:val="28"/>
                                      <w:lang w:val="es-ES"/>
                                    </w:rPr>
                                    <w:t>Reid Hoffman and founding team members from PayPal and Socialnet.com (Allen Blue, Eric Ly, Jean-Luc Vaillant, Lee Hower, Konstantin Guericke, Stephen Beitzel, David Eves, Ian McNish, Yan Pujante, Chris Saccheri).</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La funcionalidad básica de LinkedIn permite a los usuarios (trabajadores y empleadores) crear perfiles , que para los empleados generalmente consisten en un curriculum vitae que describe su experiencia laboral, educación y capacitación, habilidades y una foto personal.</w:t>
                                  </w:r>
                                </w:p>
                              </w:tc>
                            </w:tr>
                          </w:tbl>
                          <w:p w:rsidR="0099720C" w:rsidRDefault="0099720C" w:rsidP="0010742A"/>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9720C" w:rsidRPr="00613F29" w:rsidRDefault="0099720C" w:rsidP="0099720C">
                                  <w:pPr>
                                    <w:pBdr>
                                      <w:top w:val="nil"/>
                                      <w:left w:val="nil"/>
                                      <w:bottom w:val="nil"/>
                                      <w:right w:val="nil"/>
                                      <w:between w:val="nil"/>
                                    </w:pBdr>
                                    <w:jc w:val="both"/>
                                    <w:rPr>
                                      <w:sz w:val="28"/>
                                      <w:szCs w:val="28"/>
                                      <w:lang w:val="es-ES"/>
                                    </w:rPr>
                                  </w:pPr>
                                  <w:r w:rsidRPr="00613F29">
                                    <w:rPr>
                                      <w:sz w:val="28"/>
                                      <w:szCs w:val="28"/>
                                      <w:lang w:val="es-ES"/>
                                    </w:rPr>
                                    <w:t>LinkedIn permite a los miembros (tanto trabajadores como empleadores) crear perfiles y "conexiones" entre sí en una red social en línea que puede representar relaciones profesionales del mundo real.</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9720C" w:rsidRPr="00613F29" w:rsidRDefault="0099720C" w:rsidP="0099720C">
                                  <w:pPr>
                                    <w:jc w:val="both"/>
                                    <w:rPr>
                                      <w:sz w:val="28"/>
                                      <w:szCs w:val="28"/>
                                      <w:lang w:val="es-ES"/>
                                    </w:rPr>
                                  </w:pPr>
                                  <w:r w:rsidRPr="00613F29">
                                    <w:rPr>
                                      <w:sz w:val="28"/>
                                      <w:szCs w:val="28"/>
                                      <w:lang w:val="es-ES"/>
                                    </w:rPr>
                                    <w:t>la mayoría de los ingresos de la compañía provienen de la venta de acceso a información sobre sus miembros a reclutadores y profesionales de ventas.</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A finales de 2003, Sequoia Capital dirigió la inversión de la Serie A en la empresa.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Trabajadores y estudiantes.</w:t>
                                  </w:r>
                                </w:p>
                              </w:tc>
                            </w:tr>
                            <w:tr w:rsidR="0099720C" w:rsidRPr="00613F29" w:rsidTr="0099720C">
                              <w:trPr>
                                <w:trHeight w:val="1195"/>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Linkedln es una red social para acercar personas con estudios avanzado o experiencia empírica a dueños de empresas que buscan estos perfiles.</w:t>
                                  </w: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7C1D" id="Cuadro de texto 456" o:spid="_x0000_s1061" type="#_x0000_t202" style="position:absolute;left:0;text-align:left;margin-left:-22pt;margin-top:-19pt;width:762pt;height:57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Pr>
                                <w:rFonts w:ascii="Roboto" w:eastAsia="Libre Baskerville" w:hAnsi="Roboto" w:cstheme="majorHAnsi"/>
                                <w:b/>
                                <w:sz w:val="28"/>
                                <w:szCs w:val="28"/>
                              </w:rPr>
                              <w:t xml:space="preserve">(8) </w:t>
                            </w:r>
                            <w:r w:rsidRPr="009F2CF8">
                              <w:rPr>
                                <w:rFonts w:ascii="Roboto" w:eastAsia="Libre Baskerville" w:hAnsi="Roboto" w:cstheme="majorHAnsi"/>
                                <w:b/>
                                <w:sz w:val="28"/>
                                <w:szCs w:val="28"/>
                              </w:rPr>
                              <w:t>FICHA TÉCNICA</w:t>
                            </w:r>
                          </w:p>
                        </w:tc>
                        <w:tc>
                          <w:tcPr>
                            <w:tcW w:w="9923" w:type="dxa"/>
                          </w:tcPr>
                          <w:p w:rsidR="0099720C" w:rsidRPr="00613F29" w:rsidRDefault="0099720C" w:rsidP="0099720C">
                            <w:pPr>
                              <w:jc w:val="both"/>
                              <w:rPr>
                                <w:sz w:val="28"/>
                                <w:szCs w:val="28"/>
                                <w:lang w:val="es-ES"/>
                              </w:rPr>
                            </w:pPr>
                            <w:r w:rsidRPr="00613F29">
                              <w:rPr>
                                <w:sz w:val="28"/>
                                <w:szCs w:val="28"/>
                                <w:lang w:val="es-ES"/>
                              </w:rPr>
                              <w:t>Google</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9720C" w:rsidRPr="00613F29" w:rsidRDefault="0099720C" w:rsidP="0099720C">
                            <w:pPr>
                              <w:jc w:val="both"/>
                              <w:rPr>
                                <w:sz w:val="28"/>
                                <w:szCs w:val="28"/>
                                <w:lang w:val="es-ES"/>
                              </w:rPr>
                            </w:pPr>
                            <w:r w:rsidRPr="00613F29">
                              <w:rPr>
                                <w:sz w:val="28"/>
                                <w:szCs w:val="28"/>
                                <w:lang w:val="es-ES"/>
                              </w:rPr>
                              <w:t>Wikipedia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9720C" w:rsidRPr="00613F29" w:rsidRDefault="00EC2C5C" w:rsidP="0099720C">
                            <w:pPr>
                              <w:jc w:val="both"/>
                              <w:rPr>
                                <w:sz w:val="28"/>
                                <w:szCs w:val="28"/>
                                <w:lang w:val="es-ES"/>
                              </w:rPr>
                            </w:pPr>
                            <w:hyperlink r:id="rId162" w:history="1">
                              <w:r w:rsidR="0099720C" w:rsidRPr="00613F29">
                                <w:rPr>
                                  <w:sz w:val="28"/>
                                  <w:szCs w:val="28"/>
                                  <w:lang w:val="es-ES"/>
                                </w:rPr>
                                <w:t>https://en.wikipedia.org/wiki/LinkedIn</w:t>
                              </w:r>
                            </w:hyperlink>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9720C" w:rsidRPr="00613F29" w:rsidRDefault="0099720C" w:rsidP="0099720C">
                            <w:pPr>
                              <w:jc w:val="both"/>
                              <w:rPr>
                                <w:sz w:val="28"/>
                                <w:szCs w:val="28"/>
                                <w:lang w:val="es-ES"/>
                              </w:rPr>
                            </w:pPr>
                            <w:r w:rsidRPr="00613F29">
                              <w:rPr>
                                <w:sz w:val="28"/>
                                <w:szCs w:val="28"/>
                                <w:lang w:val="es-ES"/>
                              </w:rPr>
                              <w:t>LinkedIn, red social de empleo.</w:t>
                            </w:r>
                          </w:p>
                          <w:p w:rsidR="0099720C" w:rsidRPr="00613F29" w:rsidRDefault="0099720C" w:rsidP="0099720C">
                            <w:pPr>
                              <w:jc w:val="both"/>
                              <w:rPr>
                                <w:sz w:val="28"/>
                                <w:szCs w:val="28"/>
                                <w:lang w:val="es-ES"/>
                              </w:rPr>
                            </w:pP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2002</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Linkedln</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9720C" w:rsidRPr="00613F29" w:rsidRDefault="0099720C" w:rsidP="0099720C">
                            <w:pPr>
                              <w:jc w:val="both"/>
                              <w:rPr>
                                <w:sz w:val="28"/>
                                <w:szCs w:val="28"/>
                                <w:lang w:val="es-ES"/>
                              </w:rPr>
                            </w:pPr>
                            <w:r w:rsidRPr="00613F29">
                              <w:rPr>
                                <w:sz w:val="28"/>
                                <w:szCs w:val="28"/>
                                <w:lang w:val="es-ES"/>
                              </w:rPr>
                              <w:t>Linkedln</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9720C" w:rsidRPr="00613F29" w:rsidRDefault="0099720C" w:rsidP="0099720C">
                            <w:pPr>
                              <w:jc w:val="both"/>
                              <w:rPr>
                                <w:sz w:val="28"/>
                                <w:szCs w:val="28"/>
                                <w:lang w:val="es-ES"/>
                              </w:rPr>
                            </w:pPr>
                            <w:r w:rsidRPr="00613F29">
                              <w:rPr>
                                <w:sz w:val="28"/>
                                <w:szCs w:val="28"/>
                                <w:lang w:val="es-ES"/>
                              </w:rPr>
                              <w:t>Reid Hoffman and founding team members from PayPal and Socialnet.com (Allen Blue, Eric Ly, Jean-Luc Vaillant, Lee Hower, Konstantin Guericke, Stephen Beitzel, David Eves, Ian McNish, Yan Pujante, Chris Saccheri).</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La funcionalidad básica de LinkedIn permite a los usuarios (trabajadores y empleadores) crear perfiles , que para los empleados generalmente consisten en un curriculum vitae que describe su experiencia laboral, educación y capacitación, habilidades y una foto personal.</w:t>
                            </w:r>
                          </w:p>
                        </w:tc>
                      </w:tr>
                    </w:tbl>
                    <w:p w:rsidR="0099720C" w:rsidRDefault="0099720C" w:rsidP="0010742A"/>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9720C" w:rsidRPr="00613F29" w:rsidRDefault="0099720C" w:rsidP="0099720C">
                            <w:pPr>
                              <w:pBdr>
                                <w:top w:val="nil"/>
                                <w:left w:val="nil"/>
                                <w:bottom w:val="nil"/>
                                <w:right w:val="nil"/>
                                <w:between w:val="nil"/>
                              </w:pBdr>
                              <w:jc w:val="both"/>
                              <w:rPr>
                                <w:sz w:val="28"/>
                                <w:szCs w:val="28"/>
                                <w:lang w:val="es-ES"/>
                              </w:rPr>
                            </w:pPr>
                            <w:r w:rsidRPr="00613F29">
                              <w:rPr>
                                <w:sz w:val="28"/>
                                <w:szCs w:val="28"/>
                                <w:lang w:val="es-ES"/>
                              </w:rPr>
                              <w:t>LinkedIn permite a los miembros (tanto trabajadores como empleadores) crear perfiles y "conexiones" entre sí en una red social en línea que puede representar relaciones profesionales del mundo real.</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9720C" w:rsidRPr="00613F29" w:rsidRDefault="0099720C" w:rsidP="0099720C">
                            <w:pPr>
                              <w:jc w:val="both"/>
                              <w:rPr>
                                <w:sz w:val="28"/>
                                <w:szCs w:val="28"/>
                                <w:lang w:val="es-ES"/>
                              </w:rPr>
                            </w:pPr>
                            <w:r w:rsidRPr="00613F29">
                              <w:rPr>
                                <w:sz w:val="28"/>
                                <w:szCs w:val="28"/>
                                <w:lang w:val="es-ES"/>
                              </w:rPr>
                              <w:t>la mayoría de los ingresos de la compañía provienen de la venta de acceso a información sobre sus miembros a reclutadores y profesionales de ventas.</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A finales de 2003, Sequoia Capital dirigió la inversión de la Serie A en la empresa.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Trabajadores y estudiantes.</w:t>
                            </w:r>
                          </w:p>
                        </w:tc>
                      </w:tr>
                      <w:tr w:rsidR="0099720C" w:rsidRPr="00613F29" w:rsidTr="0099720C">
                        <w:trPr>
                          <w:trHeight w:val="1195"/>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Linkedln es una red social para acercar personas con estudios avanzado o experiencia empírica a dueños de empresas que buscan estos perfiles.</w:t>
                            </w: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70880" behindDoc="0" locked="0" layoutInCell="1" allowOverlap="1" wp14:anchorId="789AF14D" wp14:editId="6B281D18">
                <wp:simplePos x="0" y="0"/>
                <wp:positionH relativeFrom="column">
                  <wp:posOffset>-279400</wp:posOffset>
                </wp:positionH>
                <wp:positionV relativeFrom="paragraph">
                  <wp:posOffset>-241300</wp:posOffset>
                </wp:positionV>
                <wp:extent cx="9677400" cy="7340600"/>
                <wp:effectExtent l="0" t="0" r="12700" b="12700"/>
                <wp:wrapNone/>
                <wp:docPr id="458" name="Cuadro de texto 458"/>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reuniendo a los empleados de ventas y marketing con el equipo de investigación y desarrollo .</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9923" w:type="dxa"/>
                                </w:tcPr>
                                <w:p w:rsidR="0099720C" w:rsidRPr="00613F29" w:rsidRDefault="0099720C" w:rsidP="0099720C">
                                  <w:pPr>
                                    <w:jc w:val="both"/>
                                    <w:rPr>
                                      <w:sz w:val="28"/>
                                      <w:szCs w:val="28"/>
                                      <w:lang w:val="es-ES"/>
                                    </w:rPr>
                                  </w:pPr>
                                  <w:r w:rsidRPr="00613F29">
                                    <w:rPr>
                                      <w:sz w:val="28"/>
                                      <w:szCs w:val="28"/>
                                      <w:lang w:val="es-ES"/>
                                    </w:rPr>
                                    <w:t>1-"Tráfico, datos demográficos y competidores de Linkedin.com - Alexa" . www.alexa.com . Consultado el 12 de julio de 2019 .</w:t>
                                  </w:r>
                                </w:p>
                                <w:p w:rsidR="0099720C" w:rsidRPr="00613F29" w:rsidRDefault="0099720C" w:rsidP="0099720C">
                                  <w:pPr>
                                    <w:jc w:val="both"/>
                                    <w:rPr>
                                      <w:sz w:val="28"/>
                                      <w:szCs w:val="28"/>
                                      <w:lang w:val="es-ES"/>
                                    </w:rPr>
                                  </w:pPr>
                                  <w:r w:rsidRPr="00613F29">
                                    <w:rPr>
                                      <w:sz w:val="28"/>
                                      <w:szCs w:val="28"/>
                                      <w:lang w:val="es-ES"/>
                                    </w:rPr>
                                    <w:t>2-"Estadísticas de la empresa" . LinkedIn . Consultado el 16 de octubre de 2019 .</w:t>
                                  </w:r>
                                </w:p>
                                <w:p w:rsidR="0099720C" w:rsidRPr="00613F29" w:rsidRDefault="0099720C" w:rsidP="0099720C">
                                  <w:pPr>
                                    <w:jc w:val="both"/>
                                    <w:rPr>
                                      <w:sz w:val="28"/>
                                      <w:szCs w:val="28"/>
                                      <w:lang w:val="es-ES"/>
                                    </w:rPr>
                                  </w:pPr>
                                  <w:r w:rsidRPr="00613F29">
                                    <w:rPr>
                                      <w:sz w:val="28"/>
                                      <w:szCs w:val="28"/>
                                      <w:lang w:val="es-ES"/>
                                    </w:rPr>
                                    <w:t>3-"Linkedin, acerca de nosotros, estadísticas" .</w:t>
                                  </w:r>
                                </w:p>
                                <w:p w:rsidR="0099720C" w:rsidRPr="00613F29" w:rsidRDefault="0099720C" w:rsidP="0099720C">
                                  <w:pPr>
                                    <w:jc w:val="both"/>
                                    <w:rPr>
                                      <w:sz w:val="28"/>
                                      <w:szCs w:val="28"/>
                                      <w:lang w:val="es-ES"/>
                                    </w:rPr>
                                  </w:pPr>
                                  <w:r w:rsidRPr="00613F29">
                                    <w:rPr>
                                      <w:sz w:val="28"/>
                                      <w:szCs w:val="28"/>
                                      <w:lang w:val="es-ES"/>
                                    </w:rPr>
                                    <w:t>4-"Linkedin: una breve reseña histórica" . Tiki-Toki . Archivado desde el original el 27 de abril de 2016 . Consultado el 24 de marzo de 2016 .</w:t>
                                  </w:r>
                                </w:p>
                                <w:p w:rsidR="0099720C" w:rsidRPr="00613F29" w:rsidRDefault="0099720C" w:rsidP="0099720C">
                                  <w:pPr>
                                    <w:jc w:val="both"/>
                                    <w:rPr>
                                      <w:sz w:val="28"/>
                                      <w:szCs w:val="28"/>
                                      <w:lang w:val="es-ES"/>
                                    </w:rPr>
                                  </w:pPr>
                                  <w:r w:rsidRPr="00613F29">
                                    <w:rPr>
                                      <w:sz w:val="28"/>
                                      <w:szCs w:val="28"/>
                                      <w:lang w:val="es-ES"/>
                                    </w:rPr>
                                    <w:t>5-"LinkedIn - Acerca de" . LinkedIn Corporation. 2015 . Consultado el 5 de marzo de 2015 .</w:t>
                                  </w:r>
                                </w:p>
                                <w:p w:rsidR="0099720C" w:rsidRPr="00613F29" w:rsidRDefault="0099720C" w:rsidP="0099720C">
                                  <w:pPr>
                                    <w:jc w:val="both"/>
                                    <w:rPr>
                                      <w:sz w:val="28"/>
                                      <w:szCs w:val="28"/>
                                      <w:lang w:val="es-ES"/>
                                    </w:rPr>
                                  </w:pPr>
                                  <w:r w:rsidRPr="00613F29">
                                    <w:rPr>
                                      <w:sz w:val="28"/>
                                      <w:szCs w:val="28"/>
                                      <w:lang w:val="es-ES"/>
                                    </w:rPr>
                                    <w:t>6-Lemann, Nicholas (12 de octubre de 2015). "Los grandes sueños de Reid Hoffman para LinkedIn" . El neoyorquino .</w:t>
                                  </w:r>
                                </w:p>
                                <w:p w:rsidR="0099720C" w:rsidRPr="00613F29" w:rsidRDefault="0099720C" w:rsidP="0099720C">
                                  <w:pPr>
                                    <w:jc w:val="both"/>
                                    <w:rPr>
                                      <w:sz w:val="28"/>
                                      <w:szCs w:val="28"/>
                                      <w:lang w:val="es-ES"/>
                                    </w:rPr>
                                  </w:pPr>
                                  <w:r w:rsidRPr="00613F29">
                                    <w:rPr>
                                      <w:sz w:val="28"/>
                                      <w:szCs w:val="28"/>
                                      <w:lang w:val="es-ES"/>
                                    </w:rPr>
                                    <w:t>7-"Cuenta restringida | Centro de ayuda de LinkedIn" . Help.linkedin.com. 20 de diciembre de 2013 . Consultado el 6 de octubre de 2015 .</w:t>
                                  </w:r>
                                </w:p>
                                <w:p w:rsidR="0099720C" w:rsidRPr="00613F29" w:rsidRDefault="0099720C" w:rsidP="0099720C">
                                  <w:pPr>
                                    <w:jc w:val="both"/>
                                    <w:rPr>
                                      <w:sz w:val="28"/>
                                      <w:szCs w:val="28"/>
                                      <w:lang w:val="es-ES"/>
                                    </w:rPr>
                                  </w:pPr>
                                  <w:r w:rsidRPr="00613F29">
                                    <w:rPr>
                                      <w:sz w:val="28"/>
                                      <w:szCs w:val="28"/>
                                      <w:lang w:val="es-ES"/>
                                    </w:rPr>
                                    <w:t>8- "Transferencias de datos de la UE | Ayuda de LinkedIn" . www.linkedin.com . Consultado el 21 de diciembre de 2017 .</w:t>
                                  </w:r>
                                </w:p>
                                <w:p w:rsidR="0099720C" w:rsidRPr="00613F29" w:rsidRDefault="0099720C" w:rsidP="0099720C">
                                  <w:pPr>
                                    <w:jc w:val="both"/>
                                    <w:rPr>
                                      <w:sz w:val="28"/>
                                      <w:szCs w:val="28"/>
                                      <w:lang w:val="es-ES"/>
                                    </w:rPr>
                                  </w:pPr>
                                  <w:r w:rsidRPr="00613F29">
                                    <w:rPr>
                                      <w:sz w:val="28"/>
                                      <w:szCs w:val="28"/>
                                      <w:lang w:val="es-ES"/>
                                    </w:rPr>
                                    <w:t>9-"LinkedIn conecta a todos sus empleados de SF bajo un mismo techo en la torre de Tishman Speyer en 222 Second St" . San Francisco Business Times . 25 de marzo de 2016 . Consultado el 2 de abril de 2016 .</w:t>
                                  </w:r>
                                </w:p>
                                <w:p w:rsidR="0099720C" w:rsidRPr="00613F29" w:rsidRDefault="0099720C" w:rsidP="0099720C">
                                  <w:pPr>
                                    <w:jc w:val="both"/>
                                    <w:rPr>
                                      <w:sz w:val="28"/>
                                      <w:szCs w:val="28"/>
                                      <w:lang w:val="es-ES"/>
                                    </w:rPr>
                                  </w:pPr>
                                  <w:r w:rsidRPr="00613F29">
                                    <w:rPr>
                                      <w:sz w:val="28"/>
                                      <w:szCs w:val="28"/>
                                      <w:lang w:val="es-ES"/>
                                    </w:rPr>
                                    <w:t>10-Hempel, Jessi (1 de julio de 2013). "LinkedIn: cómo está cambiando el negocio". Fortuna . pp. 69-74.</w:t>
                                  </w:r>
                                </w:p>
                              </w:tc>
                            </w:tr>
                            <w:tr w:rsidR="0099720C" w:rsidRPr="00613F29" w:rsidTr="0099720C">
                              <w:trPr>
                                <w:trHeight w:val="2509"/>
                              </w:trPr>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9923" w:type="dxa"/>
                                </w:tcPr>
                                <w:p w:rsidR="0099720C" w:rsidRDefault="0099720C" w:rsidP="0099720C">
                                  <w:pPr>
                                    <w:jc w:val="both"/>
                                    <w:rPr>
                                      <w:sz w:val="28"/>
                                      <w:szCs w:val="28"/>
                                      <w:lang w:val="es-ES"/>
                                    </w:rPr>
                                  </w:pPr>
                                </w:p>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Es un americano de negocios y servicio orientado al empleo que opera a través de sitios web y aplicaciones móviles .</w:t>
                                  </w: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AF14D" id="Cuadro de texto 458" o:spid="_x0000_s1062" type="#_x0000_t202" style="position:absolute;left:0;text-align:left;margin-left:-22pt;margin-top:-19pt;width:762pt;height:5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reuniendo a los empleados de ventas y marketing con el equipo de investigación y desarrollo .</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9923" w:type="dxa"/>
                          </w:tcPr>
                          <w:p w:rsidR="0099720C" w:rsidRPr="00613F29" w:rsidRDefault="0099720C" w:rsidP="0099720C">
                            <w:pPr>
                              <w:jc w:val="both"/>
                              <w:rPr>
                                <w:sz w:val="28"/>
                                <w:szCs w:val="28"/>
                                <w:lang w:val="es-ES"/>
                              </w:rPr>
                            </w:pPr>
                            <w:r w:rsidRPr="00613F29">
                              <w:rPr>
                                <w:sz w:val="28"/>
                                <w:szCs w:val="28"/>
                                <w:lang w:val="es-ES"/>
                              </w:rPr>
                              <w:t>1-"Tráfico, datos demográficos y competidores de Linkedin.com - Alexa" . www.alexa.com . Consultado el 12 de julio de 2019 .</w:t>
                            </w:r>
                          </w:p>
                          <w:p w:rsidR="0099720C" w:rsidRPr="00613F29" w:rsidRDefault="0099720C" w:rsidP="0099720C">
                            <w:pPr>
                              <w:jc w:val="both"/>
                              <w:rPr>
                                <w:sz w:val="28"/>
                                <w:szCs w:val="28"/>
                                <w:lang w:val="es-ES"/>
                              </w:rPr>
                            </w:pPr>
                            <w:r w:rsidRPr="00613F29">
                              <w:rPr>
                                <w:sz w:val="28"/>
                                <w:szCs w:val="28"/>
                                <w:lang w:val="es-ES"/>
                              </w:rPr>
                              <w:t>2-"Estadísticas de la empresa" . LinkedIn . Consultado el 16 de octubre de 2019 .</w:t>
                            </w:r>
                          </w:p>
                          <w:p w:rsidR="0099720C" w:rsidRPr="00613F29" w:rsidRDefault="0099720C" w:rsidP="0099720C">
                            <w:pPr>
                              <w:jc w:val="both"/>
                              <w:rPr>
                                <w:sz w:val="28"/>
                                <w:szCs w:val="28"/>
                                <w:lang w:val="es-ES"/>
                              </w:rPr>
                            </w:pPr>
                            <w:r w:rsidRPr="00613F29">
                              <w:rPr>
                                <w:sz w:val="28"/>
                                <w:szCs w:val="28"/>
                                <w:lang w:val="es-ES"/>
                              </w:rPr>
                              <w:t>3-"Linkedin, acerca de nosotros, estadísticas" .</w:t>
                            </w:r>
                          </w:p>
                          <w:p w:rsidR="0099720C" w:rsidRPr="00613F29" w:rsidRDefault="0099720C" w:rsidP="0099720C">
                            <w:pPr>
                              <w:jc w:val="both"/>
                              <w:rPr>
                                <w:sz w:val="28"/>
                                <w:szCs w:val="28"/>
                                <w:lang w:val="es-ES"/>
                              </w:rPr>
                            </w:pPr>
                            <w:r w:rsidRPr="00613F29">
                              <w:rPr>
                                <w:sz w:val="28"/>
                                <w:szCs w:val="28"/>
                                <w:lang w:val="es-ES"/>
                              </w:rPr>
                              <w:t>4-"Linkedin: una breve reseña histórica" . Tiki-Toki . Archivado desde el original el 27 de abril de 2016 . Consultado el 24 de marzo de 2016 .</w:t>
                            </w:r>
                          </w:p>
                          <w:p w:rsidR="0099720C" w:rsidRPr="00613F29" w:rsidRDefault="0099720C" w:rsidP="0099720C">
                            <w:pPr>
                              <w:jc w:val="both"/>
                              <w:rPr>
                                <w:sz w:val="28"/>
                                <w:szCs w:val="28"/>
                                <w:lang w:val="es-ES"/>
                              </w:rPr>
                            </w:pPr>
                            <w:r w:rsidRPr="00613F29">
                              <w:rPr>
                                <w:sz w:val="28"/>
                                <w:szCs w:val="28"/>
                                <w:lang w:val="es-ES"/>
                              </w:rPr>
                              <w:t>5-"LinkedIn - Acerca de" . LinkedIn Corporation. 2015 . Consultado el 5 de marzo de 2015 .</w:t>
                            </w:r>
                          </w:p>
                          <w:p w:rsidR="0099720C" w:rsidRPr="00613F29" w:rsidRDefault="0099720C" w:rsidP="0099720C">
                            <w:pPr>
                              <w:jc w:val="both"/>
                              <w:rPr>
                                <w:sz w:val="28"/>
                                <w:szCs w:val="28"/>
                                <w:lang w:val="es-ES"/>
                              </w:rPr>
                            </w:pPr>
                            <w:r w:rsidRPr="00613F29">
                              <w:rPr>
                                <w:sz w:val="28"/>
                                <w:szCs w:val="28"/>
                                <w:lang w:val="es-ES"/>
                              </w:rPr>
                              <w:t>6-Lemann, Nicholas (12 de octubre de 2015). "Los grandes sueños de Reid Hoffman para LinkedIn" . El neoyorquino .</w:t>
                            </w:r>
                          </w:p>
                          <w:p w:rsidR="0099720C" w:rsidRPr="00613F29" w:rsidRDefault="0099720C" w:rsidP="0099720C">
                            <w:pPr>
                              <w:jc w:val="both"/>
                              <w:rPr>
                                <w:sz w:val="28"/>
                                <w:szCs w:val="28"/>
                                <w:lang w:val="es-ES"/>
                              </w:rPr>
                            </w:pPr>
                            <w:r w:rsidRPr="00613F29">
                              <w:rPr>
                                <w:sz w:val="28"/>
                                <w:szCs w:val="28"/>
                                <w:lang w:val="es-ES"/>
                              </w:rPr>
                              <w:t>7-"Cuenta restringida | Centro de ayuda de LinkedIn" . Help.linkedin.com. 20 de diciembre de 2013 . Consultado el 6 de octubre de 2015 .</w:t>
                            </w:r>
                          </w:p>
                          <w:p w:rsidR="0099720C" w:rsidRPr="00613F29" w:rsidRDefault="0099720C" w:rsidP="0099720C">
                            <w:pPr>
                              <w:jc w:val="both"/>
                              <w:rPr>
                                <w:sz w:val="28"/>
                                <w:szCs w:val="28"/>
                                <w:lang w:val="es-ES"/>
                              </w:rPr>
                            </w:pPr>
                            <w:r w:rsidRPr="00613F29">
                              <w:rPr>
                                <w:sz w:val="28"/>
                                <w:szCs w:val="28"/>
                                <w:lang w:val="es-ES"/>
                              </w:rPr>
                              <w:t>8- "Transferencias de datos de la UE | Ayuda de LinkedIn" . www.linkedin.com . Consultado el 21 de diciembre de 2017 .</w:t>
                            </w:r>
                          </w:p>
                          <w:p w:rsidR="0099720C" w:rsidRPr="00613F29" w:rsidRDefault="0099720C" w:rsidP="0099720C">
                            <w:pPr>
                              <w:jc w:val="both"/>
                              <w:rPr>
                                <w:sz w:val="28"/>
                                <w:szCs w:val="28"/>
                                <w:lang w:val="es-ES"/>
                              </w:rPr>
                            </w:pPr>
                            <w:r w:rsidRPr="00613F29">
                              <w:rPr>
                                <w:sz w:val="28"/>
                                <w:szCs w:val="28"/>
                                <w:lang w:val="es-ES"/>
                              </w:rPr>
                              <w:t>9-"LinkedIn conecta a todos sus empleados de SF bajo un mismo techo en la torre de Tishman Speyer en 222 Second St" . San Francisco Business Times . 25 de marzo de 2016 . Consultado el 2 de abril de 2016 .</w:t>
                            </w:r>
                          </w:p>
                          <w:p w:rsidR="0099720C" w:rsidRPr="00613F29" w:rsidRDefault="0099720C" w:rsidP="0099720C">
                            <w:pPr>
                              <w:jc w:val="both"/>
                              <w:rPr>
                                <w:sz w:val="28"/>
                                <w:szCs w:val="28"/>
                                <w:lang w:val="es-ES"/>
                              </w:rPr>
                            </w:pPr>
                            <w:r w:rsidRPr="00613F29">
                              <w:rPr>
                                <w:sz w:val="28"/>
                                <w:szCs w:val="28"/>
                                <w:lang w:val="es-ES"/>
                              </w:rPr>
                              <w:t>10-Hempel, Jessi (1 de julio de 2013). "LinkedIn: cómo está cambiando el negocio". Fortuna . pp. 69-74.</w:t>
                            </w:r>
                          </w:p>
                        </w:tc>
                      </w:tr>
                      <w:tr w:rsidR="0099720C" w:rsidRPr="00613F29" w:rsidTr="0099720C">
                        <w:trPr>
                          <w:trHeight w:val="2509"/>
                        </w:trPr>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9923" w:type="dxa"/>
                          </w:tcPr>
                          <w:p w:rsidR="0099720C" w:rsidRDefault="0099720C" w:rsidP="0099720C">
                            <w:pPr>
                              <w:jc w:val="both"/>
                              <w:rPr>
                                <w:sz w:val="28"/>
                                <w:szCs w:val="28"/>
                                <w:lang w:val="es-ES"/>
                              </w:rPr>
                            </w:pPr>
                          </w:p>
                          <w:p w:rsidR="0099720C" w:rsidRDefault="0099720C" w:rsidP="0099720C">
                            <w:pPr>
                              <w:jc w:val="both"/>
                              <w:rPr>
                                <w:sz w:val="28"/>
                                <w:szCs w:val="28"/>
                                <w:lang w:val="es-ES"/>
                              </w:rPr>
                            </w:pPr>
                          </w:p>
                          <w:p w:rsidR="0099720C" w:rsidRPr="00613F29" w:rsidRDefault="0099720C" w:rsidP="0099720C">
                            <w:pPr>
                              <w:jc w:val="both"/>
                              <w:rPr>
                                <w:sz w:val="28"/>
                                <w:szCs w:val="28"/>
                                <w:lang w:val="es-ES"/>
                              </w:rPr>
                            </w:pPr>
                            <w:r w:rsidRPr="00613F29">
                              <w:rPr>
                                <w:sz w:val="28"/>
                                <w:szCs w:val="28"/>
                                <w:lang w:val="es-ES"/>
                              </w:rPr>
                              <w:t>Es un americano de negocios y servicio orientado al empleo que opera a través de sitios web y aplicaciones móviles .</w:t>
                            </w: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72928" behindDoc="0" locked="0" layoutInCell="1" allowOverlap="1" wp14:anchorId="1E6467BC" wp14:editId="0CEC691F">
                <wp:simplePos x="0" y="0"/>
                <wp:positionH relativeFrom="column">
                  <wp:posOffset>-279400</wp:posOffset>
                </wp:positionH>
                <wp:positionV relativeFrom="paragraph">
                  <wp:posOffset>-241300</wp:posOffset>
                </wp:positionV>
                <wp:extent cx="9677400" cy="7340600"/>
                <wp:effectExtent l="0" t="0" r="12700" b="12700"/>
                <wp:wrapNone/>
                <wp:docPr id="459" name="Cuadro de texto 459"/>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E1D94" w:rsidP="0099720C">
                                  <w:pPr>
                                    <w:spacing w:line="276" w:lineRule="auto"/>
                                    <w:rPr>
                                      <w:rFonts w:ascii="Roboto" w:eastAsia="Libre Baskerville" w:hAnsi="Roboto" w:cstheme="majorHAnsi"/>
                                      <w:b/>
                                      <w:sz w:val="28"/>
                                      <w:szCs w:val="28"/>
                                    </w:rPr>
                                  </w:pPr>
                                  <w:r w:rsidRPr="009E1D94">
                                    <w:rPr>
                                      <w:rFonts w:ascii="Roboto" w:eastAsia="Libre Baskerville" w:hAnsi="Roboto" w:cstheme="majorHAnsi"/>
                                      <w:b/>
                                      <w:sz w:val="36"/>
                                      <w:szCs w:val="36"/>
                                    </w:rPr>
                                    <w:t>(9)</w:t>
                                  </w:r>
                                  <w:r>
                                    <w:rPr>
                                      <w:rFonts w:ascii="Roboto" w:eastAsia="Libre Baskerville" w:hAnsi="Roboto" w:cstheme="majorHAnsi"/>
                                      <w:b/>
                                      <w:sz w:val="28"/>
                                      <w:szCs w:val="28"/>
                                    </w:rPr>
                                    <w:t xml:space="preserve"> </w:t>
                                  </w:r>
                                  <w:r w:rsidR="0099720C" w:rsidRPr="009F2CF8">
                                    <w:rPr>
                                      <w:rFonts w:ascii="Roboto" w:eastAsia="Libre Baskerville" w:hAnsi="Roboto" w:cstheme="majorHAnsi"/>
                                      <w:b/>
                                      <w:sz w:val="28"/>
                                      <w:szCs w:val="28"/>
                                    </w:rPr>
                                    <w:t>FICHA TÉCNICA</w:t>
                                  </w:r>
                                </w:p>
                              </w:tc>
                              <w:tc>
                                <w:tcPr>
                                  <w:tcW w:w="9923" w:type="dxa"/>
                                </w:tcPr>
                                <w:p w:rsidR="0099720C" w:rsidRPr="00613F29" w:rsidRDefault="0099720C" w:rsidP="0099720C">
                                  <w:pPr>
                                    <w:jc w:val="both"/>
                                    <w:rPr>
                                      <w:sz w:val="28"/>
                                      <w:szCs w:val="28"/>
                                      <w:lang w:val="es-ES"/>
                                    </w:rPr>
                                  </w:pPr>
                                  <w:r w:rsidRPr="00613F29">
                                    <w:rPr>
                                      <w:sz w:val="28"/>
                                      <w:szCs w:val="28"/>
                                      <w:lang w:val="es-ES"/>
                                    </w:rPr>
                                    <w:t>Google</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9720C" w:rsidRPr="00613F29" w:rsidRDefault="0099720C" w:rsidP="0099720C">
                                  <w:pPr>
                                    <w:jc w:val="both"/>
                                    <w:rPr>
                                      <w:sz w:val="28"/>
                                      <w:szCs w:val="28"/>
                                      <w:lang w:val="es-ES"/>
                                    </w:rPr>
                                  </w:pPr>
                                  <w:r w:rsidRPr="00613F29">
                                    <w:rPr>
                                      <w:sz w:val="28"/>
                                      <w:szCs w:val="28"/>
                                      <w:lang w:val="es-ES"/>
                                    </w:rPr>
                                    <w:t>Wikipedia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9720C" w:rsidRPr="00613F29" w:rsidRDefault="00EC2C5C" w:rsidP="0099720C">
                                  <w:pPr>
                                    <w:jc w:val="both"/>
                                    <w:rPr>
                                      <w:sz w:val="28"/>
                                      <w:szCs w:val="28"/>
                                      <w:lang w:val="es-ES"/>
                                    </w:rPr>
                                  </w:pPr>
                                  <w:hyperlink r:id="rId163" w:history="1">
                                    <w:r w:rsidR="0099720C" w:rsidRPr="00613F29">
                                      <w:rPr>
                                        <w:sz w:val="28"/>
                                        <w:szCs w:val="28"/>
                                        <w:lang w:val="es-ES"/>
                                      </w:rPr>
                                      <w:t>https://en.wikipedia.org/wiki/XING</w:t>
                                    </w:r>
                                  </w:hyperlink>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9720C" w:rsidRPr="00613F29" w:rsidRDefault="0099720C" w:rsidP="0099720C">
                                  <w:pPr>
                                    <w:jc w:val="both"/>
                                    <w:rPr>
                                      <w:sz w:val="28"/>
                                      <w:szCs w:val="28"/>
                                      <w:lang w:val="es-ES"/>
                                    </w:rPr>
                                  </w:pPr>
                                  <w:r w:rsidRPr="00613F29">
                                    <w:rPr>
                                      <w:sz w:val="28"/>
                                      <w:szCs w:val="28"/>
                                      <w:lang w:val="es-ES"/>
                                    </w:rPr>
                                    <w:t>Xing, redes sociales de empleo en Alemania, redes sociales de empleo en España.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2003</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Xing</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9720C" w:rsidRPr="00613F29" w:rsidRDefault="0099720C" w:rsidP="0099720C">
                                  <w:pPr>
                                    <w:jc w:val="both"/>
                                    <w:rPr>
                                      <w:sz w:val="28"/>
                                      <w:szCs w:val="28"/>
                                      <w:lang w:val="es-ES"/>
                                    </w:rPr>
                                  </w:pPr>
                                  <w:r w:rsidRPr="00613F29">
                                    <w:rPr>
                                      <w:sz w:val="28"/>
                                      <w:szCs w:val="28"/>
                                      <w:lang w:val="es-ES"/>
                                    </w:rPr>
                                    <w:t>Xing</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9720C" w:rsidRPr="00613F29" w:rsidRDefault="0099720C" w:rsidP="0099720C">
                                  <w:pPr>
                                    <w:jc w:val="both"/>
                                    <w:rPr>
                                      <w:sz w:val="28"/>
                                      <w:szCs w:val="28"/>
                                      <w:lang w:val="es-ES"/>
                                    </w:rPr>
                                  </w:pPr>
                                  <w:r w:rsidRPr="00613F29">
                                    <w:rPr>
                                      <w:sz w:val="28"/>
                                      <w:szCs w:val="28"/>
                                      <w:lang w:val="es-ES"/>
                                    </w:rPr>
                                    <w:t>Dr. Thomas Vollmoeller , Stefan Winners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Desde octubre de 2007, XING ha dirigido un mercado laboral para candidatos y reclutadores. Junto con los anuncios de trabajo de precio fijo, XING fue una de las primeras bolsas de trabajo alemanas en utilizar un modelo de pago de pago por clic, donde el costo de un anuncio se basa en las vistas de los usuarios.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Trabajadores y empleadores.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9720C" w:rsidRPr="00613F29" w:rsidRDefault="0099720C" w:rsidP="0099720C">
                                  <w:pPr>
                                    <w:jc w:val="both"/>
                                    <w:rPr>
                                      <w:sz w:val="28"/>
                                      <w:szCs w:val="28"/>
                                      <w:lang w:val="es-ES"/>
                                    </w:rPr>
                                  </w:pPr>
                                  <w:r w:rsidRPr="00613F29">
                                    <w:rPr>
                                      <w:sz w:val="28"/>
                                      <w:szCs w:val="28"/>
                                      <w:lang w:val="es-ES"/>
                                    </w:rPr>
                                    <w:t>grupos, foros de discusión, coordinación de eventos y otras características comunes de la comunidad social.</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XING se convirtió en la primera compañía Web 2.0 en salir a bolsa en Europa.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Empleados y empleadores de Alemania y España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Esta es una pagina web  aplicación que ayuda a las personas a acercarse al empleador para conseguir mejores profeciones laborales</w:t>
                                  </w:r>
                                </w:p>
                              </w:tc>
                            </w:tr>
                            <w:tr w:rsidR="0099720C" w:rsidRPr="00613F29" w:rsidTr="0099720C">
                              <w:trPr>
                                <w:trHeight w:val="1924"/>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La plataforma ofrece perfiles personales, grupos, foros de discusión, coordinación de eventos y otras características comunes de la comunidad social.</w:t>
                                  </w: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67BC" id="Cuadro de texto 459" o:spid="_x0000_s1063" type="#_x0000_t202" style="position:absolute;left:0;text-align:left;margin-left:-22pt;margin-top:-19pt;width:762pt;height:57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E1D94" w:rsidP="0099720C">
                            <w:pPr>
                              <w:spacing w:line="276" w:lineRule="auto"/>
                              <w:rPr>
                                <w:rFonts w:ascii="Roboto" w:eastAsia="Libre Baskerville" w:hAnsi="Roboto" w:cstheme="majorHAnsi"/>
                                <w:b/>
                                <w:sz w:val="28"/>
                                <w:szCs w:val="28"/>
                              </w:rPr>
                            </w:pPr>
                            <w:r w:rsidRPr="009E1D94">
                              <w:rPr>
                                <w:rFonts w:ascii="Roboto" w:eastAsia="Libre Baskerville" w:hAnsi="Roboto" w:cstheme="majorHAnsi"/>
                                <w:b/>
                                <w:sz w:val="36"/>
                                <w:szCs w:val="36"/>
                              </w:rPr>
                              <w:t>(9)</w:t>
                            </w:r>
                            <w:r>
                              <w:rPr>
                                <w:rFonts w:ascii="Roboto" w:eastAsia="Libre Baskerville" w:hAnsi="Roboto" w:cstheme="majorHAnsi"/>
                                <w:b/>
                                <w:sz w:val="28"/>
                                <w:szCs w:val="28"/>
                              </w:rPr>
                              <w:t xml:space="preserve"> </w:t>
                            </w:r>
                            <w:r w:rsidR="0099720C" w:rsidRPr="009F2CF8">
                              <w:rPr>
                                <w:rFonts w:ascii="Roboto" w:eastAsia="Libre Baskerville" w:hAnsi="Roboto" w:cstheme="majorHAnsi"/>
                                <w:b/>
                                <w:sz w:val="28"/>
                                <w:szCs w:val="28"/>
                              </w:rPr>
                              <w:t>FICHA TÉCNICA</w:t>
                            </w:r>
                          </w:p>
                        </w:tc>
                        <w:tc>
                          <w:tcPr>
                            <w:tcW w:w="9923" w:type="dxa"/>
                          </w:tcPr>
                          <w:p w:rsidR="0099720C" w:rsidRPr="00613F29" w:rsidRDefault="0099720C" w:rsidP="0099720C">
                            <w:pPr>
                              <w:jc w:val="both"/>
                              <w:rPr>
                                <w:sz w:val="28"/>
                                <w:szCs w:val="28"/>
                                <w:lang w:val="es-ES"/>
                              </w:rPr>
                            </w:pPr>
                            <w:r w:rsidRPr="00613F29">
                              <w:rPr>
                                <w:sz w:val="28"/>
                                <w:szCs w:val="28"/>
                                <w:lang w:val="es-ES"/>
                              </w:rPr>
                              <w:t>Google</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9720C" w:rsidRPr="00613F29" w:rsidRDefault="0099720C" w:rsidP="0099720C">
                            <w:pPr>
                              <w:jc w:val="both"/>
                              <w:rPr>
                                <w:sz w:val="28"/>
                                <w:szCs w:val="28"/>
                                <w:lang w:val="es-ES"/>
                              </w:rPr>
                            </w:pPr>
                            <w:r w:rsidRPr="00613F29">
                              <w:rPr>
                                <w:sz w:val="28"/>
                                <w:szCs w:val="28"/>
                                <w:lang w:val="es-ES"/>
                              </w:rPr>
                              <w:t>Wikipedia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9720C" w:rsidRPr="00613F29" w:rsidRDefault="00EC2C5C" w:rsidP="0099720C">
                            <w:pPr>
                              <w:jc w:val="both"/>
                              <w:rPr>
                                <w:sz w:val="28"/>
                                <w:szCs w:val="28"/>
                                <w:lang w:val="es-ES"/>
                              </w:rPr>
                            </w:pPr>
                            <w:hyperlink r:id="rId164" w:history="1">
                              <w:r w:rsidR="0099720C" w:rsidRPr="00613F29">
                                <w:rPr>
                                  <w:sz w:val="28"/>
                                  <w:szCs w:val="28"/>
                                  <w:lang w:val="es-ES"/>
                                </w:rPr>
                                <w:t>https://en.wikipedia.org/wiki/XING</w:t>
                              </w:r>
                            </w:hyperlink>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9720C" w:rsidRPr="00613F29" w:rsidRDefault="0099720C" w:rsidP="0099720C">
                            <w:pPr>
                              <w:jc w:val="both"/>
                              <w:rPr>
                                <w:sz w:val="28"/>
                                <w:szCs w:val="28"/>
                                <w:lang w:val="es-ES"/>
                              </w:rPr>
                            </w:pPr>
                            <w:r w:rsidRPr="00613F29">
                              <w:rPr>
                                <w:sz w:val="28"/>
                                <w:szCs w:val="28"/>
                                <w:lang w:val="es-ES"/>
                              </w:rPr>
                              <w:t>Xing, redes sociales de empleo en Alemania, redes sociales de empleo en España.</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2003</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Xing</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9720C" w:rsidRPr="00613F29" w:rsidRDefault="0099720C" w:rsidP="0099720C">
                            <w:pPr>
                              <w:jc w:val="both"/>
                              <w:rPr>
                                <w:sz w:val="28"/>
                                <w:szCs w:val="28"/>
                                <w:lang w:val="es-ES"/>
                              </w:rPr>
                            </w:pPr>
                            <w:r w:rsidRPr="00613F29">
                              <w:rPr>
                                <w:sz w:val="28"/>
                                <w:szCs w:val="28"/>
                                <w:lang w:val="es-ES"/>
                              </w:rPr>
                              <w:t>Xing</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9720C" w:rsidRPr="00613F29" w:rsidRDefault="0099720C" w:rsidP="0099720C">
                            <w:pPr>
                              <w:jc w:val="both"/>
                              <w:rPr>
                                <w:sz w:val="28"/>
                                <w:szCs w:val="28"/>
                                <w:lang w:val="es-ES"/>
                              </w:rPr>
                            </w:pPr>
                            <w:r w:rsidRPr="00613F29">
                              <w:rPr>
                                <w:sz w:val="28"/>
                                <w:szCs w:val="28"/>
                                <w:lang w:val="es-ES"/>
                              </w:rPr>
                              <w:t>Dr. Thomas Vollmoeller , Stefan Winners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Desde octubre de 2007, XING ha dirigido un mercado laboral para candidatos y reclutadores. Junto con los anuncios de trabajo de precio fijo, XING fue una de las primeras bolsas de trabajo alemanas en utilizar un modelo de pago de pago por clic, donde el costo de un anuncio se basa en las vistas de los usuarios.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Trabajadores y empleadores.</w:t>
                            </w:r>
                          </w:p>
                        </w:tc>
                      </w:tr>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9720C" w:rsidRPr="00613F29" w:rsidRDefault="0099720C" w:rsidP="0099720C">
                            <w:pPr>
                              <w:jc w:val="both"/>
                              <w:rPr>
                                <w:sz w:val="28"/>
                                <w:szCs w:val="28"/>
                                <w:lang w:val="es-ES"/>
                              </w:rPr>
                            </w:pPr>
                            <w:r w:rsidRPr="00613F29">
                              <w:rPr>
                                <w:sz w:val="28"/>
                                <w:szCs w:val="28"/>
                                <w:lang w:val="es-ES"/>
                              </w:rPr>
                              <w:t>grupos, foros de discusión, coordinación de eventos y otras características comunes de la comunidad social.</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XING se convirtió en la primera compañía Web 2.0 en salir a bolsa en Europa.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Empleados y empleadores de Alemania y España</w:t>
                            </w:r>
                          </w:p>
                        </w:tc>
                      </w:tr>
                      <w:tr w:rsidR="0099720C" w:rsidRPr="00613F29" w:rsidTr="0099720C">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Esta es una pagina web  aplicación que ayuda a las personas a acercarse al empleador para conseguir mejores profeciones laborales</w:t>
                            </w:r>
                          </w:p>
                        </w:tc>
                      </w:tr>
                      <w:tr w:rsidR="0099720C" w:rsidRPr="00613F29" w:rsidTr="0099720C">
                        <w:trPr>
                          <w:trHeight w:val="1924"/>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Borders>
                              <w:top w:val="single" w:sz="4" w:space="0" w:color="000000"/>
                              <w:left w:val="single" w:sz="4" w:space="0" w:color="000000"/>
                              <w:bottom w:val="single" w:sz="4" w:space="0" w:color="000000"/>
                              <w:right w:val="single" w:sz="4" w:space="0" w:color="000000"/>
                            </w:tcBorders>
                          </w:tcPr>
                          <w:p w:rsidR="0099720C" w:rsidRPr="00613F29" w:rsidRDefault="0099720C" w:rsidP="0099720C">
                            <w:pPr>
                              <w:jc w:val="both"/>
                              <w:rPr>
                                <w:sz w:val="28"/>
                                <w:szCs w:val="28"/>
                                <w:lang w:val="es-ES"/>
                              </w:rPr>
                            </w:pPr>
                            <w:r w:rsidRPr="00613F29">
                              <w:rPr>
                                <w:sz w:val="28"/>
                                <w:szCs w:val="28"/>
                                <w:lang w:val="es-ES"/>
                              </w:rPr>
                              <w:t>La plataforma ofrece perfiles personales, grupos, foros de discusión, coordinación de eventos y otras características comunes de la comunidad social.</w:t>
                            </w: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74976" behindDoc="0" locked="0" layoutInCell="1" allowOverlap="1" wp14:anchorId="02E15339" wp14:editId="194250F4">
                <wp:simplePos x="0" y="0"/>
                <wp:positionH relativeFrom="column">
                  <wp:posOffset>-279400</wp:posOffset>
                </wp:positionH>
                <wp:positionV relativeFrom="paragraph">
                  <wp:posOffset>-330200</wp:posOffset>
                </wp:positionV>
                <wp:extent cx="9677400" cy="7340600"/>
                <wp:effectExtent l="0" t="0" r="12700" b="12700"/>
                <wp:wrapNone/>
                <wp:docPr id="460" name="Cuadro de texto 460"/>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9923" w:type="dxa"/>
                                </w:tcPr>
                                <w:p w:rsidR="0099720C" w:rsidRPr="00613F29" w:rsidRDefault="0099720C" w:rsidP="0099720C">
                                  <w:pPr>
                                    <w:jc w:val="both"/>
                                    <w:rPr>
                                      <w:sz w:val="28"/>
                                      <w:szCs w:val="28"/>
                                      <w:lang w:val="es-ES"/>
                                    </w:rPr>
                                  </w:pPr>
                                  <w:r w:rsidRPr="00613F29">
                                    <w:rPr>
                                      <w:sz w:val="28"/>
                                      <w:szCs w:val="28"/>
                                      <w:lang w:val="es-ES"/>
                                    </w:rPr>
                                    <w:t> </w:t>
                                  </w:r>
                                  <w:hyperlink r:id="rId165" w:history="1">
                                    <w:r w:rsidRPr="00613F29">
                                      <w:rPr>
                                        <w:sz w:val="28"/>
                                        <w:szCs w:val="28"/>
                                        <w:lang w:val="es-ES"/>
                                      </w:rPr>
                                      <w:t>Resultados preliminares 2018</w:t>
                                    </w:r>
                                  </w:hyperlink>
                                </w:p>
                                <w:p w:rsidR="0099720C" w:rsidRPr="00613F29" w:rsidRDefault="00EC2C5C" w:rsidP="0099720C">
                                  <w:pPr>
                                    <w:jc w:val="both"/>
                                    <w:rPr>
                                      <w:sz w:val="28"/>
                                      <w:szCs w:val="28"/>
                                      <w:lang w:val="es-ES"/>
                                    </w:rPr>
                                  </w:pPr>
                                  <w:hyperlink r:id="rId166" w:anchor="cite_ref-3" w:tooltip="Saltar" w:history="1">
                                    <w:r w:rsidR="0099720C" w:rsidRPr="00613F29">
                                      <w:rPr>
                                        <w:sz w:val="28"/>
                                        <w:szCs w:val="28"/>
                                        <w:lang w:val="es-ES"/>
                                      </w:rPr>
                                      <w:t>^ </w:t>
                                    </w:r>
                                  </w:hyperlink>
                                  <w:hyperlink r:id="rId167" w:history="1">
                                    <w:r w:rsidR="0099720C" w:rsidRPr="00613F29">
                                      <w:rPr>
                                        <w:sz w:val="28"/>
                                        <w:szCs w:val="28"/>
                                        <w:lang w:val="es-ES"/>
                                      </w:rPr>
                                      <w:t>"Rango de Alexa.com"</w:t>
                                    </w:r>
                                  </w:hyperlink>
                                  <w:r w:rsidR="0099720C" w:rsidRPr="00613F29">
                                    <w:rPr>
                                      <w:sz w:val="28"/>
                                      <w:szCs w:val="28"/>
                                      <w:lang w:val="es-ES"/>
                                    </w:rPr>
                                    <w:t> . alexa.com . Consultado el 17 de agosto de 2019 .</w:t>
                                  </w:r>
                                </w:p>
                                <w:p w:rsidR="0099720C" w:rsidRPr="00613F29" w:rsidRDefault="00EC2C5C" w:rsidP="0099720C">
                                  <w:pPr>
                                    <w:jc w:val="both"/>
                                    <w:rPr>
                                      <w:sz w:val="28"/>
                                      <w:szCs w:val="28"/>
                                      <w:lang w:val="es-ES"/>
                                    </w:rPr>
                                  </w:pPr>
                                  <w:hyperlink r:id="rId168" w:anchor="cite_ref-4" w:tooltip="Saltar" w:history="1">
                                    <w:r w:rsidR="0099720C" w:rsidRPr="00613F29">
                                      <w:rPr>
                                        <w:sz w:val="28"/>
                                        <w:szCs w:val="28"/>
                                        <w:lang w:val="es-ES"/>
                                      </w:rPr>
                                      <w:t>^ </w:t>
                                    </w:r>
                                  </w:hyperlink>
                                  <w:hyperlink r:id="rId169" w:history="1">
                                    <w:r w:rsidR="0099720C" w:rsidRPr="00613F29">
                                      <w:rPr>
                                        <w:sz w:val="28"/>
                                        <w:szCs w:val="28"/>
                                        <w:lang w:val="es-ES"/>
                                      </w:rPr>
                                      <w:t>"Karrierenetzwerk: Xing-Betreiberfirma heißt künftig nuevo trabajo SE"</w:t>
                                    </w:r>
                                  </w:hyperlink>
                                  <w:r w:rsidR="0099720C" w:rsidRPr="00613F29">
                                    <w:rPr>
                                      <w:sz w:val="28"/>
                                      <w:szCs w:val="28"/>
                                      <w:lang w:val="es-ES"/>
                                    </w:rPr>
                                    <w:t> . www.handelsblatt.com (en alemán) . Consultado el 21 de agosto de 2019 .</w:t>
                                  </w:r>
                                </w:p>
                                <w:p w:rsidR="0099720C" w:rsidRPr="00613F29" w:rsidRDefault="00EC2C5C" w:rsidP="0099720C">
                                  <w:pPr>
                                    <w:jc w:val="both"/>
                                    <w:rPr>
                                      <w:sz w:val="28"/>
                                      <w:szCs w:val="28"/>
                                      <w:lang w:val="es-ES"/>
                                    </w:rPr>
                                  </w:pPr>
                                  <w:hyperlink r:id="rId170" w:anchor="cite_ref-5" w:tooltip="Saltar" w:history="1">
                                    <w:r w:rsidR="0099720C" w:rsidRPr="00613F29">
                                      <w:rPr>
                                        <w:sz w:val="28"/>
                                        <w:szCs w:val="28"/>
                                        <w:lang w:val="es-ES"/>
                                      </w:rPr>
                                      <w:t>^ </w:t>
                                    </w:r>
                                  </w:hyperlink>
                                  <w:hyperlink r:id="rId171" w:history="1">
                                    <w:r w:rsidR="0099720C" w:rsidRPr="00613F29">
                                      <w:rPr>
                                        <w:sz w:val="28"/>
                                        <w:szCs w:val="28"/>
                                        <w:lang w:val="es-ES"/>
                                      </w:rPr>
                                      <w:t>"Guerra de clases"</w:t>
                                    </w:r>
                                  </w:hyperlink>
                                  <w:r w:rsidR="0099720C" w:rsidRPr="00613F29">
                                    <w:rPr>
                                      <w:sz w:val="28"/>
                                      <w:szCs w:val="28"/>
                                      <w:lang w:val="es-ES"/>
                                    </w:rPr>
                                    <w:t> . El economista . 19 de noviembre de 2009. </w:t>
                                  </w:r>
                                  <w:hyperlink r:id="rId172" w:tooltip="Número de serie estándar internacional" w:history="1">
                                    <w:r w:rsidR="0099720C" w:rsidRPr="00613F29">
                                      <w:rPr>
                                        <w:sz w:val="28"/>
                                        <w:szCs w:val="28"/>
                                        <w:lang w:val="es-ES"/>
                                      </w:rPr>
                                      <w:t>ISSN </w:t>
                                    </w:r>
                                  </w:hyperlink>
                                  <w:r w:rsidR="0099720C" w:rsidRPr="00613F29">
                                    <w:rPr>
                                      <w:sz w:val="28"/>
                                      <w:szCs w:val="28"/>
                                      <w:lang w:val="es-ES"/>
                                    </w:rPr>
                                    <w:t> </w:t>
                                  </w:r>
                                  <w:hyperlink r:id="rId173" w:history="1">
                                    <w:r w:rsidR="0099720C" w:rsidRPr="00613F29">
                                      <w:rPr>
                                        <w:sz w:val="28"/>
                                        <w:szCs w:val="28"/>
                                        <w:lang w:val="es-ES"/>
                                      </w:rPr>
                                      <w:t>0013-0613 </w:t>
                                    </w:r>
                                  </w:hyperlink>
                                  <w:r w:rsidR="0099720C" w:rsidRPr="00613F29">
                                    <w:rPr>
                                      <w:sz w:val="28"/>
                                      <w:szCs w:val="28"/>
                                      <w:lang w:val="es-ES"/>
                                    </w:rPr>
                                    <w:t>. Consultado el 13 de julio de 2019 .</w:t>
                                  </w:r>
                                </w:p>
                                <w:p w:rsidR="0099720C" w:rsidRPr="00613F29" w:rsidRDefault="00EC2C5C" w:rsidP="0099720C">
                                  <w:pPr>
                                    <w:jc w:val="both"/>
                                    <w:rPr>
                                      <w:sz w:val="28"/>
                                      <w:szCs w:val="28"/>
                                      <w:lang w:val="es-ES"/>
                                    </w:rPr>
                                  </w:pPr>
                                  <w:hyperlink r:id="rId174" w:anchor="cite_ref-6" w:tooltip="Saltar" w:history="1">
                                    <w:r w:rsidR="0099720C" w:rsidRPr="00613F29">
                                      <w:rPr>
                                        <w:sz w:val="28"/>
                                        <w:szCs w:val="28"/>
                                        <w:lang w:val="es-ES"/>
                                      </w:rPr>
                                      <w:t>^</w:t>
                                    </w:r>
                                  </w:hyperlink>
                                  <w:r w:rsidR="0099720C" w:rsidRPr="00613F29">
                                    <w:rPr>
                                      <w:sz w:val="28"/>
                                      <w:szCs w:val="28"/>
                                      <w:lang w:val="es-ES"/>
                                    </w:rPr>
                                    <w:t> Markoff, John (24 de enero de 2007). </w:t>
                                  </w:r>
                                  <w:hyperlink r:id="rId175" w:history="1">
                                    <w:r w:rsidR="0099720C" w:rsidRPr="00613F29">
                                      <w:rPr>
                                        <w:sz w:val="28"/>
                                        <w:szCs w:val="28"/>
                                        <w:lang w:val="es-ES"/>
                                      </w:rPr>
                                      <w:t>"Muévase sobre Silicon Valley, aquí vienen las startups europeas"</w:t>
                                    </w:r>
                                  </w:hyperlink>
                                  <w:r w:rsidR="0099720C" w:rsidRPr="00613F29">
                                    <w:rPr>
                                      <w:sz w:val="28"/>
                                      <w:szCs w:val="28"/>
                                      <w:lang w:val="es-ES"/>
                                    </w:rPr>
                                    <w:t> . El New York Times . </w:t>
                                  </w:r>
                                  <w:hyperlink r:id="rId176" w:tooltip="Número de serie estándar internacional" w:history="1">
                                    <w:r w:rsidR="0099720C" w:rsidRPr="00613F29">
                                      <w:rPr>
                                        <w:sz w:val="28"/>
                                        <w:szCs w:val="28"/>
                                        <w:lang w:val="es-ES"/>
                                      </w:rPr>
                                      <w:t>ISSN </w:t>
                                    </w:r>
                                  </w:hyperlink>
                                  <w:r w:rsidR="0099720C" w:rsidRPr="00613F29">
                                    <w:rPr>
                                      <w:sz w:val="28"/>
                                      <w:szCs w:val="28"/>
                                      <w:lang w:val="es-ES"/>
                                    </w:rPr>
                                    <w:t> </w:t>
                                  </w:r>
                                  <w:hyperlink r:id="rId177" w:history="1">
                                    <w:r w:rsidR="0099720C" w:rsidRPr="00613F29">
                                      <w:rPr>
                                        <w:sz w:val="28"/>
                                        <w:szCs w:val="28"/>
                                        <w:lang w:val="es-ES"/>
                                      </w:rPr>
                                      <w:t>0362-4331 </w:t>
                                    </w:r>
                                  </w:hyperlink>
                                  <w:r w:rsidR="0099720C" w:rsidRPr="00613F29">
                                    <w:rPr>
                                      <w:sz w:val="28"/>
                                      <w:szCs w:val="28"/>
                                      <w:lang w:val="es-ES"/>
                                    </w:rPr>
                                    <w:t>. Consultado el 13 de julio de 2019 .</w:t>
                                  </w:r>
                                </w:p>
                                <w:p w:rsidR="0099720C" w:rsidRPr="00613F29" w:rsidRDefault="00EC2C5C" w:rsidP="0099720C">
                                  <w:pPr>
                                    <w:jc w:val="both"/>
                                    <w:rPr>
                                      <w:sz w:val="28"/>
                                      <w:szCs w:val="28"/>
                                      <w:lang w:val="es-ES"/>
                                    </w:rPr>
                                  </w:pPr>
                                  <w:hyperlink r:id="rId178" w:anchor="cite_ref-7" w:tooltip="Saltar" w:history="1">
                                    <w:r w:rsidR="0099720C" w:rsidRPr="00613F29">
                                      <w:rPr>
                                        <w:sz w:val="28"/>
                                        <w:szCs w:val="28"/>
                                        <w:lang w:val="es-ES"/>
                                      </w:rPr>
                                      <w:t>^</w:t>
                                    </w:r>
                                  </w:hyperlink>
                                  <w:r w:rsidR="0099720C" w:rsidRPr="00613F29">
                                    <w:rPr>
                                      <w:sz w:val="28"/>
                                      <w:szCs w:val="28"/>
                                      <w:lang w:val="es-ES"/>
                                    </w:rPr>
                                    <w:t> Hinrichs, Lars (17 de mayo de 2010). </w:t>
                                  </w:r>
                                  <w:hyperlink r:id="rId179" w:history="1">
                                    <w:r w:rsidR="0099720C" w:rsidRPr="00613F29">
                                      <w:rPr>
                                        <w:sz w:val="28"/>
                                        <w:szCs w:val="28"/>
                                        <w:lang w:val="es-ES"/>
                                      </w:rPr>
                                      <w:t>"para todos: XING solo tiene * 1 * Fundador y ese soy yo. Estoy tan harto de las personas que intentan reclamar fama con la historia de XING"</w:t>
                                    </w:r>
                                  </w:hyperlink>
                                  <w:r w:rsidR="0099720C" w:rsidRPr="00613F29">
                                    <w:rPr>
                                      <w:sz w:val="28"/>
                                      <w:szCs w:val="28"/>
                                      <w:lang w:val="es-ES"/>
                                    </w:rPr>
                                    <w:t> . @larshinrichs . Consultado el 13 de julio de 2019 .</w:t>
                                  </w:r>
                                </w:p>
                                <w:p w:rsidR="0099720C" w:rsidRPr="00613F29" w:rsidRDefault="00EC2C5C" w:rsidP="0099720C">
                                  <w:pPr>
                                    <w:jc w:val="both"/>
                                    <w:rPr>
                                      <w:sz w:val="28"/>
                                      <w:szCs w:val="28"/>
                                      <w:lang w:val="es-ES"/>
                                    </w:rPr>
                                  </w:pPr>
                                  <w:hyperlink r:id="rId180" w:anchor="cite_ref-:0_8-0" w:tooltip="Saltar" w:history="1">
                                    <w:r w:rsidR="0099720C" w:rsidRPr="00613F29">
                                      <w:rPr>
                                        <w:sz w:val="28"/>
                                        <w:szCs w:val="28"/>
                                        <w:lang w:val="es-ES"/>
                                      </w:rPr>
                                      <w:t>^</w:t>
                                    </w:r>
                                  </w:hyperlink>
                                  <w:r w:rsidR="0099720C" w:rsidRPr="00613F29">
                                    <w:rPr>
                                      <w:sz w:val="28"/>
                                      <w:szCs w:val="28"/>
                                      <w:lang w:val="es-ES"/>
                                    </w:rPr>
                                    <w:t> Zee (8 de junio de 2010). </w:t>
                                  </w:r>
                                  <w:hyperlink r:id="rId181" w:history="1">
                                    <w:r w:rsidR="0099720C" w:rsidRPr="00613F29">
                                      <w:rPr>
                                        <w:sz w:val="28"/>
                                        <w:szCs w:val="28"/>
                                        <w:lang w:val="es-ES"/>
                                      </w:rPr>
                                      <w:t>"El fundador de XING, Lars Hinrichs, lanza HackFWD, una nueva incubadora de startups europea"</w:t>
                                    </w:r>
                                  </w:hyperlink>
                                  <w:r w:rsidR="0099720C" w:rsidRPr="00613F29">
                                    <w:rPr>
                                      <w:sz w:val="28"/>
                                      <w:szCs w:val="28"/>
                                      <w:lang w:val="es-ES"/>
                                    </w:rPr>
                                    <w:t> . La próxima web . Consultado el 13 de julio de2019 .</w:t>
                                  </w:r>
                                </w:p>
                                <w:p w:rsidR="0099720C" w:rsidRPr="00613F29" w:rsidRDefault="00EC2C5C" w:rsidP="0099720C">
                                  <w:pPr>
                                    <w:jc w:val="both"/>
                                    <w:rPr>
                                      <w:sz w:val="28"/>
                                      <w:szCs w:val="28"/>
                                      <w:lang w:val="es-ES"/>
                                    </w:rPr>
                                  </w:pPr>
                                  <w:hyperlink r:id="rId182" w:anchor="cite_ref-9" w:tooltip="Saltar" w:history="1">
                                    <w:r w:rsidR="0099720C" w:rsidRPr="00613F29">
                                      <w:rPr>
                                        <w:sz w:val="28"/>
                                        <w:szCs w:val="28"/>
                                        <w:lang w:val="es-ES"/>
                                      </w:rPr>
                                      <w:t>^</w:t>
                                    </w:r>
                                  </w:hyperlink>
                                  <w:r w:rsidR="0099720C" w:rsidRPr="00613F29">
                                    <w:rPr>
                                      <w:sz w:val="28"/>
                                      <w:szCs w:val="28"/>
                                      <w:lang w:val="es-ES"/>
                                    </w:rPr>
                                    <w:t> LinkedInsiders (12 de febrero de 2012). </w:t>
                                  </w:r>
                                  <w:hyperlink r:id="rId183" w:history="1">
                                    <w:r w:rsidR="0099720C" w:rsidRPr="00613F29">
                                      <w:rPr>
                                        <w:sz w:val="28"/>
                                        <w:szCs w:val="28"/>
                                        <w:lang w:val="es-ES"/>
                                      </w:rPr>
                                      <w:t>"LinkedIn: ¿El próximo gran Xing? Businessnetzwerke en Deutschland 2012"</w:t>
                                    </w:r>
                                  </w:hyperlink>
                                  <w:r w:rsidR="0099720C" w:rsidRPr="00613F29">
                                    <w:rPr>
                                      <w:sz w:val="28"/>
                                      <w:szCs w:val="28"/>
                                      <w:lang w:val="es-ES"/>
                                    </w:rPr>
                                    <w:t> . LinkedInsider Deutschland (en alemán) . Consultado el 13 de julio de 2019 .</w:t>
                                  </w:r>
                                </w:p>
                                <w:p w:rsidR="0099720C" w:rsidRPr="00613F29" w:rsidRDefault="00EC2C5C" w:rsidP="0099720C">
                                  <w:pPr>
                                    <w:jc w:val="both"/>
                                    <w:rPr>
                                      <w:sz w:val="28"/>
                                      <w:szCs w:val="28"/>
                                      <w:lang w:val="es-ES"/>
                                    </w:rPr>
                                  </w:pPr>
                                  <w:hyperlink r:id="rId184" w:anchor="cite_ref-10" w:tooltip="Saltar" w:history="1">
                                    <w:r w:rsidR="0099720C" w:rsidRPr="00613F29">
                                      <w:rPr>
                                        <w:sz w:val="28"/>
                                        <w:szCs w:val="28"/>
                                        <w:lang w:val="es-ES"/>
                                      </w:rPr>
                                      <w:t>^ </w:t>
                                    </w:r>
                                  </w:hyperlink>
                                  <w:hyperlink r:id="rId185" w:history="1">
                                    <w:r w:rsidR="0099720C" w:rsidRPr="00613F29">
                                      <w:rPr>
                                        <w:sz w:val="28"/>
                                        <w:szCs w:val="28"/>
                                        <w:lang w:val="es-ES"/>
                                      </w:rPr>
                                      <w:t>"Xing nombra al ejecutivo de eBay Gross-Selbeck como CEO"</w:t>
                                    </w:r>
                                  </w:hyperlink>
                                  <w:r w:rsidR="0099720C" w:rsidRPr="00613F29">
                                    <w:rPr>
                                      <w:sz w:val="28"/>
                                      <w:szCs w:val="28"/>
                                      <w:lang w:val="es-ES"/>
                                    </w:rPr>
                                    <w:t> . www.campaignlive.co.uk . Consultado el 13 de julio de 2019 .</w:t>
                                  </w:r>
                                </w:p>
                                <w:p w:rsidR="0099720C" w:rsidRPr="00613F29" w:rsidRDefault="0099720C" w:rsidP="0099720C">
                                  <w:pPr>
                                    <w:jc w:val="both"/>
                                    <w:rPr>
                                      <w:sz w:val="28"/>
                                      <w:szCs w:val="28"/>
                                      <w:lang w:val="es-ES"/>
                                    </w:rPr>
                                  </w:pPr>
                                </w:p>
                              </w:tc>
                            </w:tr>
                            <w:tr w:rsidR="0099720C" w:rsidRPr="00613F29" w:rsidTr="0099720C">
                              <w:trPr>
                                <w:trHeight w:val="2343"/>
                              </w:trPr>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Desde octubre de 2007, XING ha dirigido un mercado laboral para candidatos y reclutadores. Junto con los anuncios de trabajo de precio fijo, XING fue una de las primeras bolsas de trabajo alemanas en utilizar un modelo de pago de pago por clic, donde el costo de un anuncio se basa en las vistas de los usuarios.</w:t>
                                  </w: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5339" id="Cuadro de texto 460" o:spid="_x0000_s1064" type="#_x0000_t202" style="position:absolute;left:0;text-align:left;margin-left:-22pt;margin-top:-26pt;width:762pt;height:57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9720C" w:rsidRPr="00613F29" w:rsidTr="0099720C">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REFERENTES TEÓRICOS USADOS PARA ABORDAR EL CONCEPTO</w:t>
                            </w:r>
                          </w:p>
                        </w:tc>
                        <w:tc>
                          <w:tcPr>
                            <w:tcW w:w="9923" w:type="dxa"/>
                          </w:tcPr>
                          <w:p w:rsidR="0099720C" w:rsidRPr="00613F29" w:rsidRDefault="0099720C" w:rsidP="0099720C">
                            <w:pPr>
                              <w:jc w:val="both"/>
                              <w:rPr>
                                <w:sz w:val="28"/>
                                <w:szCs w:val="28"/>
                                <w:lang w:val="es-ES"/>
                              </w:rPr>
                            </w:pPr>
                            <w:r w:rsidRPr="00613F29">
                              <w:rPr>
                                <w:sz w:val="28"/>
                                <w:szCs w:val="28"/>
                                <w:lang w:val="es-ES"/>
                              </w:rPr>
                              <w:t> </w:t>
                            </w:r>
                            <w:hyperlink r:id="rId186" w:history="1">
                              <w:r w:rsidRPr="00613F29">
                                <w:rPr>
                                  <w:sz w:val="28"/>
                                  <w:szCs w:val="28"/>
                                  <w:lang w:val="es-ES"/>
                                </w:rPr>
                                <w:t>Resultados preliminares 2018</w:t>
                              </w:r>
                            </w:hyperlink>
                          </w:p>
                          <w:p w:rsidR="0099720C" w:rsidRPr="00613F29" w:rsidRDefault="00EC2C5C" w:rsidP="0099720C">
                            <w:pPr>
                              <w:jc w:val="both"/>
                              <w:rPr>
                                <w:sz w:val="28"/>
                                <w:szCs w:val="28"/>
                                <w:lang w:val="es-ES"/>
                              </w:rPr>
                            </w:pPr>
                            <w:hyperlink r:id="rId187" w:anchor="cite_ref-3" w:tooltip="Saltar" w:history="1">
                              <w:r w:rsidR="0099720C" w:rsidRPr="00613F29">
                                <w:rPr>
                                  <w:sz w:val="28"/>
                                  <w:szCs w:val="28"/>
                                  <w:lang w:val="es-ES"/>
                                </w:rPr>
                                <w:t>^ </w:t>
                              </w:r>
                            </w:hyperlink>
                            <w:hyperlink r:id="rId188" w:history="1">
                              <w:r w:rsidR="0099720C" w:rsidRPr="00613F29">
                                <w:rPr>
                                  <w:sz w:val="28"/>
                                  <w:szCs w:val="28"/>
                                  <w:lang w:val="es-ES"/>
                                </w:rPr>
                                <w:t>"Rango de Alexa.com"</w:t>
                              </w:r>
                            </w:hyperlink>
                            <w:r w:rsidR="0099720C" w:rsidRPr="00613F29">
                              <w:rPr>
                                <w:sz w:val="28"/>
                                <w:szCs w:val="28"/>
                                <w:lang w:val="es-ES"/>
                              </w:rPr>
                              <w:t> . alexa.com . Consultado el 17 de agosto de 2019 .</w:t>
                            </w:r>
                          </w:p>
                          <w:p w:rsidR="0099720C" w:rsidRPr="00613F29" w:rsidRDefault="00EC2C5C" w:rsidP="0099720C">
                            <w:pPr>
                              <w:jc w:val="both"/>
                              <w:rPr>
                                <w:sz w:val="28"/>
                                <w:szCs w:val="28"/>
                                <w:lang w:val="es-ES"/>
                              </w:rPr>
                            </w:pPr>
                            <w:hyperlink r:id="rId189" w:anchor="cite_ref-4" w:tooltip="Saltar" w:history="1">
                              <w:r w:rsidR="0099720C" w:rsidRPr="00613F29">
                                <w:rPr>
                                  <w:sz w:val="28"/>
                                  <w:szCs w:val="28"/>
                                  <w:lang w:val="es-ES"/>
                                </w:rPr>
                                <w:t>^ </w:t>
                              </w:r>
                            </w:hyperlink>
                            <w:hyperlink r:id="rId190" w:history="1">
                              <w:r w:rsidR="0099720C" w:rsidRPr="00613F29">
                                <w:rPr>
                                  <w:sz w:val="28"/>
                                  <w:szCs w:val="28"/>
                                  <w:lang w:val="es-ES"/>
                                </w:rPr>
                                <w:t>"Karrierenetzwerk: Xing-Betreiberfirma heißt künftig nuevo trabajo SE"</w:t>
                              </w:r>
                            </w:hyperlink>
                            <w:r w:rsidR="0099720C" w:rsidRPr="00613F29">
                              <w:rPr>
                                <w:sz w:val="28"/>
                                <w:szCs w:val="28"/>
                                <w:lang w:val="es-ES"/>
                              </w:rPr>
                              <w:t> . www.handelsblatt.com (en alemán) . Consultado el 21 de agosto de 2019 .</w:t>
                            </w:r>
                          </w:p>
                          <w:p w:rsidR="0099720C" w:rsidRPr="00613F29" w:rsidRDefault="00EC2C5C" w:rsidP="0099720C">
                            <w:pPr>
                              <w:jc w:val="both"/>
                              <w:rPr>
                                <w:sz w:val="28"/>
                                <w:szCs w:val="28"/>
                                <w:lang w:val="es-ES"/>
                              </w:rPr>
                            </w:pPr>
                            <w:hyperlink r:id="rId191" w:anchor="cite_ref-5" w:tooltip="Saltar" w:history="1">
                              <w:r w:rsidR="0099720C" w:rsidRPr="00613F29">
                                <w:rPr>
                                  <w:sz w:val="28"/>
                                  <w:szCs w:val="28"/>
                                  <w:lang w:val="es-ES"/>
                                </w:rPr>
                                <w:t>^ </w:t>
                              </w:r>
                            </w:hyperlink>
                            <w:hyperlink r:id="rId192" w:history="1">
                              <w:r w:rsidR="0099720C" w:rsidRPr="00613F29">
                                <w:rPr>
                                  <w:sz w:val="28"/>
                                  <w:szCs w:val="28"/>
                                  <w:lang w:val="es-ES"/>
                                </w:rPr>
                                <w:t>"Guerra de clases"</w:t>
                              </w:r>
                            </w:hyperlink>
                            <w:r w:rsidR="0099720C" w:rsidRPr="00613F29">
                              <w:rPr>
                                <w:sz w:val="28"/>
                                <w:szCs w:val="28"/>
                                <w:lang w:val="es-ES"/>
                              </w:rPr>
                              <w:t> . El economista . 19 de noviembre de 2009. </w:t>
                            </w:r>
                            <w:hyperlink r:id="rId193" w:tooltip="Número de serie estándar internacional" w:history="1">
                              <w:r w:rsidR="0099720C" w:rsidRPr="00613F29">
                                <w:rPr>
                                  <w:sz w:val="28"/>
                                  <w:szCs w:val="28"/>
                                  <w:lang w:val="es-ES"/>
                                </w:rPr>
                                <w:t>ISSN </w:t>
                              </w:r>
                            </w:hyperlink>
                            <w:r w:rsidR="0099720C" w:rsidRPr="00613F29">
                              <w:rPr>
                                <w:sz w:val="28"/>
                                <w:szCs w:val="28"/>
                                <w:lang w:val="es-ES"/>
                              </w:rPr>
                              <w:t> </w:t>
                            </w:r>
                            <w:hyperlink r:id="rId194" w:history="1">
                              <w:r w:rsidR="0099720C" w:rsidRPr="00613F29">
                                <w:rPr>
                                  <w:sz w:val="28"/>
                                  <w:szCs w:val="28"/>
                                  <w:lang w:val="es-ES"/>
                                </w:rPr>
                                <w:t>0013-0613 </w:t>
                              </w:r>
                            </w:hyperlink>
                            <w:r w:rsidR="0099720C" w:rsidRPr="00613F29">
                              <w:rPr>
                                <w:sz w:val="28"/>
                                <w:szCs w:val="28"/>
                                <w:lang w:val="es-ES"/>
                              </w:rPr>
                              <w:t>. Consultado el 13 de julio de 2019 .</w:t>
                            </w:r>
                          </w:p>
                          <w:p w:rsidR="0099720C" w:rsidRPr="00613F29" w:rsidRDefault="00EC2C5C" w:rsidP="0099720C">
                            <w:pPr>
                              <w:jc w:val="both"/>
                              <w:rPr>
                                <w:sz w:val="28"/>
                                <w:szCs w:val="28"/>
                                <w:lang w:val="es-ES"/>
                              </w:rPr>
                            </w:pPr>
                            <w:hyperlink r:id="rId195" w:anchor="cite_ref-6" w:tooltip="Saltar" w:history="1">
                              <w:r w:rsidR="0099720C" w:rsidRPr="00613F29">
                                <w:rPr>
                                  <w:sz w:val="28"/>
                                  <w:szCs w:val="28"/>
                                  <w:lang w:val="es-ES"/>
                                </w:rPr>
                                <w:t>^</w:t>
                              </w:r>
                            </w:hyperlink>
                            <w:r w:rsidR="0099720C" w:rsidRPr="00613F29">
                              <w:rPr>
                                <w:sz w:val="28"/>
                                <w:szCs w:val="28"/>
                                <w:lang w:val="es-ES"/>
                              </w:rPr>
                              <w:t> Markoff, John (24 de enero de 2007). </w:t>
                            </w:r>
                            <w:hyperlink r:id="rId196" w:history="1">
                              <w:r w:rsidR="0099720C" w:rsidRPr="00613F29">
                                <w:rPr>
                                  <w:sz w:val="28"/>
                                  <w:szCs w:val="28"/>
                                  <w:lang w:val="es-ES"/>
                                </w:rPr>
                                <w:t>"Muévase sobre Silicon Valley, aquí vienen las startups europeas"</w:t>
                              </w:r>
                            </w:hyperlink>
                            <w:r w:rsidR="0099720C" w:rsidRPr="00613F29">
                              <w:rPr>
                                <w:sz w:val="28"/>
                                <w:szCs w:val="28"/>
                                <w:lang w:val="es-ES"/>
                              </w:rPr>
                              <w:t> . El New York Times . </w:t>
                            </w:r>
                            <w:hyperlink r:id="rId197" w:tooltip="Número de serie estándar internacional" w:history="1">
                              <w:r w:rsidR="0099720C" w:rsidRPr="00613F29">
                                <w:rPr>
                                  <w:sz w:val="28"/>
                                  <w:szCs w:val="28"/>
                                  <w:lang w:val="es-ES"/>
                                </w:rPr>
                                <w:t>ISSN </w:t>
                              </w:r>
                            </w:hyperlink>
                            <w:r w:rsidR="0099720C" w:rsidRPr="00613F29">
                              <w:rPr>
                                <w:sz w:val="28"/>
                                <w:szCs w:val="28"/>
                                <w:lang w:val="es-ES"/>
                              </w:rPr>
                              <w:t> </w:t>
                            </w:r>
                            <w:hyperlink r:id="rId198" w:history="1">
                              <w:r w:rsidR="0099720C" w:rsidRPr="00613F29">
                                <w:rPr>
                                  <w:sz w:val="28"/>
                                  <w:szCs w:val="28"/>
                                  <w:lang w:val="es-ES"/>
                                </w:rPr>
                                <w:t>0362-4331 </w:t>
                              </w:r>
                            </w:hyperlink>
                            <w:r w:rsidR="0099720C" w:rsidRPr="00613F29">
                              <w:rPr>
                                <w:sz w:val="28"/>
                                <w:szCs w:val="28"/>
                                <w:lang w:val="es-ES"/>
                              </w:rPr>
                              <w:t>. Consultado el 13 de julio de 2019 .</w:t>
                            </w:r>
                          </w:p>
                          <w:p w:rsidR="0099720C" w:rsidRPr="00613F29" w:rsidRDefault="00EC2C5C" w:rsidP="0099720C">
                            <w:pPr>
                              <w:jc w:val="both"/>
                              <w:rPr>
                                <w:sz w:val="28"/>
                                <w:szCs w:val="28"/>
                                <w:lang w:val="es-ES"/>
                              </w:rPr>
                            </w:pPr>
                            <w:hyperlink r:id="rId199" w:anchor="cite_ref-7" w:tooltip="Saltar" w:history="1">
                              <w:r w:rsidR="0099720C" w:rsidRPr="00613F29">
                                <w:rPr>
                                  <w:sz w:val="28"/>
                                  <w:szCs w:val="28"/>
                                  <w:lang w:val="es-ES"/>
                                </w:rPr>
                                <w:t>^</w:t>
                              </w:r>
                            </w:hyperlink>
                            <w:r w:rsidR="0099720C" w:rsidRPr="00613F29">
                              <w:rPr>
                                <w:sz w:val="28"/>
                                <w:szCs w:val="28"/>
                                <w:lang w:val="es-ES"/>
                              </w:rPr>
                              <w:t> Hinrichs, Lars (17 de mayo de 2010). </w:t>
                            </w:r>
                            <w:hyperlink r:id="rId200" w:history="1">
                              <w:r w:rsidR="0099720C" w:rsidRPr="00613F29">
                                <w:rPr>
                                  <w:sz w:val="28"/>
                                  <w:szCs w:val="28"/>
                                  <w:lang w:val="es-ES"/>
                                </w:rPr>
                                <w:t>"para todos: XING solo tiene * 1 * Fundador y ese soy yo. Estoy tan harto de las personas que intentan reclamar fama con la historia de XING"</w:t>
                              </w:r>
                            </w:hyperlink>
                            <w:r w:rsidR="0099720C" w:rsidRPr="00613F29">
                              <w:rPr>
                                <w:sz w:val="28"/>
                                <w:szCs w:val="28"/>
                                <w:lang w:val="es-ES"/>
                              </w:rPr>
                              <w:t> . @larshinrichs . Consultado el 13 de julio de 2019 .</w:t>
                            </w:r>
                          </w:p>
                          <w:p w:rsidR="0099720C" w:rsidRPr="00613F29" w:rsidRDefault="00EC2C5C" w:rsidP="0099720C">
                            <w:pPr>
                              <w:jc w:val="both"/>
                              <w:rPr>
                                <w:sz w:val="28"/>
                                <w:szCs w:val="28"/>
                                <w:lang w:val="es-ES"/>
                              </w:rPr>
                            </w:pPr>
                            <w:hyperlink r:id="rId201" w:anchor="cite_ref-:0_8-0" w:tooltip="Saltar" w:history="1">
                              <w:r w:rsidR="0099720C" w:rsidRPr="00613F29">
                                <w:rPr>
                                  <w:sz w:val="28"/>
                                  <w:szCs w:val="28"/>
                                  <w:lang w:val="es-ES"/>
                                </w:rPr>
                                <w:t>^</w:t>
                              </w:r>
                            </w:hyperlink>
                            <w:r w:rsidR="0099720C" w:rsidRPr="00613F29">
                              <w:rPr>
                                <w:sz w:val="28"/>
                                <w:szCs w:val="28"/>
                                <w:lang w:val="es-ES"/>
                              </w:rPr>
                              <w:t> Zee (8 de junio de 2010). </w:t>
                            </w:r>
                            <w:hyperlink r:id="rId202" w:history="1">
                              <w:r w:rsidR="0099720C" w:rsidRPr="00613F29">
                                <w:rPr>
                                  <w:sz w:val="28"/>
                                  <w:szCs w:val="28"/>
                                  <w:lang w:val="es-ES"/>
                                </w:rPr>
                                <w:t>"El fundador de XING, Lars Hinrichs, lanza HackFWD, una nueva incubadora de startups europea"</w:t>
                              </w:r>
                            </w:hyperlink>
                            <w:r w:rsidR="0099720C" w:rsidRPr="00613F29">
                              <w:rPr>
                                <w:sz w:val="28"/>
                                <w:szCs w:val="28"/>
                                <w:lang w:val="es-ES"/>
                              </w:rPr>
                              <w:t> . La próxima web . Consultado el 13 de julio de2019 .</w:t>
                            </w:r>
                          </w:p>
                          <w:p w:rsidR="0099720C" w:rsidRPr="00613F29" w:rsidRDefault="00EC2C5C" w:rsidP="0099720C">
                            <w:pPr>
                              <w:jc w:val="both"/>
                              <w:rPr>
                                <w:sz w:val="28"/>
                                <w:szCs w:val="28"/>
                                <w:lang w:val="es-ES"/>
                              </w:rPr>
                            </w:pPr>
                            <w:hyperlink r:id="rId203" w:anchor="cite_ref-9" w:tooltip="Saltar" w:history="1">
                              <w:r w:rsidR="0099720C" w:rsidRPr="00613F29">
                                <w:rPr>
                                  <w:sz w:val="28"/>
                                  <w:szCs w:val="28"/>
                                  <w:lang w:val="es-ES"/>
                                </w:rPr>
                                <w:t>^</w:t>
                              </w:r>
                            </w:hyperlink>
                            <w:r w:rsidR="0099720C" w:rsidRPr="00613F29">
                              <w:rPr>
                                <w:sz w:val="28"/>
                                <w:szCs w:val="28"/>
                                <w:lang w:val="es-ES"/>
                              </w:rPr>
                              <w:t> LinkedInsiders (12 de febrero de 2012). </w:t>
                            </w:r>
                            <w:hyperlink r:id="rId204" w:history="1">
                              <w:r w:rsidR="0099720C" w:rsidRPr="00613F29">
                                <w:rPr>
                                  <w:sz w:val="28"/>
                                  <w:szCs w:val="28"/>
                                  <w:lang w:val="es-ES"/>
                                </w:rPr>
                                <w:t>"LinkedIn: ¿El próximo gran Xing? Businessnetzwerke en Deutschland 2012"</w:t>
                              </w:r>
                            </w:hyperlink>
                            <w:r w:rsidR="0099720C" w:rsidRPr="00613F29">
                              <w:rPr>
                                <w:sz w:val="28"/>
                                <w:szCs w:val="28"/>
                                <w:lang w:val="es-ES"/>
                              </w:rPr>
                              <w:t> . LinkedInsider Deutschland (en alemán) . Consultado el 13 de julio de 2019 .</w:t>
                            </w:r>
                          </w:p>
                          <w:p w:rsidR="0099720C" w:rsidRPr="00613F29" w:rsidRDefault="00EC2C5C" w:rsidP="0099720C">
                            <w:pPr>
                              <w:jc w:val="both"/>
                              <w:rPr>
                                <w:sz w:val="28"/>
                                <w:szCs w:val="28"/>
                                <w:lang w:val="es-ES"/>
                              </w:rPr>
                            </w:pPr>
                            <w:hyperlink r:id="rId205" w:anchor="cite_ref-10" w:tooltip="Saltar" w:history="1">
                              <w:r w:rsidR="0099720C" w:rsidRPr="00613F29">
                                <w:rPr>
                                  <w:sz w:val="28"/>
                                  <w:szCs w:val="28"/>
                                  <w:lang w:val="es-ES"/>
                                </w:rPr>
                                <w:t>^ </w:t>
                              </w:r>
                            </w:hyperlink>
                            <w:hyperlink r:id="rId206" w:history="1">
                              <w:r w:rsidR="0099720C" w:rsidRPr="00613F29">
                                <w:rPr>
                                  <w:sz w:val="28"/>
                                  <w:szCs w:val="28"/>
                                  <w:lang w:val="es-ES"/>
                                </w:rPr>
                                <w:t>"Xing nombra al ejecutivo de eBay Gross-Selbeck como CEO"</w:t>
                              </w:r>
                            </w:hyperlink>
                            <w:r w:rsidR="0099720C" w:rsidRPr="00613F29">
                              <w:rPr>
                                <w:sz w:val="28"/>
                                <w:szCs w:val="28"/>
                                <w:lang w:val="es-ES"/>
                              </w:rPr>
                              <w:t> . www.campaignlive.co.uk . Consultado el 13 de julio de 2019 .</w:t>
                            </w:r>
                          </w:p>
                          <w:p w:rsidR="0099720C" w:rsidRPr="00613F29" w:rsidRDefault="0099720C" w:rsidP="0099720C">
                            <w:pPr>
                              <w:jc w:val="both"/>
                              <w:rPr>
                                <w:sz w:val="28"/>
                                <w:szCs w:val="28"/>
                                <w:lang w:val="es-ES"/>
                              </w:rPr>
                            </w:pPr>
                          </w:p>
                        </w:tc>
                      </w:tr>
                      <w:tr w:rsidR="0099720C" w:rsidRPr="00613F29" w:rsidTr="0099720C">
                        <w:trPr>
                          <w:trHeight w:val="2343"/>
                        </w:trPr>
                        <w:tc>
                          <w:tcPr>
                            <w:tcW w:w="5098" w:type="dxa"/>
                            <w:shd w:val="clear" w:color="auto" w:fill="D9D9D9" w:themeFill="background1" w:themeFillShade="D9"/>
                            <w:vAlign w:val="center"/>
                          </w:tcPr>
                          <w:p w:rsidR="0099720C" w:rsidRPr="009F2CF8" w:rsidRDefault="0099720C" w:rsidP="0099720C">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9923" w:type="dxa"/>
                          </w:tcPr>
                          <w:p w:rsidR="0099720C" w:rsidRPr="00613F29" w:rsidRDefault="0099720C" w:rsidP="0099720C">
                            <w:pPr>
                              <w:jc w:val="both"/>
                              <w:rPr>
                                <w:sz w:val="28"/>
                                <w:szCs w:val="28"/>
                                <w:lang w:val="es-ES"/>
                              </w:rPr>
                            </w:pPr>
                            <w:r w:rsidRPr="00613F29">
                              <w:rPr>
                                <w:sz w:val="28"/>
                                <w:szCs w:val="28"/>
                                <w:lang w:val="es-ES"/>
                              </w:rPr>
                              <w:t>Desde octubre de 2007, XING ha dirigido un mercado laboral para candidatos y reclutadores. Junto con los anuncios de trabajo de precio fijo, XING fue una de las primeras bolsas de trabajo alemanas en utilizar un modelo de pago de pago por clic, donde el costo de un anuncio se basa en las vistas de los usuarios.</w:t>
                            </w: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77024" behindDoc="0" locked="0" layoutInCell="1" allowOverlap="1" wp14:anchorId="49F7C615" wp14:editId="4176E7EC">
                <wp:simplePos x="0" y="0"/>
                <wp:positionH relativeFrom="column">
                  <wp:posOffset>-279400</wp:posOffset>
                </wp:positionH>
                <wp:positionV relativeFrom="paragraph">
                  <wp:posOffset>-177800</wp:posOffset>
                </wp:positionV>
                <wp:extent cx="9677400" cy="7340600"/>
                <wp:effectExtent l="0" t="0" r="12700" b="12700"/>
                <wp:wrapNone/>
                <wp:docPr id="461" name="Cuadro de texto 461"/>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E1D94">
                                    <w:rPr>
                                      <w:rFonts w:ascii="Roboto" w:eastAsia="Libre Baskerville" w:hAnsi="Roboto" w:cstheme="majorHAnsi"/>
                                      <w:b/>
                                      <w:sz w:val="36"/>
                                      <w:szCs w:val="36"/>
                                    </w:rPr>
                                    <w:t>(10)</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Google</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Wikipedia</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07" w:history="1">
                                    <w:r w:rsidR="009E1D94" w:rsidRPr="009F2CF8">
                                      <w:rPr>
                                        <w:rFonts w:ascii="Roboto" w:eastAsia="Libre Baskerville" w:hAnsi="Roboto" w:cstheme="majorHAnsi"/>
                                        <w:b/>
                                        <w:bCs/>
                                        <w:sz w:val="28"/>
                                        <w:szCs w:val="28"/>
                                      </w:rPr>
                                      <w:t>https://en.wikipedia.org/wiki/Glassdoor</w:t>
                                    </w:r>
                                  </w:hyperlink>
                                </w:p>
                                <w:p w:rsidR="009E1D94" w:rsidRPr="009F2CF8" w:rsidRDefault="009E1D94" w:rsidP="009E1D94">
                                  <w:pPr>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08" w:history="1">
                                    <w:r w:rsidR="009E1D94" w:rsidRPr="009F2CF8">
                                      <w:rPr>
                                        <w:rFonts w:ascii="Roboto" w:eastAsia="Libre Baskerville" w:hAnsi="Roboto" w:cstheme="majorHAnsi"/>
                                        <w:b/>
                                        <w:bCs/>
                                        <w:sz w:val="28"/>
                                        <w:szCs w:val="28"/>
                                      </w:rPr>
                                      <w:t>Buscador de empleo</w:t>
                                    </w:r>
                                  </w:hyperlink>
                                  <w:r w:rsidR="009E1D94" w:rsidRPr="009F2CF8">
                                    <w:rPr>
                                      <w:rFonts w:ascii="Roboto" w:eastAsia="Libre Baskerville" w:hAnsi="Roboto" w:cstheme="majorHAnsi"/>
                                      <w:b/>
                                      <w:bCs/>
                                      <w:sz w:val="28"/>
                                      <w:szCs w:val="28"/>
                                    </w:rPr>
                                    <w:t> , </w:t>
                                  </w:r>
                                  <w:hyperlink r:id="rId209" w:tooltip="Revisar sitio" w:history="1">
                                    <w:r w:rsidR="009E1D94" w:rsidRPr="009F2CF8">
                                      <w:rPr>
                                        <w:rFonts w:ascii="Roboto" w:eastAsia="Libre Baskerville" w:hAnsi="Roboto" w:cstheme="majorHAnsi"/>
                                        <w:b/>
                                        <w:bCs/>
                                        <w:sz w:val="28"/>
                                        <w:szCs w:val="28"/>
                                      </w:rPr>
                                      <w:t>Sitio de revisión</w:t>
                                    </w:r>
                                  </w:hyperlink>
                                </w:p>
                                <w:p w:rsidR="009E1D94" w:rsidRPr="009F2CF8" w:rsidRDefault="009E1D94" w:rsidP="009E1D94">
                                  <w:pPr>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2007</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Internet, servicios, empleo en linea</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10" w:history="1">
                                    <w:r w:rsidR="009E1D94" w:rsidRPr="009F2CF8">
                                      <w:rPr>
                                        <w:rFonts w:ascii="Roboto" w:eastAsia="Libre Baskerville" w:hAnsi="Roboto" w:cstheme="majorHAnsi"/>
                                        <w:b/>
                                        <w:bCs/>
                                        <w:sz w:val="28"/>
                                        <w:szCs w:val="28"/>
                                      </w:rPr>
                                      <w:t>Tim Besse</w:t>
                                    </w:r>
                                  </w:hyperlink>
                                  <w:r w:rsidR="009E1D94" w:rsidRPr="009F2CF8">
                                    <w:rPr>
                                      <w:rFonts w:ascii="Roboto" w:eastAsia="Libre Baskerville" w:hAnsi="Roboto" w:cstheme="majorHAnsi"/>
                                      <w:b/>
                                      <w:bCs/>
                                      <w:sz w:val="28"/>
                                      <w:szCs w:val="28"/>
                                    </w:rPr>
                                    <w:t> , </w:t>
                                  </w:r>
                                  <w:hyperlink r:id="rId211" w:tooltip="Robert Hohman" w:history="1">
                                    <w:r w:rsidR="009E1D94" w:rsidRPr="009F2CF8">
                                      <w:rPr>
                                        <w:rFonts w:ascii="Roboto" w:eastAsia="Libre Baskerville" w:hAnsi="Roboto" w:cstheme="majorHAnsi"/>
                                        <w:b/>
                                        <w:bCs/>
                                        <w:sz w:val="28"/>
                                        <w:szCs w:val="28"/>
                                      </w:rPr>
                                      <w:t>Robert Hohman</w:t>
                                    </w:r>
                                  </w:hyperlink>
                                  <w:r w:rsidR="009E1D94" w:rsidRPr="009F2CF8">
                                    <w:rPr>
                                      <w:rFonts w:ascii="Roboto" w:eastAsia="Libre Baskerville" w:hAnsi="Roboto" w:cstheme="majorHAnsi"/>
                                      <w:b/>
                                      <w:bCs/>
                                      <w:sz w:val="28"/>
                                      <w:szCs w:val="28"/>
                                    </w:rPr>
                                    <w:t> </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E1D94" w:rsidRDefault="009E1D94" w:rsidP="009E1D94">
                                  <w:pPr>
                                    <w:jc w:val="both"/>
                                    <w:rPr>
                                      <w:rFonts w:ascii="Roboto" w:eastAsia="Libre Baskerville" w:hAnsi="Roboto" w:cstheme="majorHAnsi"/>
                                      <w:b/>
                                      <w:bCs/>
                                      <w:sz w:val="28"/>
                                      <w:szCs w:val="28"/>
                                    </w:rPr>
                                  </w:pPr>
                                </w:p>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es un sitio web donde los empleados actuales y anteriores revisan anónimamente a las empresas. </w:t>
                                  </w:r>
                                  <w:hyperlink r:id="rId212" w:anchor="cite_note-2" w:history="1">
                                    <w:r w:rsidRPr="009F2CF8">
                                      <w:rPr>
                                        <w:rFonts w:ascii="Roboto" w:eastAsia="Libre Baskerville" w:hAnsi="Roboto" w:cstheme="majorHAnsi"/>
                                        <w:b/>
                                        <w:bCs/>
                                        <w:sz w:val="28"/>
                                        <w:szCs w:val="28"/>
                                      </w:rPr>
                                      <w:t>[2]</w:t>
                                    </w:r>
                                  </w:hyperlink>
                                  <w:r w:rsidRPr="009F2CF8">
                                    <w:rPr>
                                      <w:rFonts w:ascii="Roboto" w:eastAsia="Libre Baskerville" w:hAnsi="Roboto" w:cstheme="majorHAnsi"/>
                                      <w:b/>
                                      <w:bCs/>
                                      <w:sz w:val="28"/>
                                      <w:szCs w:val="28"/>
                                    </w:rPr>
                                    <w:t> Glassdoor también permite a los usuarios enviar y ver anónimamente los salarios, así como buscar y solicitar trabajos en su plataforma</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E1D94" w:rsidRPr="009F2CF8" w:rsidRDefault="009E1D94" w:rsidP="009E1D94">
                                  <w:pPr>
                                    <w:pBdr>
                                      <w:top w:val="nil"/>
                                      <w:left w:val="nil"/>
                                      <w:bottom w:val="nil"/>
                                      <w:right w:val="nil"/>
                                      <w:between w:val="nil"/>
                                    </w:pBdr>
                                    <w:spacing w:after="200"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Buscar empleo con alta seguridad</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Redes sociales</w:t>
                                  </w:r>
                                </w:p>
                              </w:tc>
                            </w:tr>
                            <w:tr w:rsidR="009E1D94" w:rsidRPr="009F2CF8" w:rsidTr="009E1D94">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lanzó un programa de pago que llama "Perfiles de empleadores mejorados", que permite a los empleadores incluir su propio contenido en los perfiles de Glassdoor, como biografías ejecutivas, clasificados, enlaces de redes sociales y referencias</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rPr>
                                <w:trHeight w:val="635"/>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Estados Unidos</w:t>
                                  </w:r>
                                </w:p>
                              </w:tc>
                            </w:tr>
                          </w:tbl>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C615" id="Cuadro de texto 461" o:spid="_x0000_s1065" type="#_x0000_t202" style="position:absolute;left:0;text-align:left;margin-left:-22pt;margin-top:-14pt;width:762pt;height:57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E1D94">
                              <w:rPr>
                                <w:rFonts w:ascii="Roboto" w:eastAsia="Libre Baskerville" w:hAnsi="Roboto" w:cstheme="majorHAnsi"/>
                                <w:b/>
                                <w:sz w:val="36"/>
                                <w:szCs w:val="36"/>
                              </w:rPr>
                              <w:t>(10)</w:t>
                            </w:r>
                            <w:r>
                              <w:rPr>
                                <w:rFonts w:ascii="Roboto" w:eastAsia="Libre Baskerville" w:hAnsi="Roboto" w:cstheme="majorHAnsi"/>
                                <w:b/>
                                <w:sz w:val="28"/>
                                <w:szCs w:val="28"/>
                              </w:rPr>
                              <w:t xml:space="preserve"> </w:t>
                            </w:r>
                            <w:r w:rsidRPr="009F2CF8">
                              <w:rPr>
                                <w:rFonts w:ascii="Roboto" w:eastAsia="Libre Baskerville" w:hAnsi="Roboto" w:cstheme="majorHAnsi"/>
                                <w:b/>
                                <w:sz w:val="28"/>
                                <w:szCs w:val="28"/>
                              </w:rPr>
                              <w:t>FICHA TÉCNICA</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Google</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 xml:space="preserve">NOMBRE DE LA INSTITUCIÓN </w:t>
                            </w:r>
                          </w:p>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(Tomado de Mendeley)</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Wikipedia</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ENLACE DE LA BÚSQUEDA</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13" w:history="1">
                              <w:r w:rsidR="009E1D94" w:rsidRPr="009F2CF8">
                                <w:rPr>
                                  <w:rFonts w:ascii="Roboto" w:eastAsia="Libre Baskerville" w:hAnsi="Roboto" w:cstheme="majorHAnsi"/>
                                  <w:b/>
                                  <w:bCs/>
                                  <w:sz w:val="28"/>
                                  <w:szCs w:val="28"/>
                                </w:rPr>
                                <w:t>https://en.wikipedia.org/wiki/Glassdoor</w:t>
                              </w:r>
                            </w:hyperlink>
                          </w:p>
                          <w:p w:rsidR="009E1D94" w:rsidRPr="009F2CF8" w:rsidRDefault="009E1D94" w:rsidP="009E1D94">
                            <w:pPr>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 DE LA BÚSQUEDA</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14" w:history="1">
                              <w:r w:rsidR="009E1D94" w:rsidRPr="009F2CF8">
                                <w:rPr>
                                  <w:rFonts w:ascii="Roboto" w:eastAsia="Libre Baskerville" w:hAnsi="Roboto" w:cstheme="majorHAnsi"/>
                                  <w:b/>
                                  <w:bCs/>
                                  <w:sz w:val="28"/>
                                  <w:szCs w:val="28"/>
                                </w:rPr>
                                <w:t>Buscador de empleo</w:t>
                              </w:r>
                            </w:hyperlink>
                            <w:r w:rsidR="009E1D94" w:rsidRPr="009F2CF8">
                              <w:rPr>
                                <w:rFonts w:ascii="Roboto" w:eastAsia="Libre Baskerville" w:hAnsi="Roboto" w:cstheme="majorHAnsi"/>
                                <w:b/>
                                <w:bCs/>
                                <w:sz w:val="28"/>
                                <w:szCs w:val="28"/>
                              </w:rPr>
                              <w:t> , </w:t>
                            </w:r>
                            <w:hyperlink r:id="rId215" w:tooltip="Revisar sitio" w:history="1">
                              <w:r w:rsidR="009E1D94" w:rsidRPr="009F2CF8">
                                <w:rPr>
                                  <w:rFonts w:ascii="Roboto" w:eastAsia="Libre Baskerville" w:hAnsi="Roboto" w:cstheme="majorHAnsi"/>
                                  <w:b/>
                                  <w:bCs/>
                                  <w:sz w:val="28"/>
                                  <w:szCs w:val="28"/>
                                </w:rPr>
                                <w:t>Sitio de revisión</w:t>
                              </w:r>
                            </w:hyperlink>
                          </w:p>
                          <w:p w:rsidR="009E1D94" w:rsidRPr="009F2CF8" w:rsidRDefault="009E1D94" w:rsidP="009E1D94">
                            <w:pPr>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AÑO DE LA INVESTIGACIÓN</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2007</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TÍTULO DE LA INVESTIGACIÓN</w:t>
                            </w:r>
                          </w:p>
                        </w:tc>
                        <w:tc>
                          <w:tcPr>
                            <w:tcW w:w="9923" w:type="dxa"/>
                          </w:tcPr>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rPr>
                                <w:rFonts w:ascii="Roboto" w:eastAsia="Libre Baskerville" w:hAnsi="Roboto" w:cstheme="majorHAnsi"/>
                                <w:b/>
                                <w:sz w:val="28"/>
                                <w:szCs w:val="28"/>
                              </w:rPr>
                            </w:pPr>
                            <w:r w:rsidRPr="009F2CF8">
                              <w:rPr>
                                <w:rFonts w:ascii="Roboto" w:eastAsia="Libre Baskerville" w:hAnsi="Roboto" w:cstheme="majorHAnsi"/>
                                <w:b/>
                                <w:sz w:val="28"/>
                                <w:szCs w:val="28"/>
                              </w:rPr>
                              <w:t>PALABRAS CLAVE</w:t>
                            </w:r>
                          </w:p>
                        </w:tc>
                        <w:tc>
                          <w:tcPr>
                            <w:tcW w:w="9923" w:type="dxa"/>
                          </w:tcPr>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Internet, servicios, empleo en linea</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AUTORES</w:t>
                            </w:r>
                          </w:p>
                        </w:tc>
                        <w:tc>
                          <w:tcPr>
                            <w:tcW w:w="9923" w:type="dxa"/>
                          </w:tcPr>
                          <w:p w:rsidR="009E1D94" w:rsidRPr="009F2CF8" w:rsidRDefault="00EC2C5C" w:rsidP="009E1D94">
                            <w:pPr>
                              <w:jc w:val="both"/>
                              <w:rPr>
                                <w:rFonts w:ascii="Roboto" w:eastAsia="Libre Baskerville" w:hAnsi="Roboto" w:cstheme="majorHAnsi"/>
                                <w:b/>
                                <w:bCs/>
                                <w:sz w:val="28"/>
                                <w:szCs w:val="28"/>
                              </w:rPr>
                            </w:pPr>
                            <w:hyperlink r:id="rId216" w:history="1">
                              <w:r w:rsidR="009E1D94" w:rsidRPr="009F2CF8">
                                <w:rPr>
                                  <w:rFonts w:ascii="Roboto" w:eastAsia="Libre Baskerville" w:hAnsi="Roboto" w:cstheme="majorHAnsi"/>
                                  <w:b/>
                                  <w:bCs/>
                                  <w:sz w:val="28"/>
                                  <w:szCs w:val="28"/>
                                </w:rPr>
                                <w:t>Tim Besse</w:t>
                              </w:r>
                            </w:hyperlink>
                            <w:r w:rsidR="009E1D94" w:rsidRPr="009F2CF8">
                              <w:rPr>
                                <w:rFonts w:ascii="Roboto" w:eastAsia="Libre Baskerville" w:hAnsi="Roboto" w:cstheme="majorHAnsi"/>
                                <w:b/>
                                <w:bCs/>
                                <w:sz w:val="28"/>
                                <w:szCs w:val="28"/>
                              </w:rPr>
                              <w:t> , </w:t>
                            </w:r>
                            <w:hyperlink r:id="rId217" w:tooltip="Robert Hohman" w:history="1">
                              <w:r w:rsidR="009E1D94" w:rsidRPr="009F2CF8">
                                <w:rPr>
                                  <w:rFonts w:ascii="Roboto" w:eastAsia="Libre Baskerville" w:hAnsi="Roboto" w:cstheme="majorHAnsi"/>
                                  <w:b/>
                                  <w:bCs/>
                                  <w:sz w:val="28"/>
                                  <w:szCs w:val="28"/>
                                </w:rPr>
                                <w:t>Robert Hohman</w:t>
                              </w:r>
                            </w:hyperlink>
                            <w:r w:rsidR="009E1D94" w:rsidRPr="009F2CF8">
                              <w:rPr>
                                <w:rFonts w:ascii="Roboto" w:eastAsia="Libre Baskerville" w:hAnsi="Roboto" w:cstheme="majorHAnsi"/>
                                <w:b/>
                                <w:bCs/>
                                <w:sz w:val="28"/>
                                <w:szCs w:val="28"/>
                              </w:rPr>
                              <w:t> </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RESUMEN DE LA INVESTIGACIÓN</w:t>
                            </w:r>
                          </w:p>
                        </w:tc>
                        <w:tc>
                          <w:tcPr>
                            <w:tcW w:w="9923" w:type="dxa"/>
                          </w:tcPr>
                          <w:p w:rsidR="009E1D94" w:rsidRDefault="009E1D94" w:rsidP="009E1D94">
                            <w:pPr>
                              <w:jc w:val="both"/>
                              <w:rPr>
                                <w:rFonts w:ascii="Roboto" w:eastAsia="Libre Baskerville" w:hAnsi="Roboto" w:cstheme="majorHAnsi"/>
                                <w:b/>
                                <w:bCs/>
                                <w:sz w:val="28"/>
                                <w:szCs w:val="28"/>
                              </w:rPr>
                            </w:pPr>
                          </w:p>
                          <w:p w:rsidR="009E1D94" w:rsidRPr="009F2CF8" w:rsidRDefault="009E1D94" w:rsidP="009E1D94">
                            <w:pPr>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es un sitio web donde los empleados actuales y anteriores revisan anónimamente a las empresas. </w:t>
                            </w:r>
                            <w:hyperlink r:id="rId218" w:anchor="cite_note-2" w:history="1">
                              <w:r w:rsidRPr="009F2CF8">
                                <w:rPr>
                                  <w:rFonts w:ascii="Roboto" w:eastAsia="Libre Baskerville" w:hAnsi="Roboto" w:cstheme="majorHAnsi"/>
                                  <w:b/>
                                  <w:bCs/>
                                  <w:sz w:val="28"/>
                                  <w:szCs w:val="28"/>
                                </w:rPr>
                                <w:t>[2]</w:t>
                              </w:r>
                            </w:hyperlink>
                            <w:r w:rsidRPr="009F2CF8">
                              <w:rPr>
                                <w:rFonts w:ascii="Roboto" w:eastAsia="Libre Baskerville" w:hAnsi="Roboto" w:cstheme="majorHAnsi"/>
                                <w:b/>
                                <w:bCs/>
                                <w:sz w:val="28"/>
                                <w:szCs w:val="28"/>
                              </w:rPr>
                              <w:t> Glassdoor también permite a los usuarios enviar y ver anónimamente los salarios, así como buscar y solicitar trabajos en su plataforma</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OBJETIVOS DE LA INVESTIGACIÓN</w:t>
                            </w:r>
                          </w:p>
                        </w:tc>
                        <w:tc>
                          <w:tcPr>
                            <w:tcW w:w="9923" w:type="dxa"/>
                          </w:tcPr>
                          <w:p w:rsidR="009E1D94" w:rsidRPr="009F2CF8" w:rsidRDefault="009E1D94" w:rsidP="009E1D94">
                            <w:pPr>
                              <w:pBdr>
                                <w:top w:val="nil"/>
                                <w:left w:val="nil"/>
                                <w:bottom w:val="nil"/>
                                <w:right w:val="nil"/>
                                <w:between w:val="nil"/>
                              </w:pBdr>
                              <w:spacing w:after="200"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Buscar empleo con alta seguridad</w:t>
                            </w:r>
                          </w:p>
                        </w:tc>
                      </w:tr>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INSTRUMENTOS UTILIZADOS</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Redes sociales</w:t>
                            </w:r>
                          </w:p>
                        </w:tc>
                      </w:tr>
                      <w:tr w:rsidR="009E1D94" w:rsidRPr="009F2CF8" w:rsidTr="009E1D94">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METODOLOGÍA EMPLEADA</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lanzó un programa de pago que llama "Perfiles de empleadores mejorados", que permite a los empleadores incluir su propio contenido en los perfiles de Glassdoor, como biografías ejecutivas, clasificados, enlaces de redes sociales y referencias</w:t>
                            </w:r>
                          </w:p>
                          <w:p w:rsidR="009E1D94" w:rsidRPr="009F2CF8" w:rsidRDefault="009E1D94" w:rsidP="009E1D94">
                            <w:pPr>
                              <w:spacing w:line="276" w:lineRule="auto"/>
                              <w:jc w:val="both"/>
                              <w:rPr>
                                <w:rFonts w:ascii="Roboto" w:eastAsia="Libre Baskerville" w:hAnsi="Roboto" w:cstheme="majorHAnsi"/>
                                <w:b/>
                                <w:bCs/>
                                <w:sz w:val="28"/>
                                <w:szCs w:val="28"/>
                              </w:rPr>
                            </w:pPr>
                          </w:p>
                        </w:tc>
                      </w:tr>
                      <w:tr w:rsidR="009E1D94" w:rsidRPr="009F2CF8" w:rsidTr="009E1D94">
                        <w:trPr>
                          <w:trHeight w:val="635"/>
                        </w:trPr>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POBLACIÓN OBJETO DE ESTUDIO</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Estados Unidos</w:t>
                            </w:r>
                          </w:p>
                        </w:tc>
                      </w:tr>
                    </w:tbl>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79072" behindDoc="0" locked="0" layoutInCell="1" allowOverlap="1" wp14:anchorId="21CBE21A" wp14:editId="25ADBC4A">
                <wp:simplePos x="0" y="0"/>
                <wp:positionH relativeFrom="column">
                  <wp:posOffset>-292100</wp:posOffset>
                </wp:positionH>
                <wp:positionV relativeFrom="paragraph">
                  <wp:posOffset>-241300</wp:posOffset>
                </wp:positionV>
                <wp:extent cx="9677400" cy="7340600"/>
                <wp:effectExtent l="0" t="0" r="12700" b="12700"/>
                <wp:wrapNone/>
                <wp:docPr id="464" name="Cuadro de texto 464"/>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es una puerta al nuevo diseño de perfiles de empleados</w:t>
                                  </w:r>
                                </w:p>
                              </w:tc>
                            </w:tr>
                            <w:tr w:rsidR="009E1D94" w:rsidRPr="009F2CF8" w:rsidTr="009E1D94">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lassdoor también pone las conclusiones de su investigación de otras compañías hacia sus propias políticas de compañía. </w:t>
                                  </w:r>
                                </w:p>
                                <w:p w:rsidR="009E1D94" w:rsidRPr="009F2CF8" w:rsidRDefault="009E1D94" w:rsidP="009E1D94">
                                  <w:pPr>
                                    <w:spacing w:line="276" w:lineRule="auto"/>
                                    <w:jc w:val="both"/>
                                    <w:rPr>
                                      <w:rFonts w:ascii="Roboto" w:eastAsia="Libre Baskerville" w:hAnsi="Roboto" w:cstheme="majorHAnsi"/>
                                      <w:b/>
                                      <w:bCs/>
                                      <w:sz w:val="28"/>
                                      <w:szCs w:val="28"/>
                                    </w:rPr>
                                  </w:pPr>
                                </w:p>
                              </w:tc>
                            </w:tr>
                          </w:tbl>
                          <w:p w:rsidR="0099720C" w:rsidRDefault="0099720C" w:rsidP="0010742A"/>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REFERENTES TEÓRICOS USADOS PARA ABORDAR EL CONCEPTO</w:t>
                            </w:r>
                            <w:r>
                              <w:rPr>
                                <w:rFonts w:ascii="Roboto" w:eastAsia="Libre Baskerville" w:hAnsi="Roboto" w:cstheme="majorHAnsi"/>
                                <w:b/>
                                <w:bCs/>
                                <w:sz w:val="28"/>
                                <w:szCs w:val="28"/>
                              </w:rPr>
                              <w:t>:</w:t>
                            </w:r>
                            <w:r w:rsidRPr="009E1D94">
                              <w:rPr>
                                <w:rFonts w:ascii="Roboto" w:eastAsia="Libre Baskerville" w:hAnsi="Roboto" w:cstheme="majorHAnsi"/>
                                <w:b/>
                                <w:bCs/>
                                <w:sz w:val="28"/>
                                <w:szCs w:val="28"/>
                              </w:rPr>
                              <w:tab/>
                              <w:t>Información del sitio Glassdoor.com" . Alexa Internet . Consultado el 26 de septiembre de 2016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Associated Press , 29 de marzo de 2013, cbc.ca, los empleados califican a sus empleadores, CEO en Glassdoor</w:t>
                            </w:r>
                          </w:p>
                          <w:p w:rsidR="009E1D94" w:rsidRPr="009E1D94" w:rsidRDefault="009E1D94" w:rsidP="009E1D94">
                            <w:pPr>
                              <w:jc w:val="both"/>
                              <w:rPr>
                                <w:rFonts w:ascii="Roboto" w:eastAsia="Libre Baskerville" w:hAnsi="Roboto" w:cstheme="majorHAnsi"/>
                                <w:b/>
                                <w:bCs/>
                                <w:sz w:val="28"/>
                                <w:szCs w:val="28"/>
                              </w:rPr>
                            </w:pP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Musil, Steven (08 de mayo de 2018). "Glassdoor será adquirido por $ 1.2B por la compañía japonesa de recursos humanos" . CNET . Consultado el 8 de mayo de2018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Salte a:a b c Deborah Gage. "Google Capital lleva ronda de $ 70 millones para sitio de revisión de trabajo Glassdoor" . WSJ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El arte de 'algo de la nada ' " . El New York Times . 14 de abril de 2014.</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Duncan Riley (27 de marzo de 2008). "Stealth Startup Glassdoor.com toma $ 3 millones serie B" . TechCrunch . AOL</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Erik Schonfeld, TechCrunch , 10 de junio de 2008, en Glassdoor, descubra cuánto ganan realmente las personas en Google, Microsoft, Yahoo y en todas partes.</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"En Glassdoor, descubra cuánto ganan realmente las personas en Google, Microsoft, Yahoo y en todas partes" . TechCrunch . AOL 10 de junio de 2008.</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Salte a:a b c "Lo que Glassdoor ha aprendido de siete años de estudiar otras compañías". Empresa rápida . 17 de julio de 2015.</w:t>
                            </w:r>
                          </w:p>
                          <w:p w:rsid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"Reconocimiento de trabajo" .</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12190"/>
                            </w:tblGrid>
                            <w:tr w:rsidR="009E1D94" w:rsidRPr="009F2CF8" w:rsidTr="009E1D94">
                              <w:trPr>
                                <w:trHeight w:val="2914"/>
                              </w:trPr>
                              <w:tc>
                                <w:tcPr>
                                  <w:tcW w:w="2689"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2190" w:type="dxa"/>
                                </w:tcPr>
                                <w:p w:rsidR="009E1D94" w:rsidRDefault="009E1D94" w:rsidP="009E1D94">
                                  <w:pPr>
                                    <w:spacing w:line="276" w:lineRule="auto"/>
                                    <w:jc w:val="both"/>
                                    <w:rPr>
                                      <w:rFonts w:ascii="Roboto" w:eastAsia="Libre Baskerville" w:hAnsi="Roboto" w:cstheme="majorHAnsi"/>
                                      <w:b/>
                                      <w:bCs/>
                                      <w:sz w:val="28"/>
                                      <w:szCs w:val="28"/>
                                    </w:rPr>
                                  </w:pPr>
                                </w:p>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En abril de 2013, Glassdoor ganó un premio </w:t>
                                  </w:r>
                                  <w:hyperlink r:id="rId219" w:tooltip="Arenque rojo (revista)" w:history="1">
                                    <w:r w:rsidRPr="009F2CF8">
                                      <w:rPr>
                                        <w:rFonts w:ascii="Roboto" w:eastAsia="Libre Baskerville" w:hAnsi="Roboto" w:cstheme="majorHAnsi"/>
                                        <w:b/>
                                        <w:bCs/>
                                        <w:sz w:val="28"/>
                                        <w:szCs w:val="28"/>
                                      </w:rPr>
                                      <w:t>Red Herring</w:t>
                                    </w:r>
                                  </w:hyperlink>
                                  <w:r w:rsidRPr="009F2CF8">
                                    <w:rPr>
                                      <w:rFonts w:ascii="Roboto" w:eastAsia="Libre Baskerville" w:hAnsi="Roboto" w:cstheme="majorHAnsi"/>
                                      <w:b/>
                                      <w:bCs/>
                                      <w:sz w:val="28"/>
                                      <w:szCs w:val="28"/>
                                    </w:rPr>
                                    <w:t> North America por </w:t>
                                  </w:r>
                                  <w:hyperlink r:id="rId220" w:tooltip="Redes sociales" w:history="1">
                                    <w:r w:rsidRPr="009F2CF8">
                                      <w:rPr>
                                        <w:rFonts w:ascii="Roboto" w:eastAsia="Libre Baskerville" w:hAnsi="Roboto" w:cstheme="majorHAnsi"/>
                                        <w:b/>
                                        <w:bCs/>
                                        <w:sz w:val="28"/>
                                        <w:szCs w:val="28"/>
                                      </w:rPr>
                                      <w:t>la</w:t>
                                    </w:r>
                                  </w:hyperlink>
                                  <w:r w:rsidRPr="009F2CF8">
                                    <w:rPr>
                                      <w:rFonts w:ascii="Roboto" w:eastAsia="Libre Baskerville" w:hAnsi="Roboto" w:cstheme="majorHAnsi"/>
                                      <w:b/>
                                      <w:bCs/>
                                      <w:sz w:val="28"/>
                                      <w:szCs w:val="28"/>
                                    </w:rPr>
                                    <w:t> innovación en </w:t>
                                  </w:r>
                                  <w:hyperlink r:id="rId221" w:tooltip="Redes sociales" w:history="1">
                                    <w:r w:rsidRPr="009F2CF8">
                                      <w:rPr>
                                        <w:rFonts w:ascii="Roboto" w:eastAsia="Libre Baskerville" w:hAnsi="Roboto" w:cstheme="majorHAnsi"/>
                                        <w:b/>
                                        <w:bCs/>
                                        <w:sz w:val="28"/>
                                        <w:szCs w:val="28"/>
                                      </w:rPr>
                                      <w:t>redes sociale</w:t>
                                    </w:r>
                                  </w:hyperlink>
                                  <w:r w:rsidRPr="009F2CF8">
                                    <w:rPr>
                                      <w:rFonts w:ascii="Roboto" w:eastAsia="Libre Baskerville" w:hAnsi="Roboto" w:cstheme="majorHAnsi"/>
                                      <w:b/>
                                      <w:bCs/>
                                      <w:sz w:val="28"/>
                                      <w:szCs w:val="28"/>
                                    </w:rPr>
                                    <w:t>s</w:t>
                                  </w:r>
                                </w:p>
                              </w:tc>
                            </w:tr>
                          </w:tbl>
                          <w:p w:rsidR="009E1D94" w:rsidRPr="009E1D94" w:rsidRDefault="009E1D94" w:rsidP="009E1D94">
                            <w:pPr>
                              <w:jc w:val="both"/>
                              <w:rPr>
                                <w:rFonts w:ascii="Roboto" w:eastAsia="Libre Baskerville" w:hAnsi="Roboto" w:cstheme="majorHAnsi"/>
                                <w:b/>
                                <w:bCs/>
                                <w:sz w:val="28"/>
                                <w:szCs w:val="28"/>
                              </w:rPr>
                            </w:pPr>
                          </w:p>
                          <w:p w:rsidR="009E1D94" w:rsidRDefault="009E1D94" w:rsidP="009E1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BE21A" id="Cuadro de texto 464" o:spid="_x0000_s1066" type="#_x0000_t202" style="position:absolute;left:0;text-align:left;margin-left:-23pt;margin-top:-19pt;width:762pt;height:57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" fillcolor="white [3201]" strokeweight=".5pt">
                <v:textbox>
                  <w:txbxContent>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8"/>
                        <w:gridCol w:w="9923"/>
                      </w:tblGrid>
                      <w:tr w:rsidR="009E1D94" w:rsidRPr="009F2CF8" w:rsidTr="009E1D94">
                        <w:tc>
                          <w:tcPr>
                            <w:tcW w:w="5098"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CONCLUSIONES</w:t>
                            </w:r>
                          </w:p>
                        </w:tc>
                        <w:tc>
                          <w:tcPr>
                            <w:tcW w:w="9923" w:type="dxa"/>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Glassdoor, es una puerta al nuevo diseño de perfiles de empleados</w:t>
                            </w:r>
                          </w:p>
                        </w:tc>
                      </w:tr>
                      <w:tr w:rsidR="009E1D94" w:rsidRPr="009F2CF8" w:rsidTr="009E1D94">
                        <w:tc>
                          <w:tcPr>
                            <w:tcW w:w="5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APLICACIONES DE LA INVESTIGACIÓN</w:t>
                            </w:r>
                          </w:p>
                        </w:tc>
                        <w:tc>
                          <w:tcPr>
                            <w:tcW w:w="9923" w:type="dxa"/>
                            <w:tcBorders>
                              <w:top w:val="single" w:sz="4" w:space="0" w:color="000000"/>
                              <w:left w:val="single" w:sz="4" w:space="0" w:color="000000"/>
                              <w:bottom w:val="single" w:sz="4" w:space="0" w:color="000000"/>
                              <w:right w:val="single" w:sz="4" w:space="0" w:color="000000"/>
                            </w:tcBorders>
                          </w:tcPr>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lassdoor también pone las conclusiones de su investigación de otras compañías hacia sus propias políticas de compañía. </w:t>
                            </w:r>
                          </w:p>
                          <w:p w:rsidR="009E1D94" w:rsidRPr="009F2CF8" w:rsidRDefault="009E1D94" w:rsidP="009E1D94">
                            <w:pPr>
                              <w:spacing w:line="276" w:lineRule="auto"/>
                              <w:jc w:val="both"/>
                              <w:rPr>
                                <w:rFonts w:ascii="Roboto" w:eastAsia="Libre Baskerville" w:hAnsi="Roboto" w:cstheme="majorHAnsi"/>
                                <w:b/>
                                <w:bCs/>
                                <w:sz w:val="28"/>
                                <w:szCs w:val="28"/>
                              </w:rPr>
                            </w:pPr>
                          </w:p>
                        </w:tc>
                      </w:tr>
                    </w:tbl>
                    <w:p w:rsidR="0099720C" w:rsidRDefault="0099720C" w:rsidP="0010742A"/>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REFERENTES TEÓRICOS USADOS PARA ABORDAR EL CONCEPTO</w:t>
                      </w:r>
                      <w:r>
                        <w:rPr>
                          <w:rFonts w:ascii="Roboto" w:eastAsia="Libre Baskerville" w:hAnsi="Roboto" w:cstheme="majorHAnsi"/>
                          <w:b/>
                          <w:bCs/>
                          <w:sz w:val="28"/>
                          <w:szCs w:val="28"/>
                        </w:rPr>
                        <w:t>:</w:t>
                      </w:r>
                      <w:r w:rsidRPr="009E1D94">
                        <w:rPr>
                          <w:rFonts w:ascii="Roboto" w:eastAsia="Libre Baskerville" w:hAnsi="Roboto" w:cstheme="majorHAnsi"/>
                          <w:b/>
                          <w:bCs/>
                          <w:sz w:val="28"/>
                          <w:szCs w:val="28"/>
                        </w:rPr>
                        <w:tab/>
                        <w:t>Información del sitio Glassdoor.com" . Alexa Internet . Consultado el 26 de septiembre de 2016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Associated Press , 29 de marzo de 2013, cbc.ca, los empleados califican a sus empleadores, CEO en Glassdoor</w:t>
                      </w:r>
                    </w:p>
                    <w:p w:rsidR="009E1D94" w:rsidRPr="009E1D94" w:rsidRDefault="009E1D94" w:rsidP="009E1D94">
                      <w:pPr>
                        <w:jc w:val="both"/>
                        <w:rPr>
                          <w:rFonts w:ascii="Roboto" w:eastAsia="Libre Baskerville" w:hAnsi="Roboto" w:cstheme="majorHAnsi"/>
                          <w:b/>
                          <w:bCs/>
                          <w:sz w:val="28"/>
                          <w:szCs w:val="28"/>
                        </w:rPr>
                      </w:pP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Musil, Steven (08 de mayo de 2018). "Glassdoor será adquirido por $ 1.2B por la compañía japonesa de recursos humanos" . CNET . Consultado el 8 de mayo de2018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Salte a:a b c Deborah Gage. "Google Capital lleva ronda de $ 70 millones para sitio de revisión de trabajo Glassdoor" . WSJ .</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El arte de 'algo de la nada ' " . El New York Times . 14 de abril de 2014.</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Duncan Riley (27 de marzo de 2008). "Stealth Startup Glassdoor.com toma $ 3 millones serie B" . TechCrunch . AOL</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Erik Schonfeld, TechCrunch , 10 de junio de 2008, en Glassdoor, descubra cuánto ganan realmente las personas en Google, Microsoft, Yahoo y en todas partes.</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"En Glassdoor, descubra cuánto ganan realmente las personas en Google, Microsoft, Yahoo y en todas partes" . TechCrunch . AOL 10 de junio de 2008.</w:t>
                      </w:r>
                    </w:p>
                    <w:p w:rsidR="009E1D94" w:rsidRP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Salte a:a b c "Lo que Glassdoor ha aprendido de siete años de estudiar otras compañías". Empresa rápida . 17 de julio de 2015.</w:t>
                      </w:r>
                    </w:p>
                    <w:p w:rsidR="009E1D94" w:rsidRDefault="009E1D94" w:rsidP="009E1D94">
                      <w:pPr>
                        <w:jc w:val="both"/>
                        <w:rPr>
                          <w:rFonts w:ascii="Roboto" w:eastAsia="Libre Baskerville" w:hAnsi="Roboto" w:cstheme="majorHAnsi"/>
                          <w:b/>
                          <w:bCs/>
                          <w:sz w:val="28"/>
                          <w:szCs w:val="28"/>
                        </w:rPr>
                      </w:pPr>
                      <w:r w:rsidRPr="009E1D94">
                        <w:rPr>
                          <w:rFonts w:ascii="Roboto" w:eastAsia="Libre Baskerville" w:hAnsi="Roboto" w:cstheme="majorHAnsi"/>
                          <w:b/>
                          <w:bCs/>
                          <w:sz w:val="28"/>
                          <w:szCs w:val="28"/>
                        </w:rPr>
                        <w:t>"Reconocimiento de trabajo" .</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12190"/>
                      </w:tblGrid>
                      <w:tr w:rsidR="009E1D94" w:rsidRPr="009F2CF8" w:rsidTr="009E1D94">
                        <w:trPr>
                          <w:trHeight w:val="2914"/>
                        </w:trPr>
                        <w:tc>
                          <w:tcPr>
                            <w:tcW w:w="2689" w:type="dxa"/>
                            <w:shd w:val="clear" w:color="auto" w:fill="D9D9D9" w:themeFill="background1" w:themeFillShade="D9"/>
                            <w:vAlign w:val="center"/>
                          </w:tcPr>
                          <w:p w:rsidR="009E1D94" w:rsidRPr="009F2CF8" w:rsidRDefault="009E1D94" w:rsidP="009E1D94">
                            <w:pPr>
                              <w:spacing w:line="276" w:lineRule="auto"/>
                              <w:rPr>
                                <w:rFonts w:ascii="Roboto" w:eastAsia="Libre Baskerville" w:hAnsi="Roboto" w:cstheme="majorHAnsi"/>
                                <w:b/>
                                <w:sz w:val="28"/>
                                <w:szCs w:val="28"/>
                              </w:rPr>
                            </w:pPr>
                            <w:r w:rsidRPr="009F2CF8">
                              <w:rPr>
                                <w:rFonts w:ascii="Roboto" w:eastAsia="Libre Baskerville" w:hAnsi="Roboto" w:cstheme="majorHAnsi"/>
                                <w:b/>
                                <w:sz w:val="28"/>
                                <w:szCs w:val="28"/>
                              </w:rPr>
                              <w:t>APORTES A LA INVESTIGACIÓN</w:t>
                            </w:r>
                          </w:p>
                        </w:tc>
                        <w:tc>
                          <w:tcPr>
                            <w:tcW w:w="12190" w:type="dxa"/>
                          </w:tcPr>
                          <w:p w:rsidR="009E1D94" w:rsidRDefault="009E1D94" w:rsidP="009E1D94">
                            <w:pPr>
                              <w:spacing w:line="276" w:lineRule="auto"/>
                              <w:jc w:val="both"/>
                              <w:rPr>
                                <w:rFonts w:ascii="Roboto" w:eastAsia="Libre Baskerville" w:hAnsi="Roboto" w:cstheme="majorHAnsi"/>
                                <w:b/>
                                <w:bCs/>
                                <w:sz w:val="28"/>
                                <w:szCs w:val="28"/>
                              </w:rPr>
                            </w:pPr>
                          </w:p>
                          <w:p w:rsidR="009E1D94" w:rsidRPr="009F2CF8" w:rsidRDefault="009E1D94" w:rsidP="009E1D94">
                            <w:pPr>
                              <w:spacing w:line="276" w:lineRule="auto"/>
                              <w:jc w:val="both"/>
                              <w:rPr>
                                <w:rFonts w:ascii="Roboto" w:eastAsia="Libre Baskerville" w:hAnsi="Roboto" w:cstheme="majorHAnsi"/>
                                <w:b/>
                                <w:bCs/>
                                <w:sz w:val="28"/>
                                <w:szCs w:val="28"/>
                              </w:rPr>
                            </w:pPr>
                            <w:r w:rsidRPr="009F2CF8">
                              <w:rPr>
                                <w:rFonts w:ascii="Roboto" w:eastAsia="Libre Baskerville" w:hAnsi="Roboto" w:cstheme="majorHAnsi"/>
                                <w:b/>
                                <w:bCs/>
                                <w:sz w:val="28"/>
                                <w:szCs w:val="28"/>
                              </w:rPr>
                              <w:t>En abril de 2013, Glassdoor ganó un premio </w:t>
                            </w:r>
                            <w:hyperlink r:id="rId222" w:tooltip="Arenque rojo (revista)" w:history="1">
                              <w:r w:rsidRPr="009F2CF8">
                                <w:rPr>
                                  <w:rFonts w:ascii="Roboto" w:eastAsia="Libre Baskerville" w:hAnsi="Roboto" w:cstheme="majorHAnsi"/>
                                  <w:b/>
                                  <w:bCs/>
                                  <w:sz w:val="28"/>
                                  <w:szCs w:val="28"/>
                                </w:rPr>
                                <w:t>Red Herring</w:t>
                              </w:r>
                            </w:hyperlink>
                            <w:r w:rsidRPr="009F2CF8">
                              <w:rPr>
                                <w:rFonts w:ascii="Roboto" w:eastAsia="Libre Baskerville" w:hAnsi="Roboto" w:cstheme="majorHAnsi"/>
                                <w:b/>
                                <w:bCs/>
                                <w:sz w:val="28"/>
                                <w:szCs w:val="28"/>
                              </w:rPr>
                              <w:t> North America por </w:t>
                            </w:r>
                            <w:hyperlink r:id="rId223" w:tooltip="Redes sociales" w:history="1">
                              <w:r w:rsidRPr="009F2CF8">
                                <w:rPr>
                                  <w:rFonts w:ascii="Roboto" w:eastAsia="Libre Baskerville" w:hAnsi="Roboto" w:cstheme="majorHAnsi"/>
                                  <w:b/>
                                  <w:bCs/>
                                  <w:sz w:val="28"/>
                                  <w:szCs w:val="28"/>
                                </w:rPr>
                                <w:t>la</w:t>
                              </w:r>
                            </w:hyperlink>
                            <w:r w:rsidRPr="009F2CF8">
                              <w:rPr>
                                <w:rFonts w:ascii="Roboto" w:eastAsia="Libre Baskerville" w:hAnsi="Roboto" w:cstheme="majorHAnsi"/>
                                <w:b/>
                                <w:bCs/>
                                <w:sz w:val="28"/>
                                <w:szCs w:val="28"/>
                              </w:rPr>
                              <w:t> innovación en </w:t>
                            </w:r>
                            <w:hyperlink r:id="rId224" w:tooltip="Redes sociales" w:history="1">
                              <w:r w:rsidRPr="009F2CF8">
                                <w:rPr>
                                  <w:rFonts w:ascii="Roboto" w:eastAsia="Libre Baskerville" w:hAnsi="Roboto" w:cstheme="majorHAnsi"/>
                                  <w:b/>
                                  <w:bCs/>
                                  <w:sz w:val="28"/>
                                  <w:szCs w:val="28"/>
                                </w:rPr>
                                <w:t>redes sociale</w:t>
                              </w:r>
                            </w:hyperlink>
                            <w:r w:rsidRPr="009F2CF8">
                              <w:rPr>
                                <w:rFonts w:ascii="Roboto" w:eastAsia="Libre Baskerville" w:hAnsi="Roboto" w:cstheme="majorHAnsi"/>
                                <w:b/>
                                <w:bCs/>
                                <w:sz w:val="28"/>
                                <w:szCs w:val="28"/>
                              </w:rPr>
                              <w:t>s</w:t>
                            </w:r>
                          </w:p>
                        </w:tc>
                      </w:tr>
                    </w:tbl>
                    <w:p w:rsidR="009E1D94" w:rsidRPr="009E1D94" w:rsidRDefault="009E1D94" w:rsidP="009E1D94">
                      <w:pPr>
                        <w:jc w:val="both"/>
                        <w:rPr>
                          <w:rFonts w:ascii="Roboto" w:eastAsia="Libre Baskerville" w:hAnsi="Roboto" w:cstheme="majorHAnsi"/>
                          <w:b/>
                          <w:bCs/>
                          <w:sz w:val="28"/>
                          <w:szCs w:val="28"/>
                        </w:rPr>
                      </w:pPr>
                    </w:p>
                    <w:p w:rsidR="009E1D94" w:rsidRDefault="009E1D94" w:rsidP="009E1D94"/>
                  </w:txbxContent>
                </v:textbox>
              </v:shape>
            </w:pict>
          </mc:Fallback>
        </mc:AlternateContent>
      </w:r>
    </w:p>
    <w:p w:rsidR="003564B8" w:rsidRDefault="003564B8">
      <w:pPr>
        <w:spacing w:after="200"/>
        <w:jc w:val="left"/>
        <w:rPr>
          <w:lang w:val="es-CO"/>
        </w:rPr>
      </w:pPr>
      <w:r>
        <w:rPr>
          <w:lang w:val="es-CO"/>
        </w:rPr>
        <w:br w:type="page"/>
      </w:r>
    </w:p>
    <w:p w:rsidR="003564B8" w:rsidRDefault="0027570A" w:rsidP="00613F29">
      <w:pPr>
        <w:rPr>
          <w:lang w:val="es-CO"/>
        </w:rPr>
      </w:pPr>
      <w:r>
        <w:rPr>
          <w:noProof/>
          <w:lang w:val="es-CO"/>
        </w:rPr>
        <w:lastRenderedPageBreak/>
        <mc:AlternateContent>
          <mc:Choice Requires="wps">
            <w:drawing>
              <wp:anchor distT="0" distB="0" distL="114300" distR="114300" simplePos="0" relativeHeight="251781120" behindDoc="0" locked="0" layoutInCell="1" allowOverlap="1" wp14:anchorId="4A0F44C4" wp14:editId="46CDFA87">
                <wp:simplePos x="0" y="0"/>
                <wp:positionH relativeFrom="column">
                  <wp:posOffset>-292100</wp:posOffset>
                </wp:positionH>
                <wp:positionV relativeFrom="paragraph">
                  <wp:posOffset>-304800</wp:posOffset>
                </wp:positionV>
                <wp:extent cx="9677400" cy="7340600"/>
                <wp:effectExtent l="0" t="0" r="12700" b="12700"/>
                <wp:wrapNone/>
                <wp:docPr id="465" name="Cuadro de texto 465"/>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27570A" w:rsidRPr="0027570A" w:rsidRDefault="0027570A" w:rsidP="0027570A">
                            <w:pPr>
                              <w:rPr>
                                <w:b/>
                                <w:bCs/>
                                <w:sz w:val="28"/>
                                <w:szCs w:val="28"/>
                              </w:rPr>
                            </w:pPr>
                            <w:r w:rsidRPr="0027570A">
                              <w:rPr>
                                <w:b/>
                                <w:bCs/>
                                <w:sz w:val="28"/>
                                <w:szCs w:val="28"/>
                              </w:rPr>
                              <w:t>MANUAL DE POLITICAS Y PROCEDIMIENTOS PARA</w:t>
                            </w:r>
                          </w:p>
                          <w:p w:rsidR="0027570A" w:rsidRPr="0027570A" w:rsidRDefault="0027570A" w:rsidP="0027570A">
                            <w:pPr>
                              <w:rPr>
                                <w:b/>
                                <w:bCs/>
                                <w:sz w:val="28"/>
                                <w:szCs w:val="28"/>
                              </w:rPr>
                            </w:pPr>
                            <w:r w:rsidRPr="0027570A">
                              <w:rPr>
                                <w:b/>
                                <w:bCs/>
                                <w:sz w:val="28"/>
                                <w:szCs w:val="28"/>
                              </w:rPr>
                              <w:t>EL TRATAMIENTO DE LA INFORMACIÓN</w:t>
                            </w:r>
                          </w:p>
                          <w:p w:rsidR="0027570A" w:rsidRPr="0027570A" w:rsidRDefault="0027570A" w:rsidP="0027570A">
                            <w:pPr>
                              <w:rPr>
                                <w:sz w:val="28"/>
                                <w:szCs w:val="28"/>
                              </w:rPr>
                            </w:pPr>
                          </w:p>
                          <w:p w:rsidR="0027570A" w:rsidRPr="00F4773E" w:rsidRDefault="0027570A" w:rsidP="0027570A">
                            <w:pPr>
                              <w:rPr>
                                <w:b/>
                                <w:bCs/>
                                <w:sz w:val="28"/>
                                <w:szCs w:val="28"/>
                              </w:rPr>
                            </w:pPr>
                            <w:r w:rsidRPr="00F4773E">
                              <w:rPr>
                                <w:b/>
                                <w:bCs/>
                                <w:sz w:val="28"/>
                                <w:szCs w:val="28"/>
                              </w:rPr>
                              <w:t>INTRODUCCIÓN</w:t>
                            </w:r>
                          </w:p>
                          <w:p w:rsidR="0073487E" w:rsidRDefault="0073487E" w:rsidP="0027570A">
                            <w:pPr>
                              <w:rPr>
                                <w:rFonts w:ascii="Roboto" w:hAnsi="Roboto"/>
                                <w:sz w:val="28"/>
                                <w:szCs w:val="28"/>
                              </w:rPr>
                            </w:pPr>
                          </w:p>
                          <w:p w:rsidR="0027570A" w:rsidRPr="00F4773E" w:rsidRDefault="0073487E" w:rsidP="0027570A">
                            <w:pPr>
                              <w:rPr>
                                <w:rFonts w:ascii="Roboto" w:hAnsi="Roboto"/>
                                <w:sz w:val="28"/>
                                <w:szCs w:val="28"/>
                              </w:rPr>
                            </w:pPr>
                            <w:proofErr w:type="spellStart"/>
                            <w:r w:rsidRPr="0073487E">
                              <w:rPr>
                                <w:rFonts w:ascii="Roboto" w:hAnsi="Roboto"/>
                                <w:b/>
                                <w:bCs/>
                                <w:sz w:val="28"/>
                                <w:szCs w:val="28"/>
                              </w:rPr>
                              <w:t>KmellApps</w:t>
                            </w:r>
                            <w:proofErr w:type="spellEnd"/>
                            <w:r w:rsidR="0027570A" w:rsidRPr="00F4773E">
                              <w:rPr>
                                <w:rFonts w:ascii="Roboto" w:hAnsi="Roboto"/>
                                <w:sz w:val="28"/>
                                <w:szCs w:val="28"/>
                              </w:rPr>
                              <w:t>. Buscador de Empleo, es responsable del tratamiento de los datos personales de sus Usuarios y ha establecido el presente manual de políticas y procedimientos para el tratamiento de información con el objeto de garantizar el cumplimiento de los derechos de cada uno de los integrantes, de acuerdo al marco legal aplicable:</w:t>
                            </w:r>
                          </w:p>
                          <w:p w:rsidR="0027570A" w:rsidRPr="00F4773E" w:rsidRDefault="0027570A" w:rsidP="0027570A">
                            <w:pPr>
                              <w:rPr>
                                <w:rFonts w:ascii="Roboto" w:hAnsi="Roboto"/>
                                <w:sz w:val="28"/>
                                <w:szCs w:val="28"/>
                              </w:rPr>
                            </w:pPr>
                            <w:r w:rsidRPr="00F4773E">
                              <w:rPr>
                                <w:rFonts w:ascii="Roboto" w:hAnsi="Roboto"/>
                                <w:sz w:val="28"/>
                                <w:szCs w:val="28"/>
                              </w:rPr>
                              <w:t>• Constitución política de Colombia Art 15 y 20.</w:t>
                            </w:r>
                          </w:p>
                          <w:p w:rsidR="0027570A" w:rsidRPr="00F4773E" w:rsidRDefault="0027570A" w:rsidP="0027570A">
                            <w:pPr>
                              <w:rPr>
                                <w:rFonts w:ascii="Roboto" w:hAnsi="Roboto"/>
                                <w:sz w:val="28"/>
                                <w:szCs w:val="28"/>
                              </w:rPr>
                            </w:pPr>
                            <w:r w:rsidRPr="00F4773E">
                              <w:rPr>
                                <w:rFonts w:ascii="Roboto" w:hAnsi="Roboto"/>
                                <w:sz w:val="28"/>
                                <w:szCs w:val="28"/>
                              </w:rPr>
                              <w:t>• Ley 1581 de 2012.</w:t>
                            </w:r>
                          </w:p>
                          <w:p w:rsidR="0027570A" w:rsidRPr="00F4773E" w:rsidRDefault="0027570A" w:rsidP="0027570A">
                            <w:pPr>
                              <w:rPr>
                                <w:rFonts w:ascii="Roboto" w:hAnsi="Roboto"/>
                                <w:sz w:val="28"/>
                                <w:szCs w:val="28"/>
                              </w:rPr>
                            </w:pPr>
                            <w:r w:rsidRPr="00F4773E">
                              <w:rPr>
                                <w:rFonts w:ascii="Roboto" w:hAnsi="Roboto"/>
                                <w:sz w:val="28"/>
                                <w:szCs w:val="28"/>
                              </w:rPr>
                              <w:t>• Decreto 1377 de 2013.</w:t>
                            </w:r>
                          </w:p>
                          <w:p w:rsidR="0027570A" w:rsidRPr="00F4773E" w:rsidRDefault="0027570A" w:rsidP="0027570A">
                            <w:pPr>
                              <w:rPr>
                                <w:rFonts w:ascii="Roboto" w:hAnsi="Roboto"/>
                                <w:sz w:val="28"/>
                                <w:szCs w:val="28"/>
                              </w:rPr>
                            </w:pPr>
                            <w:r w:rsidRPr="00F4773E">
                              <w:rPr>
                                <w:rFonts w:ascii="Roboto" w:hAnsi="Roboto"/>
                                <w:sz w:val="28"/>
                                <w:szCs w:val="28"/>
                              </w:rPr>
                              <w:t>Los datos principales de Smart Task son:</w:t>
                            </w:r>
                          </w:p>
                          <w:p w:rsidR="0027570A" w:rsidRPr="00F4773E" w:rsidRDefault="0027570A" w:rsidP="0027570A">
                            <w:pPr>
                              <w:rPr>
                                <w:rFonts w:ascii="Roboto" w:hAnsi="Roboto"/>
                                <w:sz w:val="28"/>
                                <w:szCs w:val="28"/>
                              </w:rPr>
                            </w:pPr>
                            <w:r w:rsidRPr="00F4773E">
                              <w:rPr>
                                <w:rFonts w:ascii="Roboto" w:hAnsi="Roboto"/>
                                <w:sz w:val="28"/>
                                <w:szCs w:val="28"/>
                              </w:rPr>
                              <w:t>Domicilio principal: Bogotá, D.C.</w:t>
                            </w:r>
                          </w:p>
                          <w:p w:rsidR="0027570A" w:rsidRPr="00F4773E" w:rsidRDefault="0027570A" w:rsidP="0027570A">
                            <w:pPr>
                              <w:rPr>
                                <w:rFonts w:ascii="Roboto" w:hAnsi="Roboto"/>
                                <w:sz w:val="28"/>
                                <w:szCs w:val="28"/>
                              </w:rPr>
                            </w:pPr>
                            <w:r w:rsidRPr="00F4773E">
                              <w:rPr>
                                <w:rFonts w:ascii="Roboto" w:hAnsi="Roboto"/>
                                <w:sz w:val="28"/>
                                <w:szCs w:val="28"/>
                              </w:rPr>
                              <w:t xml:space="preserve">Dirección: </w:t>
                            </w:r>
                            <w:r w:rsidRPr="00F4773E">
                              <w:rPr>
                                <w:rFonts w:ascii="Roboto" w:hAnsi="Roboto" w:cs="Arial"/>
                                <w:color w:val="000000"/>
                                <w:sz w:val="28"/>
                                <w:szCs w:val="28"/>
                                <w:shd w:val="clear" w:color="auto" w:fill="FCFCFC"/>
                              </w:rPr>
                              <w:t>Calle 69 No 20-30-36</w:t>
                            </w:r>
                          </w:p>
                          <w:p w:rsidR="0027570A" w:rsidRPr="00F4773E" w:rsidRDefault="0027570A" w:rsidP="0027570A">
                            <w:pPr>
                              <w:rPr>
                                <w:rFonts w:ascii="Roboto" w:hAnsi="Roboto" w:cs="Arial"/>
                                <w:color w:val="000000"/>
                                <w:sz w:val="28"/>
                                <w:szCs w:val="28"/>
                                <w:shd w:val="clear" w:color="auto" w:fill="FCFCFC"/>
                              </w:rPr>
                            </w:pPr>
                            <w:r w:rsidRPr="00F4773E">
                              <w:rPr>
                                <w:rFonts w:ascii="Roboto" w:hAnsi="Roboto"/>
                                <w:sz w:val="28"/>
                                <w:szCs w:val="28"/>
                              </w:rPr>
                              <w:t xml:space="preserve">Teléfonos: </w:t>
                            </w:r>
                            <w:r w:rsidR="002C3F91">
                              <w:rPr>
                                <w:rFonts w:ascii="Roboto" w:hAnsi="Roboto" w:cs="Arial"/>
                                <w:color w:val="000000"/>
                                <w:sz w:val="28"/>
                                <w:szCs w:val="28"/>
                                <w:shd w:val="clear" w:color="auto" w:fill="FCFCFC"/>
                              </w:rPr>
                              <w:t>3044449780</w:t>
                            </w:r>
                            <w:r w:rsidRPr="00F4773E">
                              <w:rPr>
                                <w:rFonts w:ascii="Roboto" w:hAnsi="Roboto" w:cs="Arial"/>
                                <w:color w:val="000000"/>
                                <w:sz w:val="28"/>
                                <w:szCs w:val="28"/>
                                <w:shd w:val="clear" w:color="auto" w:fill="FCFCFC"/>
                              </w:rPr>
                              <w:t xml:space="preserve"> – </w:t>
                            </w:r>
                            <w:r w:rsidR="002C3F91">
                              <w:rPr>
                                <w:rFonts w:ascii="Roboto" w:hAnsi="Roboto" w:cs="Arial"/>
                                <w:color w:val="000000"/>
                                <w:sz w:val="28"/>
                                <w:szCs w:val="28"/>
                                <w:shd w:val="clear" w:color="auto" w:fill="FCFCFC"/>
                              </w:rPr>
                              <w:t>3138412475</w:t>
                            </w:r>
                          </w:p>
                          <w:p w:rsidR="0027570A" w:rsidRPr="00F4773E" w:rsidRDefault="0027570A" w:rsidP="0027570A">
                            <w:pPr>
                              <w:rPr>
                                <w:rFonts w:ascii="Roboto" w:hAnsi="Roboto"/>
                                <w:sz w:val="28"/>
                                <w:szCs w:val="28"/>
                              </w:rPr>
                            </w:pPr>
                            <w:r w:rsidRPr="00F4773E">
                              <w:rPr>
                                <w:rFonts w:ascii="Roboto" w:hAnsi="Roboto"/>
                                <w:sz w:val="28"/>
                                <w:szCs w:val="28"/>
                              </w:rPr>
                              <w:t>Correo electrónico: tratamientodedatospersonales@</w:t>
                            </w:r>
                            <w:r w:rsidR="0073487E">
                              <w:rPr>
                                <w:rFonts w:ascii="Roboto" w:hAnsi="Roboto"/>
                                <w:sz w:val="28"/>
                                <w:szCs w:val="28"/>
                              </w:rPr>
                              <w:t>kmellapps</w:t>
                            </w:r>
                            <w:r w:rsidRPr="00F4773E">
                              <w:rPr>
                                <w:rFonts w:ascii="Roboto" w:hAnsi="Roboto"/>
                                <w:sz w:val="28"/>
                                <w:szCs w:val="28"/>
                              </w:rPr>
                              <w:t>.com</w:t>
                            </w:r>
                          </w:p>
                          <w:p w:rsidR="0027570A" w:rsidRPr="00F4773E" w:rsidRDefault="0073487E" w:rsidP="0027570A">
                            <w:pPr>
                              <w:rPr>
                                <w:rFonts w:ascii="Roboto" w:hAnsi="Roboto"/>
                                <w:sz w:val="28"/>
                                <w:szCs w:val="28"/>
                              </w:rPr>
                            </w:pPr>
                            <w:r>
                              <w:rPr>
                                <w:rFonts w:ascii="Roboto" w:hAnsi="Roboto"/>
                                <w:sz w:val="28"/>
                                <w:szCs w:val="28"/>
                              </w:rPr>
                              <w:t>Kmellapps,</w:t>
                            </w:r>
                            <w:r w:rsidR="0027570A" w:rsidRPr="00F4773E">
                              <w:rPr>
                                <w:rFonts w:ascii="Roboto" w:hAnsi="Roboto"/>
                                <w:sz w:val="28"/>
                                <w:szCs w:val="28"/>
                              </w:rPr>
                              <w:t xml:space="preserve"> reserva el derecho de modificar este documento, los cambios serán</w:t>
                            </w:r>
                          </w:p>
                          <w:p w:rsidR="0027570A" w:rsidRDefault="0027570A" w:rsidP="0027570A">
                            <w:pPr>
                              <w:rPr>
                                <w:sz w:val="28"/>
                                <w:szCs w:val="28"/>
                              </w:rPr>
                            </w:pPr>
                            <w:r w:rsidRPr="00F4773E">
                              <w:rPr>
                                <w:rFonts w:ascii="Roboto" w:hAnsi="Roboto"/>
                                <w:sz w:val="28"/>
                                <w:szCs w:val="28"/>
                              </w:rPr>
                              <w:t xml:space="preserve">Comunicados oportunamente en la </w:t>
                            </w:r>
                            <w:proofErr w:type="spellStart"/>
                            <w:r w:rsidRPr="00F4773E">
                              <w:rPr>
                                <w:rFonts w:ascii="Roboto" w:hAnsi="Roboto"/>
                                <w:sz w:val="28"/>
                                <w:szCs w:val="28"/>
                              </w:rPr>
                              <w:t>página</w:t>
                            </w:r>
                            <w:proofErr w:type="spellEnd"/>
                            <w:r w:rsidRPr="00F4773E">
                              <w:rPr>
                                <w:rFonts w:ascii="Roboto" w:hAnsi="Roboto"/>
                                <w:sz w:val="28"/>
                                <w:szCs w:val="28"/>
                              </w:rPr>
                              <w:t xml:space="preserve"> Web </w:t>
                            </w:r>
                            <w:hyperlink r:id="rId225" w:history="1">
                              <w:r w:rsidR="0073487E" w:rsidRPr="008F1B56">
                                <w:rPr>
                                  <w:rStyle w:val="Hipervnculo"/>
                                  <w:rFonts w:ascii="Roboto" w:hAnsi="Roboto"/>
                                  <w:sz w:val="28"/>
                                  <w:szCs w:val="28"/>
                                </w:rPr>
                                <w:t>www.KmellApps.com</w:t>
                              </w:r>
                            </w:hyperlink>
                          </w:p>
                          <w:p w:rsidR="0027570A" w:rsidRDefault="0027570A" w:rsidP="0027570A">
                            <w:pPr>
                              <w:rPr>
                                <w:sz w:val="28"/>
                                <w:szCs w:val="28"/>
                              </w:rPr>
                            </w:pPr>
                          </w:p>
                          <w:p w:rsidR="0027570A" w:rsidRPr="0027570A" w:rsidRDefault="0027570A" w:rsidP="0027570A">
                            <w:pPr>
                              <w:rPr>
                                <w:sz w:val="28"/>
                                <w:szCs w:val="28"/>
                              </w:rPr>
                            </w:pPr>
                          </w:p>
                          <w:p w:rsidR="0027570A" w:rsidRPr="0027570A" w:rsidRDefault="0027570A" w:rsidP="0027570A">
                            <w:pPr>
                              <w:rPr>
                                <w:sz w:val="28"/>
                                <w:szCs w:val="28"/>
                              </w:rPr>
                            </w:pPr>
                            <w:r w:rsidRPr="0027570A">
                              <w:rPr>
                                <w:sz w:val="28"/>
                                <w:szCs w:val="28"/>
                              </w:rPr>
                              <w:t xml:space="preserve">1. </w:t>
                            </w:r>
                            <w:r w:rsidRPr="0027570A">
                              <w:rPr>
                                <w:b/>
                                <w:bCs/>
                                <w:sz w:val="28"/>
                                <w:szCs w:val="28"/>
                              </w:rPr>
                              <w:t>DEFINICIONES</w:t>
                            </w:r>
                          </w:p>
                          <w:p w:rsidR="0027570A" w:rsidRPr="00F4773E" w:rsidRDefault="0027570A" w:rsidP="0027570A">
                            <w:pPr>
                              <w:rPr>
                                <w:sz w:val="28"/>
                                <w:szCs w:val="28"/>
                              </w:rPr>
                            </w:pPr>
                            <w:r w:rsidRPr="00F4773E">
                              <w:rPr>
                                <w:sz w:val="28"/>
                                <w:szCs w:val="28"/>
                              </w:rPr>
                              <w:t>Las definiciones que aplican en el marco de la legislación vigente y de las que haremos uso en este documento son:</w:t>
                            </w:r>
                          </w:p>
                          <w:p w:rsidR="0027570A" w:rsidRPr="00F4773E" w:rsidRDefault="0027570A" w:rsidP="0027570A">
                            <w:pPr>
                              <w:rPr>
                                <w:sz w:val="28"/>
                                <w:szCs w:val="28"/>
                              </w:rPr>
                            </w:pPr>
                            <w:r w:rsidRPr="002A24F6">
                              <w:rPr>
                                <w:b/>
                                <w:bCs/>
                                <w:sz w:val="28"/>
                                <w:szCs w:val="28"/>
                              </w:rPr>
                              <w:t>a</w:t>
                            </w:r>
                            <w:r w:rsidRPr="00F4773E">
                              <w:rPr>
                                <w:sz w:val="28"/>
                                <w:szCs w:val="28"/>
                              </w:rPr>
                              <w:t>. Autorización: Consentimiento previo, expreso e informado del Usuario, para llevar a cabo el Tratamiento de datos personales.</w:t>
                            </w:r>
                          </w:p>
                          <w:p w:rsidR="0027570A" w:rsidRPr="00F4773E" w:rsidRDefault="0027570A" w:rsidP="0027570A">
                            <w:pPr>
                              <w:rPr>
                                <w:sz w:val="28"/>
                                <w:szCs w:val="28"/>
                              </w:rPr>
                            </w:pPr>
                            <w:r w:rsidRPr="002A24F6">
                              <w:rPr>
                                <w:b/>
                                <w:bCs/>
                                <w:sz w:val="28"/>
                                <w:szCs w:val="28"/>
                              </w:rPr>
                              <w:t>b</w:t>
                            </w:r>
                            <w:r w:rsidRPr="00F4773E">
                              <w:rPr>
                                <w:sz w:val="28"/>
                                <w:szCs w:val="28"/>
                              </w:rPr>
                              <w:t xml:space="preserve">. Base de Datos: Conjunto organizado de datos personales que </w:t>
                            </w:r>
                            <w:r w:rsidR="000458AB" w:rsidRPr="00F4773E">
                              <w:rPr>
                                <w:sz w:val="28"/>
                                <w:szCs w:val="28"/>
                              </w:rPr>
                              <w:t>sea</w:t>
                            </w:r>
                            <w:r w:rsidR="000458AB">
                              <w:rPr>
                                <w:sz w:val="28"/>
                                <w:szCs w:val="28"/>
                              </w:rPr>
                              <w:t>n</w:t>
                            </w:r>
                            <w:r w:rsidRPr="00F4773E">
                              <w:rPr>
                                <w:sz w:val="28"/>
                                <w:szCs w:val="28"/>
                              </w:rPr>
                              <w:t xml:space="preserve"> objeto de Tratamiento.</w:t>
                            </w:r>
                          </w:p>
                          <w:p w:rsidR="0027570A" w:rsidRPr="00F4773E" w:rsidRDefault="0027570A" w:rsidP="0027570A">
                            <w:pPr>
                              <w:rPr>
                                <w:sz w:val="28"/>
                                <w:szCs w:val="28"/>
                              </w:rPr>
                            </w:pPr>
                            <w:r w:rsidRPr="002A24F6">
                              <w:rPr>
                                <w:b/>
                                <w:bCs/>
                                <w:sz w:val="28"/>
                                <w:szCs w:val="28"/>
                              </w:rPr>
                              <w:t>c</w:t>
                            </w:r>
                            <w:r w:rsidRPr="00F4773E">
                              <w:rPr>
                                <w:sz w:val="28"/>
                                <w:szCs w:val="28"/>
                              </w:rPr>
                              <w:t>. Dato personal: Cualquier información vinculada o que pueda asociarse a una o varias personas naturales determinadas o determinables.</w:t>
                            </w:r>
                          </w:p>
                          <w:p w:rsidR="0027570A" w:rsidRPr="00F4773E" w:rsidRDefault="0027570A" w:rsidP="0027570A">
                            <w:pPr>
                              <w:rPr>
                                <w:sz w:val="28"/>
                                <w:szCs w:val="28"/>
                              </w:rPr>
                            </w:pPr>
                            <w:r w:rsidRPr="002A24F6">
                              <w:rPr>
                                <w:b/>
                                <w:bCs/>
                                <w:sz w:val="28"/>
                                <w:szCs w:val="28"/>
                              </w:rPr>
                              <w:t>d</w:t>
                            </w:r>
                            <w:r w:rsidRPr="00F4773E">
                              <w:rPr>
                                <w:sz w:val="28"/>
                                <w:szCs w:val="28"/>
                              </w:rPr>
                              <w:t>. Encargado del Tratamiento: Persona natural o pública, que por sí misma o en asocio con otros, realice el Tratamiento de datos personales por cuenta del Responsable del Tratamiento.</w:t>
                            </w:r>
                          </w:p>
                          <w:p w:rsidR="0099720C" w:rsidRPr="00F4773E" w:rsidRDefault="0099720C" w:rsidP="0010742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44C4" id="Cuadro de texto 465" o:spid="_x0000_s1067" type="#_x0000_t202" style="position:absolute;left:0;text-align:left;margin-left:-23pt;margin-top:-24pt;width:762pt;height:57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" fillcolor="white [3201]" strokeweight=".5pt">
                <v:textbox>
                  <w:txbxContent>
                    <w:p w:rsidR="0027570A" w:rsidRPr="0027570A" w:rsidRDefault="0027570A" w:rsidP="0027570A">
                      <w:pPr>
                        <w:rPr>
                          <w:b/>
                          <w:bCs/>
                          <w:sz w:val="28"/>
                          <w:szCs w:val="28"/>
                        </w:rPr>
                      </w:pPr>
                      <w:r w:rsidRPr="0027570A">
                        <w:rPr>
                          <w:b/>
                          <w:bCs/>
                          <w:sz w:val="28"/>
                          <w:szCs w:val="28"/>
                        </w:rPr>
                        <w:t>MANUAL DE POLITICAS Y PROCEDIMIENTOS PARA</w:t>
                      </w:r>
                    </w:p>
                    <w:p w:rsidR="0027570A" w:rsidRPr="0027570A" w:rsidRDefault="0027570A" w:rsidP="0027570A">
                      <w:pPr>
                        <w:rPr>
                          <w:b/>
                          <w:bCs/>
                          <w:sz w:val="28"/>
                          <w:szCs w:val="28"/>
                        </w:rPr>
                      </w:pPr>
                      <w:r w:rsidRPr="0027570A">
                        <w:rPr>
                          <w:b/>
                          <w:bCs/>
                          <w:sz w:val="28"/>
                          <w:szCs w:val="28"/>
                        </w:rPr>
                        <w:t>EL TRATAMIENTO DE LA INFORMACIÓN</w:t>
                      </w:r>
                    </w:p>
                    <w:p w:rsidR="0027570A" w:rsidRPr="0027570A" w:rsidRDefault="0027570A" w:rsidP="0027570A">
                      <w:pPr>
                        <w:rPr>
                          <w:sz w:val="28"/>
                          <w:szCs w:val="28"/>
                        </w:rPr>
                      </w:pPr>
                    </w:p>
                    <w:p w:rsidR="0027570A" w:rsidRPr="00F4773E" w:rsidRDefault="0027570A" w:rsidP="0027570A">
                      <w:pPr>
                        <w:rPr>
                          <w:b/>
                          <w:bCs/>
                          <w:sz w:val="28"/>
                          <w:szCs w:val="28"/>
                        </w:rPr>
                      </w:pPr>
                      <w:r w:rsidRPr="00F4773E">
                        <w:rPr>
                          <w:b/>
                          <w:bCs/>
                          <w:sz w:val="28"/>
                          <w:szCs w:val="28"/>
                        </w:rPr>
                        <w:t>INTRODUCCIÓN</w:t>
                      </w:r>
                    </w:p>
                    <w:p w:rsidR="0073487E" w:rsidRDefault="0073487E" w:rsidP="0027570A">
                      <w:pPr>
                        <w:rPr>
                          <w:rFonts w:ascii="Roboto" w:hAnsi="Roboto"/>
                          <w:sz w:val="28"/>
                          <w:szCs w:val="28"/>
                        </w:rPr>
                      </w:pPr>
                    </w:p>
                    <w:p w:rsidR="0027570A" w:rsidRPr="00F4773E" w:rsidRDefault="0073487E" w:rsidP="0027570A">
                      <w:pPr>
                        <w:rPr>
                          <w:rFonts w:ascii="Roboto" w:hAnsi="Roboto"/>
                          <w:sz w:val="28"/>
                          <w:szCs w:val="28"/>
                        </w:rPr>
                      </w:pPr>
                      <w:proofErr w:type="spellStart"/>
                      <w:r w:rsidRPr="0073487E">
                        <w:rPr>
                          <w:rFonts w:ascii="Roboto" w:hAnsi="Roboto"/>
                          <w:b/>
                          <w:bCs/>
                          <w:sz w:val="28"/>
                          <w:szCs w:val="28"/>
                        </w:rPr>
                        <w:t>KmellApps</w:t>
                      </w:r>
                      <w:proofErr w:type="spellEnd"/>
                      <w:r w:rsidR="0027570A" w:rsidRPr="00F4773E">
                        <w:rPr>
                          <w:rFonts w:ascii="Roboto" w:hAnsi="Roboto"/>
                          <w:sz w:val="28"/>
                          <w:szCs w:val="28"/>
                        </w:rPr>
                        <w:t>. Buscador de Empleo, es responsable del tratamiento de los datos personales de sus Usuarios y ha establecido el presente manual de políticas y procedimientos para el tratamiento de información con el objeto de garantizar el cumplimiento de los derechos de cada uno de los integrantes, de acuerdo al marco legal aplicable:</w:t>
                      </w:r>
                    </w:p>
                    <w:p w:rsidR="0027570A" w:rsidRPr="00F4773E" w:rsidRDefault="0027570A" w:rsidP="0027570A">
                      <w:pPr>
                        <w:rPr>
                          <w:rFonts w:ascii="Roboto" w:hAnsi="Roboto"/>
                          <w:sz w:val="28"/>
                          <w:szCs w:val="28"/>
                        </w:rPr>
                      </w:pPr>
                      <w:r w:rsidRPr="00F4773E">
                        <w:rPr>
                          <w:rFonts w:ascii="Roboto" w:hAnsi="Roboto"/>
                          <w:sz w:val="28"/>
                          <w:szCs w:val="28"/>
                        </w:rPr>
                        <w:t>• Constitución política de Colombia Art 15 y 20.</w:t>
                      </w:r>
                    </w:p>
                    <w:p w:rsidR="0027570A" w:rsidRPr="00F4773E" w:rsidRDefault="0027570A" w:rsidP="0027570A">
                      <w:pPr>
                        <w:rPr>
                          <w:rFonts w:ascii="Roboto" w:hAnsi="Roboto"/>
                          <w:sz w:val="28"/>
                          <w:szCs w:val="28"/>
                        </w:rPr>
                      </w:pPr>
                      <w:r w:rsidRPr="00F4773E">
                        <w:rPr>
                          <w:rFonts w:ascii="Roboto" w:hAnsi="Roboto"/>
                          <w:sz w:val="28"/>
                          <w:szCs w:val="28"/>
                        </w:rPr>
                        <w:t>• Ley 1581 de 2012.</w:t>
                      </w:r>
                    </w:p>
                    <w:p w:rsidR="0027570A" w:rsidRPr="00F4773E" w:rsidRDefault="0027570A" w:rsidP="0027570A">
                      <w:pPr>
                        <w:rPr>
                          <w:rFonts w:ascii="Roboto" w:hAnsi="Roboto"/>
                          <w:sz w:val="28"/>
                          <w:szCs w:val="28"/>
                        </w:rPr>
                      </w:pPr>
                      <w:r w:rsidRPr="00F4773E">
                        <w:rPr>
                          <w:rFonts w:ascii="Roboto" w:hAnsi="Roboto"/>
                          <w:sz w:val="28"/>
                          <w:szCs w:val="28"/>
                        </w:rPr>
                        <w:t>• Decreto 1377 de 2013.</w:t>
                      </w:r>
                    </w:p>
                    <w:p w:rsidR="0027570A" w:rsidRPr="00F4773E" w:rsidRDefault="0027570A" w:rsidP="0027570A">
                      <w:pPr>
                        <w:rPr>
                          <w:rFonts w:ascii="Roboto" w:hAnsi="Roboto"/>
                          <w:sz w:val="28"/>
                          <w:szCs w:val="28"/>
                        </w:rPr>
                      </w:pPr>
                      <w:r w:rsidRPr="00F4773E">
                        <w:rPr>
                          <w:rFonts w:ascii="Roboto" w:hAnsi="Roboto"/>
                          <w:sz w:val="28"/>
                          <w:szCs w:val="28"/>
                        </w:rPr>
                        <w:t>Los datos principales de Smart Task son:</w:t>
                      </w:r>
                    </w:p>
                    <w:p w:rsidR="0027570A" w:rsidRPr="00F4773E" w:rsidRDefault="0027570A" w:rsidP="0027570A">
                      <w:pPr>
                        <w:rPr>
                          <w:rFonts w:ascii="Roboto" w:hAnsi="Roboto"/>
                          <w:sz w:val="28"/>
                          <w:szCs w:val="28"/>
                        </w:rPr>
                      </w:pPr>
                      <w:r w:rsidRPr="00F4773E">
                        <w:rPr>
                          <w:rFonts w:ascii="Roboto" w:hAnsi="Roboto"/>
                          <w:sz w:val="28"/>
                          <w:szCs w:val="28"/>
                        </w:rPr>
                        <w:t>Domicilio principal: Bogotá, D.C.</w:t>
                      </w:r>
                    </w:p>
                    <w:p w:rsidR="0027570A" w:rsidRPr="00F4773E" w:rsidRDefault="0027570A" w:rsidP="0027570A">
                      <w:pPr>
                        <w:rPr>
                          <w:rFonts w:ascii="Roboto" w:hAnsi="Roboto"/>
                          <w:sz w:val="28"/>
                          <w:szCs w:val="28"/>
                        </w:rPr>
                      </w:pPr>
                      <w:r w:rsidRPr="00F4773E">
                        <w:rPr>
                          <w:rFonts w:ascii="Roboto" w:hAnsi="Roboto"/>
                          <w:sz w:val="28"/>
                          <w:szCs w:val="28"/>
                        </w:rPr>
                        <w:t xml:space="preserve">Dirección: </w:t>
                      </w:r>
                      <w:r w:rsidRPr="00F4773E">
                        <w:rPr>
                          <w:rFonts w:ascii="Roboto" w:hAnsi="Roboto" w:cs="Arial"/>
                          <w:color w:val="000000"/>
                          <w:sz w:val="28"/>
                          <w:szCs w:val="28"/>
                          <w:shd w:val="clear" w:color="auto" w:fill="FCFCFC"/>
                        </w:rPr>
                        <w:t>Calle 69 No 20-30-36</w:t>
                      </w:r>
                    </w:p>
                    <w:p w:rsidR="0027570A" w:rsidRPr="00F4773E" w:rsidRDefault="0027570A" w:rsidP="0027570A">
                      <w:pPr>
                        <w:rPr>
                          <w:rFonts w:ascii="Roboto" w:hAnsi="Roboto" w:cs="Arial"/>
                          <w:color w:val="000000"/>
                          <w:sz w:val="28"/>
                          <w:szCs w:val="28"/>
                          <w:shd w:val="clear" w:color="auto" w:fill="FCFCFC"/>
                        </w:rPr>
                      </w:pPr>
                      <w:r w:rsidRPr="00F4773E">
                        <w:rPr>
                          <w:rFonts w:ascii="Roboto" w:hAnsi="Roboto"/>
                          <w:sz w:val="28"/>
                          <w:szCs w:val="28"/>
                        </w:rPr>
                        <w:t xml:space="preserve">Teléfonos: </w:t>
                      </w:r>
                      <w:r w:rsidR="002C3F91">
                        <w:rPr>
                          <w:rFonts w:ascii="Roboto" w:hAnsi="Roboto" w:cs="Arial"/>
                          <w:color w:val="000000"/>
                          <w:sz w:val="28"/>
                          <w:szCs w:val="28"/>
                          <w:shd w:val="clear" w:color="auto" w:fill="FCFCFC"/>
                        </w:rPr>
                        <w:t>3044449780</w:t>
                      </w:r>
                      <w:r w:rsidRPr="00F4773E">
                        <w:rPr>
                          <w:rFonts w:ascii="Roboto" w:hAnsi="Roboto" w:cs="Arial"/>
                          <w:color w:val="000000"/>
                          <w:sz w:val="28"/>
                          <w:szCs w:val="28"/>
                          <w:shd w:val="clear" w:color="auto" w:fill="FCFCFC"/>
                        </w:rPr>
                        <w:t xml:space="preserve"> – </w:t>
                      </w:r>
                      <w:r w:rsidR="002C3F91">
                        <w:rPr>
                          <w:rFonts w:ascii="Roboto" w:hAnsi="Roboto" w:cs="Arial"/>
                          <w:color w:val="000000"/>
                          <w:sz w:val="28"/>
                          <w:szCs w:val="28"/>
                          <w:shd w:val="clear" w:color="auto" w:fill="FCFCFC"/>
                        </w:rPr>
                        <w:t>3138412475</w:t>
                      </w:r>
                    </w:p>
                    <w:p w:rsidR="0027570A" w:rsidRPr="00F4773E" w:rsidRDefault="0027570A" w:rsidP="0027570A">
                      <w:pPr>
                        <w:rPr>
                          <w:rFonts w:ascii="Roboto" w:hAnsi="Roboto"/>
                          <w:sz w:val="28"/>
                          <w:szCs w:val="28"/>
                        </w:rPr>
                      </w:pPr>
                      <w:r w:rsidRPr="00F4773E">
                        <w:rPr>
                          <w:rFonts w:ascii="Roboto" w:hAnsi="Roboto"/>
                          <w:sz w:val="28"/>
                          <w:szCs w:val="28"/>
                        </w:rPr>
                        <w:t>Correo electrónico: tratamientodedatospersonales@</w:t>
                      </w:r>
                      <w:r w:rsidR="0073487E">
                        <w:rPr>
                          <w:rFonts w:ascii="Roboto" w:hAnsi="Roboto"/>
                          <w:sz w:val="28"/>
                          <w:szCs w:val="28"/>
                        </w:rPr>
                        <w:t>kmellapps</w:t>
                      </w:r>
                      <w:r w:rsidRPr="00F4773E">
                        <w:rPr>
                          <w:rFonts w:ascii="Roboto" w:hAnsi="Roboto"/>
                          <w:sz w:val="28"/>
                          <w:szCs w:val="28"/>
                        </w:rPr>
                        <w:t>.com</w:t>
                      </w:r>
                    </w:p>
                    <w:p w:rsidR="0027570A" w:rsidRPr="00F4773E" w:rsidRDefault="0073487E" w:rsidP="0027570A">
                      <w:pPr>
                        <w:rPr>
                          <w:rFonts w:ascii="Roboto" w:hAnsi="Roboto"/>
                          <w:sz w:val="28"/>
                          <w:szCs w:val="28"/>
                        </w:rPr>
                      </w:pPr>
                      <w:r>
                        <w:rPr>
                          <w:rFonts w:ascii="Roboto" w:hAnsi="Roboto"/>
                          <w:sz w:val="28"/>
                          <w:szCs w:val="28"/>
                        </w:rPr>
                        <w:t>Kmellapps,</w:t>
                      </w:r>
                      <w:r w:rsidR="0027570A" w:rsidRPr="00F4773E">
                        <w:rPr>
                          <w:rFonts w:ascii="Roboto" w:hAnsi="Roboto"/>
                          <w:sz w:val="28"/>
                          <w:szCs w:val="28"/>
                        </w:rPr>
                        <w:t xml:space="preserve"> reserva el derecho de modificar este documento, los cambios serán</w:t>
                      </w:r>
                    </w:p>
                    <w:p w:rsidR="0027570A" w:rsidRDefault="0027570A" w:rsidP="0027570A">
                      <w:pPr>
                        <w:rPr>
                          <w:sz w:val="28"/>
                          <w:szCs w:val="28"/>
                        </w:rPr>
                      </w:pPr>
                      <w:r w:rsidRPr="00F4773E">
                        <w:rPr>
                          <w:rFonts w:ascii="Roboto" w:hAnsi="Roboto"/>
                          <w:sz w:val="28"/>
                          <w:szCs w:val="28"/>
                        </w:rPr>
                        <w:t xml:space="preserve">Comunicados oportunamente en la </w:t>
                      </w:r>
                      <w:proofErr w:type="spellStart"/>
                      <w:r w:rsidRPr="00F4773E">
                        <w:rPr>
                          <w:rFonts w:ascii="Roboto" w:hAnsi="Roboto"/>
                          <w:sz w:val="28"/>
                          <w:szCs w:val="28"/>
                        </w:rPr>
                        <w:t>página</w:t>
                      </w:r>
                      <w:proofErr w:type="spellEnd"/>
                      <w:r w:rsidRPr="00F4773E">
                        <w:rPr>
                          <w:rFonts w:ascii="Roboto" w:hAnsi="Roboto"/>
                          <w:sz w:val="28"/>
                          <w:szCs w:val="28"/>
                        </w:rPr>
                        <w:t xml:space="preserve"> Web </w:t>
                      </w:r>
                      <w:hyperlink r:id="rId226" w:history="1">
                        <w:r w:rsidR="0073487E" w:rsidRPr="008F1B56">
                          <w:rPr>
                            <w:rStyle w:val="Hipervnculo"/>
                            <w:rFonts w:ascii="Roboto" w:hAnsi="Roboto"/>
                            <w:sz w:val="28"/>
                            <w:szCs w:val="28"/>
                          </w:rPr>
                          <w:t>www.KmellApps.com</w:t>
                        </w:r>
                      </w:hyperlink>
                    </w:p>
                    <w:p w:rsidR="0027570A" w:rsidRDefault="0027570A" w:rsidP="0027570A">
                      <w:pPr>
                        <w:rPr>
                          <w:sz w:val="28"/>
                          <w:szCs w:val="28"/>
                        </w:rPr>
                      </w:pPr>
                    </w:p>
                    <w:p w:rsidR="0027570A" w:rsidRPr="0027570A" w:rsidRDefault="0027570A" w:rsidP="0027570A">
                      <w:pPr>
                        <w:rPr>
                          <w:sz w:val="28"/>
                          <w:szCs w:val="28"/>
                        </w:rPr>
                      </w:pPr>
                    </w:p>
                    <w:p w:rsidR="0027570A" w:rsidRPr="0027570A" w:rsidRDefault="0027570A" w:rsidP="0027570A">
                      <w:pPr>
                        <w:rPr>
                          <w:sz w:val="28"/>
                          <w:szCs w:val="28"/>
                        </w:rPr>
                      </w:pPr>
                      <w:r w:rsidRPr="0027570A">
                        <w:rPr>
                          <w:sz w:val="28"/>
                          <w:szCs w:val="28"/>
                        </w:rPr>
                        <w:t xml:space="preserve">1. </w:t>
                      </w:r>
                      <w:r w:rsidRPr="0027570A">
                        <w:rPr>
                          <w:b/>
                          <w:bCs/>
                          <w:sz w:val="28"/>
                          <w:szCs w:val="28"/>
                        </w:rPr>
                        <w:t>DEFINICIONES</w:t>
                      </w:r>
                    </w:p>
                    <w:p w:rsidR="0027570A" w:rsidRPr="00F4773E" w:rsidRDefault="0027570A" w:rsidP="0027570A">
                      <w:pPr>
                        <w:rPr>
                          <w:sz w:val="28"/>
                          <w:szCs w:val="28"/>
                        </w:rPr>
                      </w:pPr>
                      <w:r w:rsidRPr="00F4773E">
                        <w:rPr>
                          <w:sz w:val="28"/>
                          <w:szCs w:val="28"/>
                        </w:rPr>
                        <w:t>Las definiciones que aplican en el marco de la legislación vigente y de las que haremos uso en este documento son:</w:t>
                      </w:r>
                    </w:p>
                    <w:p w:rsidR="0027570A" w:rsidRPr="00F4773E" w:rsidRDefault="0027570A" w:rsidP="0027570A">
                      <w:pPr>
                        <w:rPr>
                          <w:sz w:val="28"/>
                          <w:szCs w:val="28"/>
                        </w:rPr>
                      </w:pPr>
                      <w:r w:rsidRPr="002A24F6">
                        <w:rPr>
                          <w:b/>
                          <w:bCs/>
                          <w:sz w:val="28"/>
                          <w:szCs w:val="28"/>
                        </w:rPr>
                        <w:t>a</w:t>
                      </w:r>
                      <w:r w:rsidRPr="00F4773E">
                        <w:rPr>
                          <w:sz w:val="28"/>
                          <w:szCs w:val="28"/>
                        </w:rPr>
                        <w:t>. Autorización: Consentimiento previo, expreso e informado del Usuario, para llevar a cabo el Tratamiento de datos personales.</w:t>
                      </w:r>
                    </w:p>
                    <w:p w:rsidR="0027570A" w:rsidRPr="00F4773E" w:rsidRDefault="0027570A" w:rsidP="0027570A">
                      <w:pPr>
                        <w:rPr>
                          <w:sz w:val="28"/>
                          <w:szCs w:val="28"/>
                        </w:rPr>
                      </w:pPr>
                      <w:r w:rsidRPr="002A24F6">
                        <w:rPr>
                          <w:b/>
                          <w:bCs/>
                          <w:sz w:val="28"/>
                          <w:szCs w:val="28"/>
                        </w:rPr>
                        <w:t>b</w:t>
                      </w:r>
                      <w:r w:rsidRPr="00F4773E">
                        <w:rPr>
                          <w:sz w:val="28"/>
                          <w:szCs w:val="28"/>
                        </w:rPr>
                        <w:t xml:space="preserve">. Base de Datos: Conjunto organizado de datos personales que </w:t>
                      </w:r>
                      <w:r w:rsidR="000458AB" w:rsidRPr="00F4773E">
                        <w:rPr>
                          <w:sz w:val="28"/>
                          <w:szCs w:val="28"/>
                        </w:rPr>
                        <w:t>sea</w:t>
                      </w:r>
                      <w:r w:rsidR="000458AB">
                        <w:rPr>
                          <w:sz w:val="28"/>
                          <w:szCs w:val="28"/>
                        </w:rPr>
                        <w:t>n</w:t>
                      </w:r>
                      <w:r w:rsidRPr="00F4773E">
                        <w:rPr>
                          <w:sz w:val="28"/>
                          <w:szCs w:val="28"/>
                        </w:rPr>
                        <w:t xml:space="preserve"> objeto de Tratamiento.</w:t>
                      </w:r>
                    </w:p>
                    <w:p w:rsidR="0027570A" w:rsidRPr="00F4773E" w:rsidRDefault="0027570A" w:rsidP="0027570A">
                      <w:pPr>
                        <w:rPr>
                          <w:sz w:val="28"/>
                          <w:szCs w:val="28"/>
                        </w:rPr>
                      </w:pPr>
                      <w:r w:rsidRPr="002A24F6">
                        <w:rPr>
                          <w:b/>
                          <w:bCs/>
                          <w:sz w:val="28"/>
                          <w:szCs w:val="28"/>
                        </w:rPr>
                        <w:t>c</w:t>
                      </w:r>
                      <w:r w:rsidRPr="00F4773E">
                        <w:rPr>
                          <w:sz w:val="28"/>
                          <w:szCs w:val="28"/>
                        </w:rPr>
                        <w:t>. Dato personal: Cualquier información vinculada o que pueda asociarse a una o varias personas naturales determinadas o determinables.</w:t>
                      </w:r>
                    </w:p>
                    <w:p w:rsidR="0027570A" w:rsidRPr="00F4773E" w:rsidRDefault="0027570A" w:rsidP="0027570A">
                      <w:pPr>
                        <w:rPr>
                          <w:sz w:val="28"/>
                          <w:szCs w:val="28"/>
                        </w:rPr>
                      </w:pPr>
                      <w:r w:rsidRPr="002A24F6">
                        <w:rPr>
                          <w:b/>
                          <w:bCs/>
                          <w:sz w:val="28"/>
                          <w:szCs w:val="28"/>
                        </w:rPr>
                        <w:t>d</w:t>
                      </w:r>
                      <w:r w:rsidRPr="00F4773E">
                        <w:rPr>
                          <w:sz w:val="28"/>
                          <w:szCs w:val="28"/>
                        </w:rPr>
                        <w:t>. Encargado del Tratamiento: Persona natural o pública, que por sí misma o en asocio con otros, realice el Tratamiento de datos personales por cuenta del Responsable del Tratamiento.</w:t>
                      </w:r>
                    </w:p>
                    <w:p w:rsidR="0099720C" w:rsidRPr="00F4773E" w:rsidRDefault="0099720C" w:rsidP="0010742A">
                      <w:pPr>
                        <w:rPr>
                          <w:sz w:val="28"/>
                          <w:szCs w:val="28"/>
                        </w:rPr>
                      </w:pPr>
                    </w:p>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83168" behindDoc="0" locked="0" layoutInCell="1" allowOverlap="1" wp14:anchorId="62E3612E" wp14:editId="48141A32">
                <wp:simplePos x="0" y="0"/>
                <wp:positionH relativeFrom="column">
                  <wp:posOffset>-292100</wp:posOffset>
                </wp:positionH>
                <wp:positionV relativeFrom="paragraph">
                  <wp:posOffset>-241300</wp:posOffset>
                </wp:positionV>
                <wp:extent cx="9677400" cy="7340600"/>
                <wp:effectExtent l="0" t="0" r="12700" b="12700"/>
                <wp:wrapNone/>
                <wp:docPr id="468" name="Cuadro de texto 468"/>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F4773E" w:rsidRPr="00F4773E" w:rsidRDefault="00F4773E" w:rsidP="00F4773E">
                            <w:pPr>
                              <w:rPr>
                                <w:sz w:val="28"/>
                                <w:szCs w:val="28"/>
                              </w:rPr>
                            </w:pPr>
                            <w:r w:rsidRPr="002A24F6">
                              <w:rPr>
                                <w:b/>
                                <w:bCs/>
                                <w:sz w:val="28"/>
                                <w:szCs w:val="28"/>
                              </w:rPr>
                              <w:t>e</w:t>
                            </w:r>
                            <w:r w:rsidRPr="00F4773E">
                              <w:rPr>
                                <w:sz w:val="28"/>
                                <w:szCs w:val="28"/>
                              </w:rPr>
                              <w:t>. Titular: Persona natural cuyos datos personales sean objeto de Tratamiento.</w:t>
                            </w:r>
                          </w:p>
                          <w:p w:rsidR="00F4773E" w:rsidRPr="00F4773E" w:rsidRDefault="00F4773E" w:rsidP="00F4773E">
                            <w:pPr>
                              <w:rPr>
                                <w:sz w:val="28"/>
                                <w:szCs w:val="28"/>
                              </w:rPr>
                            </w:pPr>
                            <w:r w:rsidRPr="002A24F6">
                              <w:rPr>
                                <w:b/>
                                <w:bCs/>
                                <w:sz w:val="28"/>
                                <w:szCs w:val="28"/>
                              </w:rPr>
                              <w:t>f</w:t>
                            </w:r>
                            <w:r w:rsidRPr="00F4773E">
                              <w:rPr>
                                <w:sz w:val="28"/>
                                <w:szCs w:val="28"/>
                              </w:rPr>
                              <w:t>. Tratamiento: Cualquier operación o conjunto de operaciones sobre datos personales, tales como la recolección, almacenamiento, uso, circulación o supresión.</w:t>
                            </w:r>
                          </w:p>
                          <w:p w:rsidR="00F4773E" w:rsidRPr="00F4773E" w:rsidRDefault="00F4773E" w:rsidP="00F4773E">
                            <w:pPr>
                              <w:rPr>
                                <w:sz w:val="28"/>
                                <w:szCs w:val="28"/>
                              </w:rPr>
                            </w:pPr>
                            <w:r w:rsidRPr="002A24F6">
                              <w:rPr>
                                <w:b/>
                                <w:bCs/>
                                <w:sz w:val="28"/>
                                <w:szCs w:val="28"/>
                              </w:rPr>
                              <w:t>g</w:t>
                            </w:r>
                            <w:r w:rsidRPr="00F4773E">
                              <w:rPr>
                                <w:sz w:val="28"/>
                                <w:szCs w:val="28"/>
                              </w:rPr>
                              <w:t>. Aviso de privacidad: Comunicación verbal o escrita generada por el Responsable, dirigida al Titular para el Tratamiento de sus datos personales, mediante la cual se le informa acerca de la existencia del manual de políticas y procedimientos para el Tratamiento de información que le serán aplicables, la forma de acceder a las mismas y las finalidades de tratamiento que se pretende dar a los datos personales.</w:t>
                            </w:r>
                          </w:p>
                          <w:p w:rsidR="00F4773E" w:rsidRPr="00F4773E" w:rsidRDefault="00F4773E" w:rsidP="00F4773E">
                            <w:pPr>
                              <w:rPr>
                                <w:sz w:val="28"/>
                                <w:szCs w:val="28"/>
                              </w:rPr>
                            </w:pPr>
                            <w:r w:rsidRPr="002A24F6">
                              <w:rPr>
                                <w:b/>
                                <w:bCs/>
                                <w:sz w:val="28"/>
                                <w:szCs w:val="28"/>
                              </w:rPr>
                              <w:t>h</w:t>
                            </w:r>
                            <w:r w:rsidRPr="00F4773E">
                              <w:rPr>
                                <w:sz w:val="28"/>
                                <w:szCs w:val="28"/>
                              </w:rPr>
                              <w:t>. Dato público: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p>
                          <w:p w:rsidR="00F4773E" w:rsidRPr="00F4773E" w:rsidRDefault="002A24F6" w:rsidP="00F4773E">
                            <w:pPr>
                              <w:rPr>
                                <w:sz w:val="28"/>
                                <w:szCs w:val="28"/>
                              </w:rPr>
                            </w:pPr>
                            <w:proofErr w:type="spellStart"/>
                            <w:r w:rsidRPr="002A24F6">
                              <w:rPr>
                                <w:b/>
                                <w:bCs/>
                                <w:sz w:val="28"/>
                                <w:szCs w:val="28"/>
                              </w:rPr>
                              <w:t>i</w:t>
                            </w:r>
                            <w:proofErr w:type="spellEnd"/>
                            <w:r w:rsidR="00F4773E" w:rsidRPr="00F4773E">
                              <w:rPr>
                                <w:sz w:val="28"/>
                                <w:szCs w:val="28"/>
                              </w:rPr>
                              <w:t>. Datos sensibles: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99720C" w:rsidRDefault="0099720C" w:rsidP="0010742A">
                            <w:pPr>
                              <w:rPr>
                                <w:sz w:val="28"/>
                                <w:szCs w:val="28"/>
                              </w:rPr>
                            </w:pPr>
                          </w:p>
                          <w:p w:rsidR="00F4773E" w:rsidRPr="00F4773E" w:rsidRDefault="00F4773E" w:rsidP="00F4773E">
                            <w:pPr>
                              <w:rPr>
                                <w:sz w:val="28"/>
                                <w:szCs w:val="28"/>
                              </w:rPr>
                            </w:pPr>
                            <w:r w:rsidRPr="00F4773E">
                              <w:rPr>
                                <w:sz w:val="28"/>
                                <w:szCs w:val="28"/>
                              </w:rPr>
                              <w:t xml:space="preserve">2. </w:t>
                            </w:r>
                            <w:r w:rsidRPr="00F4773E">
                              <w:rPr>
                                <w:b/>
                                <w:bCs/>
                                <w:sz w:val="28"/>
                                <w:szCs w:val="28"/>
                              </w:rPr>
                              <w:t>PRINCIPIOS</w:t>
                            </w:r>
                          </w:p>
                          <w:p w:rsidR="00F4773E" w:rsidRPr="00F4773E" w:rsidRDefault="00F4773E" w:rsidP="00F4773E">
                            <w:pPr>
                              <w:rPr>
                                <w:sz w:val="28"/>
                                <w:szCs w:val="28"/>
                              </w:rPr>
                            </w:pPr>
                            <w:r w:rsidRPr="00F4773E">
                              <w:rPr>
                                <w:sz w:val="28"/>
                                <w:szCs w:val="28"/>
                              </w:rPr>
                              <w:t xml:space="preserve">Los </w:t>
                            </w:r>
                            <w:proofErr w:type="spellStart"/>
                            <w:r w:rsidRPr="00F4773E">
                              <w:rPr>
                                <w:sz w:val="28"/>
                                <w:szCs w:val="28"/>
                              </w:rPr>
                              <w:t>principios</w:t>
                            </w:r>
                            <w:proofErr w:type="spellEnd"/>
                            <w:r w:rsidRPr="00F4773E">
                              <w:rPr>
                                <w:sz w:val="28"/>
                                <w:szCs w:val="28"/>
                              </w:rPr>
                              <w:t xml:space="preserve"> que </w:t>
                            </w:r>
                            <w:proofErr w:type="spellStart"/>
                            <w:r w:rsidR="0073487E">
                              <w:rPr>
                                <w:sz w:val="28"/>
                                <w:szCs w:val="28"/>
                              </w:rPr>
                              <w:t>kmellapps</w:t>
                            </w:r>
                            <w:proofErr w:type="spellEnd"/>
                            <w:r w:rsidR="0073487E">
                              <w:rPr>
                                <w:sz w:val="28"/>
                                <w:szCs w:val="28"/>
                              </w:rPr>
                              <w:t>,</w:t>
                            </w:r>
                            <w:r w:rsidRPr="00F4773E">
                              <w:rPr>
                                <w:sz w:val="28"/>
                                <w:szCs w:val="28"/>
                              </w:rPr>
                              <w:t xml:space="preserve"> </w:t>
                            </w:r>
                            <w:proofErr w:type="spellStart"/>
                            <w:r w:rsidRPr="00F4773E">
                              <w:rPr>
                                <w:sz w:val="28"/>
                                <w:szCs w:val="28"/>
                              </w:rPr>
                              <w:t>aplica</w:t>
                            </w:r>
                            <w:proofErr w:type="spellEnd"/>
                            <w:r w:rsidRPr="00F4773E">
                              <w:rPr>
                                <w:sz w:val="28"/>
                                <w:szCs w:val="28"/>
                              </w:rPr>
                              <w:t xml:space="preserve"> para el tratamiento de datos personales de los</w:t>
                            </w:r>
                          </w:p>
                          <w:p w:rsidR="00F4773E" w:rsidRPr="00F4773E" w:rsidRDefault="00F4773E" w:rsidP="00F4773E">
                            <w:pPr>
                              <w:rPr>
                                <w:sz w:val="28"/>
                                <w:szCs w:val="28"/>
                              </w:rPr>
                            </w:pPr>
                            <w:r w:rsidRPr="00F4773E">
                              <w:rPr>
                                <w:sz w:val="28"/>
                                <w:szCs w:val="28"/>
                              </w:rPr>
                              <w:t>Titulares son:</w:t>
                            </w:r>
                          </w:p>
                          <w:p w:rsidR="00F4773E" w:rsidRPr="00F4773E" w:rsidRDefault="00F4773E" w:rsidP="00F4773E">
                            <w:pPr>
                              <w:rPr>
                                <w:sz w:val="28"/>
                                <w:szCs w:val="28"/>
                              </w:rPr>
                            </w:pPr>
                            <w:r w:rsidRPr="002A24F6">
                              <w:rPr>
                                <w:b/>
                                <w:bCs/>
                                <w:sz w:val="28"/>
                                <w:szCs w:val="28"/>
                              </w:rPr>
                              <w:t>a</w:t>
                            </w:r>
                            <w:r w:rsidRPr="00F4773E">
                              <w:rPr>
                                <w:sz w:val="28"/>
                                <w:szCs w:val="28"/>
                              </w:rPr>
                              <w:t xml:space="preserve">. Principio de legalidad en materia de Tratamiento de datos: El </w:t>
                            </w:r>
                            <w:proofErr w:type="spellStart"/>
                            <w:r w:rsidRPr="00F4773E">
                              <w:rPr>
                                <w:sz w:val="28"/>
                                <w:szCs w:val="28"/>
                              </w:rPr>
                              <w:t>Tratamiento</w:t>
                            </w:r>
                            <w:proofErr w:type="spellEnd"/>
                            <w:r w:rsidRPr="00F4773E">
                              <w:rPr>
                                <w:sz w:val="28"/>
                                <w:szCs w:val="28"/>
                              </w:rPr>
                              <w:t xml:space="preserve"> que </w:t>
                            </w:r>
                            <w:proofErr w:type="spellStart"/>
                            <w:r w:rsidR="0073487E">
                              <w:rPr>
                                <w:sz w:val="28"/>
                                <w:szCs w:val="28"/>
                              </w:rPr>
                              <w:t>kmellapps</w:t>
                            </w:r>
                            <w:proofErr w:type="spellEnd"/>
                            <w:r w:rsidRPr="00F4773E">
                              <w:rPr>
                                <w:sz w:val="28"/>
                                <w:szCs w:val="28"/>
                              </w:rPr>
                              <w:t xml:space="preserve">, </w:t>
                            </w:r>
                            <w:proofErr w:type="spellStart"/>
                            <w:r w:rsidRPr="00F4773E">
                              <w:rPr>
                                <w:sz w:val="28"/>
                                <w:szCs w:val="28"/>
                              </w:rPr>
                              <w:t>dará</w:t>
                            </w:r>
                            <w:proofErr w:type="spellEnd"/>
                            <w:r w:rsidRPr="00F4773E">
                              <w:rPr>
                                <w:sz w:val="28"/>
                                <w:szCs w:val="28"/>
                              </w:rPr>
                              <w:t xml:space="preserve"> a los datos personales en cuanto a su recolección, almacenamiento, uso, circulación y supresión de información se regirá por la legislación vigente referente a este tema.</w:t>
                            </w:r>
                          </w:p>
                          <w:p w:rsidR="00F4773E" w:rsidRPr="00F4773E" w:rsidRDefault="00F4773E" w:rsidP="00F4773E">
                            <w:pPr>
                              <w:rPr>
                                <w:sz w:val="28"/>
                                <w:szCs w:val="28"/>
                              </w:rPr>
                            </w:pPr>
                            <w:r w:rsidRPr="002A24F6">
                              <w:rPr>
                                <w:b/>
                                <w:bCs/>
                                <w:sz w:val="28"/>
                                <w:szCs w:val="28"/>
                              </w:rPr>
                              <w:t>b</w:t>
                            </w:r>
                            <w:r w:rsidRPr="00F4773E">
                              <w:rPr>
                                <w:sz w:val="28"/>
                                <w:szCs w:val="28"/>
                              </w:rPr>
                              <w:t>. Principio de finalidad: Se define la finalidad del tratamiento en este documento de acuerdo con la Constitución y la Ley, la cual será informada al Titular mediante este manual de políticas y procedimientos para el tratamiento de información.</w:t>
                            </w:r>
                          </w:p>
                          <w:p w:rsidR="00F4773E" w:rsidRPr="00F4773E" w:rsidRDefault="00F4773E" w:rsidP="00F4773E">
                            <w:pPr>
                              <w:rPr>
                                <w:sz w:val="28"/>
                                <w:szCs w:val="28"/>
                              </w:rPr>
                            </w:pPr>
                            <w:r w:rsidRPr="002A24F6">
                              <w:rPr>
                                <w:b/>
                                <w:bCs/>
                                <w:sz w:val="28"/>
                                <w:szCs w:val="28"/>
                              </w:rPr>
                              <w:t>c</w:t>
                            </w:r>
                            <w:r w:rsidRPr="00F4773E">
                              <w:rPr>
                                <w:sz w:val="28"/>
                                <w:szCs w:val="28"/>
                              </w:rPr>
                              <w:t>. Principio de libertad: El Tratamiento sólo puede ejercerse con el consentimiento, previo, expreso e informado del Titular. Los datos personales no podrán ser obtenidos o divulgados sin previa autorización, en ausencia de</w:t>
                            </w:r>
                          </w:p>
                          <w:p w:rsidR="00F4773E" w:rsidRPr="00F4773E" w:rsidRDefault="00F4773E" w:rsidP="0010742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612E" id="Cuadro de texto 468" o:spid="_x0000_s1068" type="#_x0000_t202" style="position:absolute;left:0;text-align:left;margin-left:-23pt;margin-top:-19pt;width:762pt;height:57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" fillcolor="white [3201]" strokeweight=".5pt">
                <v:textbox>
                  <w:txbxContent>
                    <w:p w:rsidR="00F4773E" w:rsidRPr="00F4773E" w:rsidRDefault="00F4773E" w:rsidP="00F4773E">
                      <w:pPr>
                        <w:rPr>
                          <w:sz w:val="28"/>
                          <w:szCs w:val="28"/>
                        </w:rPr>
                      </w:pPr>
                      <w:r w:rsidRPr="002A24F6">
                        <w:rPr>
                          <w:b/>
                          <w:bCs/>
                          <w:sz w:val="28"/>
                          <w:szCs w:val="28"/>
                        </w:rPr>
                        <w:t>e</w:t>
                      </w:r>
                      <w:r w:rsidRPr="00F4773E">
                        <w:rPr>
                          <w:sz w:val="28"/>
                          <w:szCs w:val="28"/>
                        </w:rPr>
                        <w:t>. Titular: Persona natural cuyos datos personales sean objeto de Tratamiento.</w:t>
                      </w:r>
                    </w:p>
                    <w:p w:rsidR="00F4773E" w:rsidRPr="00F4773E" w:rsidRDefault="00F4773E" w:rsidP="00F4773E">
                      <w:pPr>
                        <w:rPr>
                          <w:sz w:val="28"/>
                          <w:szCs w:val="28"/>
                        </w:rPr>
                      </w:pPr>
                      <w:r w:rsidRPr="002A24F6">
                        <w:rPr>
                          <w:b/>
                          <w:bCs/>
                          <w:sz w:val="28"/>
                          <w:szCs w:val="28"/>
                        </w:rPr>
                        <w:t>f</w:t>
                      </w:r>
                      <w:r w:rsidRPr="00F4773E">
                        <w:rPr>
                          <w:sz w:val="28"/>
                          <w:szCs w:val="28"/>
                        </w:rPr>
                        <w:t>. Tratamiento: Cualquier operación o conjunto de operaciones sobre datos personales, tales como la recolección, almacenamiento, uso, circulación o supresión.</w:t>
                      </w:r>
                    </w:p>
                    <w:p w:rsidR="00F4773E" w:rsidRPr="00F4773E" w:rsidRDefault="00F4773E" w:rsidP="00F4773E">
                      <w:pPr>
                        <w:rPr>
                          <w:sz w:val="28"/>
                          <w:szCs w:val="28"/>
                        </w:rPr>
                      </w:pPr>
                      <w:r w:rsidRPr="002A24F6">
                        <w:rPr>
                          <w:b/>
                          <w:bCs/>
                          <w:sz w:val="28"/>
                          <w:szCs w:val="28"/>
                        </w:rPr>
                        <w:t>g</w:t>
                      </w:r>
                      <w:r w:rsidRPr="00F4773E">
                        <w:rPr>
                          <w:sz w:val="28"/>
                          <w:szCs w:val="28"/>
                        </w:rPr>
                        <w:t>. Aviso de privacidad: Comunicación verbal o escrita generada por el Responsable, dirigida al Titular para el Tratamiento de sus datos personales, mediante la cual se le informa acerca de la existencia del manual de políticas y procedimientos para el Tratamiento de información que le serán aplicables, la forma de acceder a las mismas y las finalidades de tratamiento que se pretende dar a los datos personales.</w:t>
                      </w:r>
                    </w:p>
                    <w:p w:rsidR="00F4773E" w:rsidRPr="00F4773E" w:rsidRDefault="00F4773E" w:rsidP="00F4773E">
                      <w:pPr>
                        <w:rPr>
                          <w:sz w:val="28"/>
                          <w:szCs w:val="28"/>
                        </w:rPr>
                      </w:pPr>
                      <w:r w:rsidRPr="002A24F6">
                        <w:rPr>
                          <w:b/>
                          <w:bCs/>
                          <w:sz w:val="28"/>
                          <w:szCs w:val="28"/>
                        </w:rPr>
                        <w:t>h</w:t>
                      </w:r>
                      <w:r w:rsidRPr="00F4773E">
                        <w:rPr>
                          <w:sz w:val="28"/>
                          <w:szCs w:val="28"/>
                        </w:rPr>
                        <w:t>. Dato público: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p>
                    <w:p w:rsidR="00F4773E" w:rsidRPr="00F4773E" w:rsidRDefault="002A24F6" w:rsidP="00F4773E">
                      <w:pPr>
                        <w:rPr>
                          <w:sz w:val="28"/>
                          <w:szCs w:val="28"/>
                        </w:rPr>
                      </w:pPr>
                      <w:proofErr w:type="spellStart"/>
                      <w:r w:rsidRPr="002A24F6">
                        <w:rPr>
                          <w:b/>
                          <w:bCs/>
                          <w:sz w:val="28"/>
                          <w:szCs w:val="28"/>
                        </w:rPr>
                        <w:t>i</w:t>
                      </w:r>
                      <w:proofErr w:type="spellEnd"/>
                      <w:r w:rsidR="00F4773E" w:rsidRPr="00F4773E">
                        <w:rPr>
                          <w:sz w:val="28"/>
                          <w:szCs w:val="28"/>
                        </w:rPr>
                        <w:t>. Datos sensibles: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99720C" w:rsidRDefault="0099720C" w:rsidP="0010742A">
                      <w:pPr>
                        <w:rPr>
                          <w:sz w:val="28"/>
                          <w:szCs w:val="28"/>
                        </w:rPr>
                      </w:pPr>
                    </w:p>
                    <w:p w:rsidR="00F4773E" w:rsidRPr="00F4773E" w:rsidRDefault="00F4773E" w:rsidP="00F4773E">
                      <w:pPr>
                        <w:rPr>
                          <w:sz w:val="28"/>
                          <w:szCs w:val="28"/>
                        </w:rPr>
                      </w:pPr>
                      <w:r w:rsidRPr="00F4773E">
                        <w:rPr>
                          <w:sz w:val="28"/>
                          <w:szCs w:val="28"/>
                        </w:rPr>
                        <w:t xml:space="preserve">2. </w:t>
                      </w:r>
                      <w:r w:rsidRPr="00F4773E">
                        <w:rPr>
                          <w:b/>
                          <w:bCs/>
                          <w:sz w:val="28"/>
                          <w:szCs w:val="28"/>
                        </w:rPr>
                        <w:t>PRINCIPIOS</w:t>
                      </w:r>
                    </w:p>
                    <w:p w:rsidR="00F4773E" w:rsidRPr="00F4773E" w:rsidRDefault="00F4773E" w:rsidP="00F4773E">
                      <w:pPr>
                        <w:rPr>
                          <w:sz w:val="28"/>
                          <w:szCs w:val="28"/>
                        </w:rPr>
                      </w:pPr>
                      <w:r w:rsidRPr="00F4773E">
                        <w:rPr>
                          <w:sz w:val="28"/>
                          <w:szCs w:val="28"/>
                        </w:rPr>
                        <w:t xml:space="preserve">Los </w:t>
                      </w:r>
                      <w:proofErr w:type="spellStart"/>
                      <w:r w:rsidRPr="00F4773E">
                        <w:rPr>
                          <w:sz w:val="28"/>
                          <w:szCs w:val="28"/>
                        </w:rPr>
                        <w:t>principios</w:t>
                      </w:r>
                      <w:proofErr w:type="spellEnd"/>
                      <w:r w:rsidRPr="00F4773E">
                        <w:rPr>
                          <w:sz w:val="28"/>
                          <w:szCs w:val="28"/>
                        </w:rPr>
                        <w:t xml:space="preserve"> que </w:t>
                      </w:r>
                      <w:proofErr w:type="spellStart"/>
                      <w:r w:rsidR="0073487E">
                        <w:rPr>
                          <w:sz w:val="28"/>
                          <w:szCs w:val="28"/>
                        </w:rPr>
                        <w:t>kmellapps</w:t>
                      </w:r>
                      <w:proofErr w:type="spellEnd"/>
                      <w:r w:rsidR="0073487E">
                        <w:rPr>
                          <w:sz w:val="28"/>
                          <w:szCs w:val="28"/>
                        </w:rPr>
                        <w:t>,</w:t>
                      </w:r>
                      <w:r w:rsidRPr="00F4773E">
                        <w:rPr>
                          <w:sz w:val="28"/>
                          <w:szCs w:val="28"/>
                        </w:rPr>
                        <w:t xml:space="preserve"> </w:t>
                      </w:r>
                      <w:proofErr w:type="spellStart"/>
                      <w:r w:rsidRPr="00F4773E">
                        <w:rPr>
                          <w:sz w:val="28"/>
                          <w:szCs w:val="28"/>
                        </w:rPr>
                        <w:t>aplica</w:t>
                      </w:r>
                      <w:proofErr w:type="spellEnd"/>
                      <w:r w:rsidRPr="00F4773E">
                        <w:rPr>
                          <w:sz w:val="28"/>
                          <w:szCs w:val="28"/>
                        </w:rPr>
                        <w:t xml:space="preserve"> para el tratamiento de datos personales de los</w:t>
                      </w:r>
                    </w:p>
                    <w:p w:rsidR="00F4773E" w:rsidRPr="00F4773E" w:rsidRDefault="00F4773E" w:rsidP="00F4773E">
                      <w:pPr>
                        <w:rPr>
                          <w:sz w:val="28"/>
                          <w:szCs w:val="28"/>
                        </w:rPr>
                      </w:pPr>
                      <w:r w:rsidRPr="00F4773E">
                        <w:rPr>
                          <w:sz w:val="28"/>
                          <w:szCs w:val="28"/>
                        </w:rPr>
                        <w:t>Titulares son:</w:t>
                      </w:r>
                    </w:p>
                    <w:p w:rsidR="00F4773E" w:rsidRPr="00F4773E" w:rsidRDefault="00F4773E" w:rsidP="00F4773E">
                      <w:pPr>
                        <w:rPr>
                          <w:sz w:val="28"/>
                          <w:szCs w:val="28"/>
                        </w:rPr>
                      </w:pPr>
                      <w:r w:rsidRPr="002A24F6">
                        <w:rPr>
                          <w:b/>
                          <w:bCs/>
                          <w:sz w:val="28"/>
                          <w:szCs w:val="28"/>
                        </w:rPr>
                        <w:t>a</w:t>
                      </w:r>
                      <w:r w:rsidRPr="00F4773E">
                        <w:rPr>
                          <w:sz w:val="28"/>
                          <w:szCs w:val="28"/>
                        </w:rPr>
                        <w:t xml:space="preserve">. Principio de legalidad en materia de Tratamiento de datos: El </w:t>
                      </w:r>
                      <w:proofErr w:type="spellStart"/>
                      <w:r w:rsidRPr="00F4773E">
                        <w:rPr>
                          <w:sz w:val="28"/>
                          <w:szCs w:val="28"/>
                        </w:rPr>
                        <w:t>Tratamiento</w:t>
                      </w:r>
                      <w:proofErr w:type="spellEnd"/>
                      <w:r w:rsidRPr="00F4773E">
                        <w:rPr>
                          <w:sz w:val="28"/>
                          <w:szCs w:val="28"/>
                        </w:rPr>
                        <w:t xml:space="preserve"> que </w:t>
                      </w:r>
                      <w:proofErr w:type="spellStart"/>
                      <w:r w:rsidR="0073487E">
                        <w:rPr>
                          <w:sz w:val="28"/>
                          <w:szCs w:val="28"/>
                        </w:rPr>
                        <w:t>kmellapps</w:t>
                      </w:r>
                      <w:proofErr w:type="spellEnd"/>
                      <w:r w:rsidRPr="00F4773E">
                        <w:rPr>
                          <w:sz w:val="28"/>
                          <w:szCs w:val="28"/>
                        </w:rPr>
                        <w:t xml:space="preserve">, </w:t>
                      </w:r>
                      <w:proofErr w:type="spellStart"/>
                      <w:r w:rsidRPr="00F4773E">
                        <w:rPr>
                          <w:sz w:val="28"/>
                          <w:szCs w:val="28"/>
                        </w:rPr>
                        <w:t>dará</w:t>
                      </w:r>
                      <w:proofErr w:type="spellEnd"/>
                      <w:r w:rsidRPr="00F4773E">
                        <w:rPr>
                          <w:sz w:val="28"/>
                          <w:szCs w:val="28"/>
                        </w:rPr>
                        <w:t xml:space="preserve"> a los datos personales en cuanto a su recolección, almacenamiento, uso, circulación y supresión de información se regirá por la legislación vigente referente a este tema.</w:t>
                      </w:r>
                    </w:p>
                    <w:p w:rsidR="00F4773E" w:rsidRPr="00F4773E" w:rsidRDefault="00F4773E" w:rsidP="00F4773E">
                      <w:pPr>
                        <w:rPr>
                          <w:sz w:val="28"/>
                          <w:szCs w:val="28"/>
                        </w:rPr>
                      </w:pPr>
                      <w:r w:rsidRPr="002A24F6">
                        <w:rPr>
                          <w:b/>
                          <w:bCs/>
                          <w:sz w:val="28"/>
                          <w:szCs w:val="28"/>
                        </w:rPr>
                        <w:t>b</w:t>
                      </w:r>
                      <w:r w:rsidRPr="00F4773E">
                        <w:rPr>
                          <w:sz w:val="28"/>
                          <w:szCs w:val="28"/>
                        </w:rPr>
                        <w:t>. Principio de finalidad: Se define la finalidad del tratamiento en este documento de acuerdo con la Constitución y la Ley, la cual será informada al Titular mediante este manual de políticas y procedimientos para el tratamiento de información.</w:t>
                      </w:r>
                    </w:p>
                    <w:p w:rsidR="00F4773E" w:rsidRPr="00F4773E" w:rsidRDefault="00F4773E" w:rsidP="00F4773E">
                      <w:pPr>
                        <w:rPr>
                          <w:sz w:val="28"/>
                          <w:szCs w:val="28"/>
                        </w:rPr>
                      </w:pPr>
                      <w:r w:rsidRPr="002A24F6">
                        <w:rPr>
                          <w:b/>
                          <w:bCs/>
                          <w:sz w:val="28"/>
                          <w:szCs w:val="28"/>
                        </w:rPr>
                        <w:t>c</w:t>
                      </w:r>
                      <w:r w:rsidRPr="00F4773E">
                        <w:rPr>
                          <w:sz w:val="28"/>
                          <w:szCs w:val="28"/>
                        </w:rPr>
                        <w:t>. Principio de libertad: El Tratamiento sólo puede ejercerse con el consentimiento, previo, expreso e informado del Titular. Los datos personales no podrán ser obtenidos o divulgados sin previa autorización, en ausencia de</w:t>
                      </w:r>
                    </w:p>
                    <w:p w:rsidR="00F4773E" w:rsidRPr="00F4773E" w:rsidRDefault="00F4773E" w:rsidP="0010742A">
                      <w:pPr>
                        <w:rPr>
                          <w:sz w:val="28"/>
                          <w:szCs w:val="28"/>
                        </w:rPr>
                      </w:pPr>
                    </w:p>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85216" behindDoc="0" locked="0" layoutInCell="1" allowOverlap="1" wp14:anchorId="69E373D8" wp14:editId="55E021EC">
                <wp:simplePos x="0" y="0"/>
                <wp:positionH relativeFrom="column">
                  <wp:posOffset>-304800</wp:posOffset>
                </wp:positionH>
                <wp:positionV relativeFrom="paragraph">
                  <wp:posOffset>-241300</wp:posOffset>
                </wp:positionV>
                <wp:extent cx="9677400" cy="7340600"/>
                <wp:effectExtent l="0" t="0" r="12700" b="12700"/>
                <wp:wrapNone/>
                <wp:docPr id="469" name="Cuadro de texto 469"/>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F4773E" w:rsidRPr="00F4773E" w:rsidRDefault="00F4773E" w:rsidP="00F4773E">
                            <w:pPr>
                              <w:rPr>
                                <w:sz w:val="28"/>
                                <w:szCs w:val="28"/>
                              </w:rPr>
                            </w:pPr>
                            <w:r w:rsidRPr="00F4773E">
                              <w:rPr>
                                <w:sz w:val="28"/>
                                <w:szCs w:val="28"/>
                              </w:rPr>
                              <w:t>mandato legal o judicial que releve el consentimiento.</w:t>
                            </w:r>
                          </w:p>
                          <w:p w:rsidR="00F4773E" w:rsidRPr="00F4773E" w:rsidRDefault="00F4773E" w:rsidP="00F4773E">
                            <w:pPr>
                              <w:rPr>
                                <w:sz w:val="28"/>
                                <w:szCs w:val="28"/>
                              </w:rPr>
                            </w:pPr>
                          </w:p>
                          <w:p w:rsidR="00F4773E" w:rsidRPr="00F4773E" w:rsidRDefault="00F4773E" w:rsidP="00F4773E">
                            <w:pPr>
                              <w:rPr>
                                <w:sz w:val="28"/>
                                <w:szCs w:val="28"/>
                              </w:rPr>
                            </w:pPr>
                            <w:r w:rsidRPr="002A24F6">
                              <w:rPr>
                                <w:b/>
                                <w:bCs/>
                                <w:sz w:val="28"/>
                                <w:szCs w:val="28"/>
                              </w:rPr>
                              <w:t>d</w:t>
                            </w:r>
                            <w:r w:rsidRPr="00F4773E">
                              <w:rPr>
                                <w:sz w:val="28"/>
                                <w:szCs w:val="28"/>
                              </w:rPr>
                              <w:t>. Principio de veracidad o calidad: La información sujeta a Tratamiento debe ser veraz, completa, exacta, actualizada, comprobable y comprensible. Se prohíbe el Tratamiento de datos parciales, incompletos, fraccionados o que induzcan a error.</w:t>
                            </w:r>
                          </w:p>
                          <w:p w:rsidR="00F4773E" w:rsidRPr="00F4773E" w:rsidRDefault="00F4773E" w:rsidP="00F4773E">
                            <w:pPr>
                              <w:rPr>
                                <w:sz w:val="28"/>
                                <w:szCs w:val="28"/>
                              </w:rPr>
                            </w:pPr>
                            <w:r w:rsidRPr="002A24F6">
                              <w:rPr>
                                <w:b/>
                                <w:bCs/>
                                <w:sz w:val="28"/>
                                <w:szCs w:val="28"/>
                              </w:rPr>
                              <w:t>e</w:t>
                            </w:r>
                            <w:r w:rsidRPr="00F4773E">
                              <w:rPr>
                                <w:sz w:val="28"/>
                                <w:szCs w:val="28"/>
                              </w:rPr>
                              <w:t xml:space="preserve">. Principio de transparencia: </w:t>
                            </w:r>
                            <w:proofErr w:type="spellStart"/>
                            <w:r w:rsidRPr="00F4773E">
                              <w:rPr>
                                <w:sz w:val="28"/>
                                <w:szCs w:val="28"/>
                              </w:rPr>
                              <w:t>En</w:t>
                            </w:r>
                            <w:proofErr w:type="spellEnd"/>
                            <w:r w:rsidRPr="00F4773E">
                              <w:rPr>
                                <w:sz w:val="28"/>
                                <w:szCs w:val="28"/>
                              </w:rPr>
                              <w:t xml:space="preserve"> el </w:t>
                            </w:r>
                            <w:proofErr w:type="spellStart"/>
                            <w:r w:rsidRPr="00F4773E">
                              <w:rPr>
                                <w:sz w:val="28"/>
                                <w:szCs w:val="28"/>
                              </w:rPr>
                              <w:t>Tratamiento</w:t>
                            </w:r>
                            <w:proofErr w:type="spellEnd"/>
                            <w:r w:rsidRPr="00F4773E">
                              <w:rPr>
                                <w:sz w:val="28"/>
                                <w:szCs w:val="28"/>
                              </w:rPr>
                              <w:t xml:space="preserve"> </w:t>
                            </w:r>
                            <w:proofErr w:type="spellStart"/>
                            <w:r w:rsidR="0073487E">
                              <w:rPr>
                                <w:sz w:val="28"/>
                                <w:szCs w:val="28"/>
                              </w:rPr>
                              <w:t>kmellapps</w:t>
                            </w:r>
                            <w:proofErr w:type="spellEnd"/>
                            <w:r w:rsidRPr="00F4773E">
                              <w:rPr>
                                <w:sz w:val="28"/>
                                <w:szCs w:val="28"/>
                              </w:rPr>
                              <w:t xml:space="preserve">, </w:t>
                            </w:r>
                            <w:proofErr w:type="spellStart"/>
                            <w:r w:rsidRPr="00F4773E">
                              <w:rPr>
                                <w:sz w:val="28"/>
                                <w:szCs w:val="28"/>
                              </w:rPr>
                              <w:t>garantiza</w:t>
                            </w:r>
                            <w:proofErr w:type="spellEnd"/>
                            <w:r w:rsidRPr="00F4773E">
                              <w:rPr>
                                <w:sz w:val="28"/>
                                <w:szCs w:val="28"/>
                              </w:rPr>
                              <w:t xml:space="preserve"> al titular el derecho Titular a obtener en cualquier momento y sin restricciones, información acerca de la existencia de datos que le conciernan.</w:t>
                            </w:r>
                          </w:p>
                          <w:p w:rsidR="00F4773E" w:rsidRDefault="00F4773E" w:rsidP="00F4773E">
                            <w:pPr>
                              <w:rPr>
                                <w:sz w:val="28"/>
                                <w:szCs w:val="28"/>
                              </w:rPr>
                            </w:pPr>
                            <w:r w:rsidRPr="002A24F6">
                              <w:rPr>
                                <w:b/>
                                <w:bCs/>
                                <w:sz w:val="28"/>
                                <w:szCs w:val="28"/>
                              </w:rPr>
                              <w:t>f</w:t>
                            </w:r>
                            <w:r w:rsidRPr="00F4773E">
                              <w:rPr>
                                <w:sz w:val="28"/>
                                <w:szCs w:val="28"/>
                              </w:rPr>
                              <w:t>. Principio de acceso y circulación restringida: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w:t>
                            </w:r>
                          </w:p>
                          <w:p w:rsidR="000458AB" w:rsidRPr="00F4773E" w:rsidRDefault="000458AB" w:rsidP="00F4773E">
                            <w:pPr>
                              <w:rPr>
                                <w:sz w:val="28"/>
                                <w:szCs w:val="28"/>
                              </w:rPr>
                            </w:pPr>
                          </w:p>
                          <w:p w:rsidR="00F4773E" w:rsidRPr="00F4773E" w:rsidRDefault="002A24F6" w:rsidP="00F4773E">
                            <w:pPr>
                              <w:rPr>
                                <w:sz w:val="28"/>
                                <w:szCs w:val="28"/>
                              </w:rPr>
                            </w:pPr>
                            <w:r>
                              <w:rPr>
                                <w:sz w:val="28"/>
                                <w:szCs w:val="28"/>
                              </w:rPr>
                              <w:t>3</w:t>
                            </w:r>
                            <w:r w:rsidR="00F4773E" w:rsidRPr="00F4773E">
                              <w:rPr>
                                <w:sz w:val="28"/>
                                <w:szCs w:val="28"/>
                              </w:rPr>
                              <w:t xml:space="preserve">. </w:t>
                            </w:r>
                            <w:r w:rsidR="00F4773E" w:rsidRPr="00F4773E">
                              <w:rPr>
                                <w:b/>
                                <w:sz w:val="28"/>
                                <w:szCs w:val="28"/>
                              </w:rPr>
                              <w:t>TRATAMIENTO DE DATOS SENSIBLES</w:t>
                            </w:r>
                          </w:p>
                          <w:p w:rsidR="00F4773E" w:rsidRPr="00F4773E" w:rsidRDefault="0073487E" w:rsidP="00F4773E">
                            <w:pPr>
                              <w:rPr>
                                <w:sz w:val="28"/>
                                <w:szCs w:val="28"/>
                              </w:rPr>
                            </w:pPr>
                            <w:r>
                              <w:rPr>
                                <w:sz w:val="28"/>
                                <w:szCs w:val="28"/>
                              </w:rPr>
                              <w:t>KMELLAPPS</w:t>
                            </w:r>
                            <w:r w:rsidR="00F4773E" w:rsidRPr="00F4773E">
                              <w:rPr>
                                <w:sz w:val="28"/>
                                <w:szCs w:val="28"/>
                              </w:rPr>
                              <w:t xml:space="preserve">, no </w:t>
                            </w:r>
                            <w:proofErr w:type="spellStart"/>
                            <w:r w:rsidR="00F4773E" w:rsidRPr="00F4773E">
                              <w:rPr>
                                <w:sz w:val="28"/>
                                <w:szCs w:val="28"/>
                              </w:rPr>
                              <w:t>hará</w:t>
                            </w:r>
                            <w:proofErr w:type="spellEnd"/>
                            <w:r w:rsidR="00F4773E" w:rsidRPr="00F4773E">
                              <w:rPr>
                                <w:sz w:val="28"/>
                                <w:szCs w:val="28"/>
                              </w:rPr>
                              <w:t xml:space="preserve"> </w:t>
                            </w:r>
                            <w:proofErr w:type="spellStart"/>
                            <w:r w:rsidR="00F4773E" w:rsidRPr="00F4773E">
                              <w:rPr>
                                <w:sz w:val="28"/>
                                <w:szCs w:val="28"/>
                              </w:rPr>
                              <w:t>Tratamiento</w:t>
                            </w:r>
                            <w:proofErr w:type="spellEnd"/>
                            <w:r w:rsidR="00F4773E" w:rsidRPr="00F4773E">
                              <w:rPr>
                                <w:sz w:val="28"/>
                                <w:szCs w:val="28"/>
                              </w:rPr>
                              <w:t xml:space="preserve"> de Datos Sensibles, excepto cuando:</w:t>
                            </w:r>
                          </w:p>
                          <w:p w:rsidR="00F4773E" w:rsidRPr="00F4773E" w:rsidRDefault="00F4773E" w:rsidP="00F4773E">
                            <w:pPr>
                              <w:rPr>
                                <w:sz w:val="28"/>
                                <w:szCs w:val="28"/>
                              </w:rPr>
                            </w:pPr>
                            <w:r w:rsidRPr="002A24F6">
                              <w:rPr>
                                <w:b/>
                                <w:bCs/>
                                <w:sz w:val="28"/>
                                <w:szCs w:val="28"/>
                              </w:rPr>
                              <w:t>a</w:t>
                            </w:r>
                            <w:r w:rsidRPr="00F4773E">
                              <w:rPr>
                                <w:sz w:val="28"/>
                                <w:szCs w:val="28"/>
                              </w:rPr>
                              <w:t>. El Titular haya dado su autorización informada, explícita y previa a dicho Tratamiento, salvo en los casos que por ley no sea requerido el otorgamiento de dicha autorización.</w:t>
                            </w:r>
                          </w:p>
                          <w:p w:rsidR="00F4773E" w:rsidRPr="00F4773E" w:rsidRDefault="00F4773E" w:rsidP="00F4773E">
                            <w:pPr>
                              <w:rPr>
                                <w:sz w:val="28"/>
                                <w:szCs w:val="28"/>
                              </w:rPr>
                            </w:pPr>
                            <w:r w:rsidRPr="002A24F6">
                              <w:rPr>
                                <w:b/>
                                <w:bCs/>
                                <w:sz w:val="28"/>
                                <w:szCs w:val="28"/>
                              </w:rPr>
                              <w:t>b</w:t>
                            </w:r>
                            <w:r w:rsidRPr="00F4773E">
                              <w:rPr>
                                <w:sz w:val="28"/>
                                <w:szCs w:val="28"/>
                              </w:rPr>
                              <w:t xml:space="preserve">. Cuando se trate de Datos Sensibles relativos a antecedentes o condiciones médicas cuyo conocimiento por </w:t>
                            </w:r>
                            <w:proofErr w:type="spellStart"/>
                            <w:r w:rsidRPr="00F4773E">
                              <w:rPr>
                                <w:sz w:val="28"/>
                                <w:szCs w:val="28"/>
                              </w:rPr>
                              <w:t>parte</w:t>
                            </w:r>
                            <w:proofErr w:type="spellEnd"/>
                            <w:r w:rsidRPr="00F4773E">
                              <w:rPr>
                                <w:sz w:val="28"/>
                                <w:szCs w:val="28"/>
                              </w:rPr>
                              <w:t xml:space="preserve"> de </w:t>
                            </w:r>
                            <w:r w:rsidR="0073487E">
                              <w:rPr>
                                <w:sz w:val="28"/>
                                <w:szCs w:val="28"/>
                              </w:rPr>
                              <w:t>KMELLAPPS</w:t>
                            </w:r>
                            <w:r w:rsidRPr="00F4773E">
                              <w:rPr>
                                <w:sz w:val="28"/>
                                <w:szCs w:val="28"/>
                              </w:rPr>
                              <w:t xml:space="preserve">, sea </w:t>
                            </w:r>
                            <w:proofErr w:type="spellStart"/>
                            <w:r w:rsidRPr="00F4773E">
                              <w:rPr>
                                <w:sz w:val="28"/>
                                <w:szCs w:val="28"/>
                              </w:rPr>
                              <w:t>necesaria</w:t>
                            </w:r>
                            <w:proofErr w:type="spellEnd"/>
                            <w:r w:rsidRPr="00F4773E">
                              <w:rPr>
                                <w:sz w:val="28"/>
                                <w:szCs w:val="28"/>
                              </w:rPr>
                              <w:t xml:space="preserve"> e indispensable.</w:t>
                            </w:r>
                          </w:p>
                          <w:p w:rsidR="00F4773E" w:rsidRPr="00F4773E" w:rsidRDefault="00F4773E" w:rsidP="00F4773E">
                            <w:pPr>
                              <w:rPr>
                                <w:rFonts w:ascii="Roboto" w:hAnsi="Roboto"/>
                                <w:sz w:val="28"/>
                                <w:szCs w:val="28"/>
                              </w:rPr>
                            </w:pPr>
                          </w:p>
                          <w:p w:rsidR="00F4773E" w:rsidRPr="00F4773E" w:rsidRDefault="002A24F6" w:rsidP="00F4773E">
                            <w:pPr>
                              <w:rPr>
                                <w:rFonts w:ascii="Roboto" w:hAnsi="Roboto"/>
                                <w:sz w:val="28"/>
                                <w:szCs w:val="28"/>
                              </w:rPr>
                            </w:pPr>
                            <w:bookmarkStart w:id="0" w:name="_GoBack"/>
                            <w:bookmarkEnd w:id="0"/>
                            <w:r>
                              <w:rPr>
                                <w:rFonts w:ascii="Roboto" w:hAnsi="Roboto"/>
                                <w:sz w:val="28"/>
                                <w:szCs w:val="28"/>
                              </w:rPr>
                              <w:t>4</w:t>
                            </w:r>
                            <w:r w:rsidR="00F4773E" w:rsidRPr="00F4773E">
                              <w:rPr>
                                <w:rFonts w:ascii="Roboto" w:hAnsi="Roboto"/>
                                <w:sz w:val="28"/>
                                <w:szCs w:val="28"/>
                              </w:rPr>
                              <w:t xml:space="preserve">. </w:t>
                            </w:r>
                            <w:r w:rsidR="00F4773E" w:rsidRPr="00F4773E">
                              <w:rPr>
                                <w:rFonts w:ascii="Roboto" w:hAnsi="Roboto"/>
                                <w:b/>
                                <w:sz w:val="28"/>
                                <w:szCs w:val="28"/>
                              </w:rPr>
                              <w:t>DERECHOS DE LOS TITULARES</w:t>
                            </w:r>
                          </w:p>
                          <w:p w:rsidR="00F4773E" w:rsidRPr="00F4773E" w:rsidRDefault="00F4773E" w:rsidP="00F4773E">
                            <w:pPr>
                              <w:rPr>
                                <w:rFonts w:ascii="Roboto" w:hAnsi="Roboto"/>
                                <w:sz w:val="28"/>
                                <w:szCs w:val="28"/>
                              </w:rPr>
                            </w:pPr>
                            <w:r w:rsidRPr="00F4773E">
                              <w:rPr>
                                <w:rFonts w:ascii="Roboto" w:hAnsi="Roboto"/>
                                <w:sz w:val="28"/>
                                <w:szCs w:val="28"/>
                              </w:rPr>
                              <w:t>Los derechos que acogen a los Titulares de datos personales contenidos en el artículo 8 de la ley 1581 son:</w:t>
                            </w:r>
                          </w:p>
                          <w:p w:rsidR="00F4773E" w:rsidRPr="00F4773E" w:rsidRDefault="00F4773E" w:rsidP="00F4773E">
                            <w:pPr>
                              <w:rPr>
                                <w:rFonts w:ascii="Roboto" w:hAnsi="Roboto"/>
                                <w:sz w:val="28"/>
                                <w:szCs w:val="28"/>
                              </w:rPr>
                            </w:pPr>
                            <w:r w:rsidRPr="002A24F6">
                              <w:rPr>
                                <w:rFonts w:ascii="Roboto" w:hAnsi="Roboto"/>
                                <w:b/>
                                <w:bCs/>
                                <w:sz w:val="28"/>
                                <w:szCs w:val="28"/>
                              </w:rPr>
                              <w:t>a</w:t>
                            </w:r>
                            <w:r w:rsidRPr="00F4773E">
                              <w:rPr>
                                <w:rFonts w:ascii="Roboto" w:hAnsi="Roboto"/>
                                <w:sz w:val="28"/>
                                <w:szCs w:val="28"/>
                              </w:rPr>
                              <w:t>.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rsidR="00F4773E" w:rsidRPr="00F4773E" w:rsidRDefault="00F4773E" w:rsidP="00F4773E">
                            <w:pPr>
                              <w:rPr>
                                <w:rFonts w:ascii="Roboto" w:hAnsi="Roboto"/>
                                <w:sz w:val="28"/>
                                <w:szCs w:val="28"/>
                              </w:rPr>
                            </w:pPr>
                            <w:r w:rsidRPr="002A24F6">
                              <w:rPr>
                                <w:rFonts w:ascii="Roboto" w:hAnsi="Roboto"/>
                                <w:b/>
                                <w:bCs/>
                                <w:sz w:val="28"/>
                                <w:szCs w:val="28"/>
                              </w:rPr>
                              <w:t>b</w:t>
                            </w:r>
                            <w:r w:rsidRPr="00F4773E">
                              <w:rPr>
                                <w:rFonts w:ascii="Roboto" w:hAnsi="Roboto"/>
                                <w:sz w:val="28"/>
                                <w:szCs w:val="28"/>
                              </w:rPr>
                              <w:t>. Solicitar prueba de la autorización otorgada al Responsable del Tratamiento salvo cuando expresamente se exceptúe como requisito para el Tratamiento, de conformidad con lo previsto en el artículo 10 de la presente ley.</w:t>
                            </w:r>
                          </w:p>
                          <w:p w:rsidR="00F4773E" w:rsidRPr="00F4773E" w:rsidRDefault="00F4773E" w:rsidP="00F4773E">
                            <w:pPr>
                              <w:rPr>
                                <w:rFonts w:ascii="Roboto" w:hAnsi="Roboto"/>
                                <w:sz w:val="28"/>
                                <w:szCs w:val="28"/>
                              </w:rPr>
                            </w:pPr>
                            <w:r w:rsidRPr="002A24F6">
                              <w:rPr>
                                <w:rFonts w:ascii="Roboto" w:hAnsi="Roboto"/>
                                <w:b/>
                                <w:bCs/>
                                <w:sz w:val="28"/>
                                <w:szCs w:val="28"/>
                              </w:rPr>
                              <w:t>c</w:t>
                            </w:r>
                            <w:r w:rsidRPr="00F4773E">
                              <w:rPr>
                                <w:rFonts w:ascii="Roboto" w:hAnsi="Roboto"/>
                                <w:sz w:val="28"/>
                                <w:szCs w:val="28"/>
                              </w:rPr>
                              <w:t>. Ser informado por el Responsable del Tratamiento o el Encargado del Tratamiento, previa solicitud, respecto del uso que le ha dado a sus datos personales.</w:t>
                            </w:r>
                          </w:p>
                          <w:p w:rsidR="00F4773E" w:rsidRPr="00F4773E" w:rsidRDefault="00F4773E" w:rsidP="00F4773E">
                            <w:pPr>
                              <w:rPr>
                                <w:rFonts w:ascii="Roboto" w:hAnsi="Roboto"/>
                                <w:sz w:val="28"/>
                                <w:szCs w:val="28"/>
                              </w:rPr>
                            </w:pPr>
                            <w:r w:rsidRPr="002A24F6">
                              <w:rPr>
                                <w:rFonts w:ascii="Roboto" w:hAnsi="Roboto"/>
                                <w:b/>
                                <w:bCs/>
                                <w:sz w:val="28"/>
                                <w:szCs w:val="28"/>
                              </w:rPr>
                              <w:t>d</w:t>
                            </w:r>
                            <w:r w:rsidRPr="00F4773E">
                              <w:rPr>
                                <w:rFonts w:ascii="Roboto" w:hAnsi="Roboto"/>
                                <w:sz w:val="28"/>
                                <w:szCs w:val="28"/>
                              </w:rPr>
                              <w:t>. Presentar ante la Superintendencia de Industria y Comercio quejas por infracciones a lo dispuesto en la presente</w:t>
                            </w:r>
                            <w:r w:rsidR="000458AB">
                              <w:rPr>
                                <w:rFonts w:ascii="Roboto" w:hAnsi="Roboto"/>
                                <w:sz w:val="28"/>
                                <w:szCs w:val="28"/>
                              </w:rPr>
                              <w:t>.</w:t>
                            </w:r>
                          </w:p>
                          <w:p w:rsidR="00F4773E" w:rsidRDefault="00F4773E" w:rsidP="00F4773E"/>
                          <w:p w:rsidR="00F4773E" w:rsidRDefault="00F4773E" w:rsidP="00F4773E"/>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73D8" id="Cuadro de texto 469" o:spid="_x0000_s1069" type="#_x0000_t202" style="position:absolute;left:0;text-align:left;margin-left:-24pt;margin-top:-19pt;width:762pt;height:57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" fillcolor="white [3201]" strokeweight=".5pt">
                <v:textbox>
                  <w:txbxContent>
                    <w:p w:rsidR="00F4773E" w:rsidRPr="00F4773E" w:rsidRDefault="00F4773E" w:rsidP="00F4773E">
                      <w:pPr>
                        <w:rPr>
                          <w:sz w:val="28"/>
                          <w:szCs w:val="28"/>
                        </w:rPr>
                      </w:pPr>
                      <w:r w:rsidRPr="00F4773E">
                        <w:rPr>
                          <w:sz w:val="28"/>
                          <w:szCs w:val="28"/>
                        </w:rPr>
                        <w:t>mandato legal o judicial que releve el consentimiento.</w:t>
                      </w:r>
                    </w:p>
                    <w:p w:rsidR="00F4773E" w:rsidRPr="00F4773E" w:rsidRDefault="00F4773E" w:rsidP="00F4773E">
                      <w:pPr>
                        <w:rPr>
                          <w:sz w:val="28"/>
                          <w:szCs w:val="28"/>
                        </w:rPr>
                      </w:pPr>
                    </w:p>
                    <w:p w:rsidR="00F4773E" w:rsidRPr="00F4773E" w:rsidRDefault="00F4773E" w:rsidP="00F4773E">
                      <w:pPr>
                        <w:rPr>
                          <w:sz w:val="28"/>
                          <w:szCs w:val="28"/>
                        </w:rPr>
                      </w:pPr>
                      <w:r w:rsidRPr="002A24F6">
                        <w:rPr>
                          <w:b/>
                          <w:bCs/>
                          <w:sz w:val="28"/>
                          <w:szCs w:val="28"/>
                        </w:rPr>
                        <w:t>d</w:t>
                      </w:r>
                      <w:r w:rsidRPr="00F4773E">
                        <w:rPr>
                          <w:sz w:val="28"/>
                          <w:szCs w:val="28"/>
                        </w:rPr>
                        <w:t>. Principio de veracidad o calidad: La información sujeta a Tratamiento debe ser veraz, completa, exacta, actualizada, comprobable y comprensible. Se prohíbe el Tratamiento de datos parciales, incompletos, fraccionados o que induzcan a error.</w:t>
                      </w:r>
                    </w:p>
                    <w:p w:rsidR="00F4773E" w:rsidRPr="00F4773E" w:rsidRDefault="00F4773E" w:rsidP="00F4773E">
                      <w:pPr>
                        <w:rPr>
                          <w:sz w:val="28"/>
                          <w:szCs w:val="28"/>
                        </w:rPr>
                      </w:pPr>
                      <w:r w:rsidRPr="002A24F6">
                        <w:rPr>
                          <w:b/>
                          <w:bCs/>
                          <w:sz w:val="28"/>
                          <w:szCs w:val="28"/>
                        </w:rPr>
                        <w:t>e</w:t>
                      </w:r>
                      <w:r w:rsidRPr="00F4773E">
                        <w:rPr>
                          <w:sz w:val="28"/>
                          <w:szCs w:val="28"/>
                        </w:rPr>
                        <w:t xml:space="preserve">. Principio de transparencia: </w:t>
                      </w:r>
                      <w:proofErr w:type="spellStart"/>
                      <w:r w:rsidRPr="00F4773E">
                        <w:rPr>
                          <w:sz w:val="28"/>
                          <w:szCs w:val="28"/>
                        </w:rPr>
                        <w:t>En</w:t>
                      </w:r>
                      <w:proofErr w:type="spellEnd"/>
                      <w:r w:rsidRPr="00F4773E">
                        <w:rPr>
                          <w:sz w:val="28"/>
                          <w:szCs w:val="28"/>
                        </w:rPr>
                        <w:t xml:space="preserve"> el </w:t>
                      </w:r>
                      <w:proofErr w:type="spellStart"/>
                      <w:r w:rsidRPr="00F4773E">
                        <w:rPr>
                          <w:sz w:val="28"/>
                          <w:szCs w:val="28"/>
                        </w:rPr>
                        <w:t>Tratamiento</w:t>
                      </w:r>
                      <w:proofErr w:type="spellEnd"/>
                      <w:r w:rsidRPr="00F4773E">
                        <w:rPr>
                          <w:sz w:val="28"/>
                          <w:szCs w:val="28"/>
                        </w:rPr>
                        <w:t xml:space="preserve"> </w:t>
                      </w:r>
                      <w:proofErr w:type="spellStart"/>
                      <w:r w:rsidR="0073487E">
                        <w:rPr>
                          <w:sz w:val="28"/>
                          <w:szCs w:val="28"/>
                        </w:rPr>
                        <w:t>kmellapps</w:t>
                      </w:r>
                      <w:proofErr w:type="spellEnd"/>
                      <w:r w:rsidRPr="00F4773E">
                        <w:rPr>
                          <w:sz w:val="28"/>
                          <w:szCs w:val="28"/>
                        </w:rPr>
                        <w:t xml:space="preserve">, </w:t>
                      </w:r>
                      <w:proofErr w:type="spellStart"/>
                      <w:r w:rsidRPr="00F4773E">
                        <w:rPr>
                          <w:sz w:val="28"/>
                          <w:szCs w:val="28"/>
                        </w:rPr>
                        <w:t>garantiza</w:t>
                      </w:r>
                      <w:proofErr w:type="spellEnd"/>
                      <w:r w:rsidRPr="00F4773E">
                        <w:rPr>
                          <w:sz w:val="28"/>
                          <w:szCs w:val="28"/>
                        </w:rPr>
                        <w:t xml:space="preserve"> al titular el derecho Titular a obtener en cualquier momento y sin restricciones, información acerca de la existencia de datos que le conciernan.</w:t>
                      </w:r>
                    </w:p>
                    <w:p w:rsidR="00F4773E" w:rsidRDefault="00F4773E" w:rsidP="00F4773E">
                      <w:pPr>
                        <w:rPr>
                          <w:sz w:val="28"/>
                          <w:szCs w:val="28"/>
                        </w:rPr>
                      </w:pPr>
                      <w:r w:rsidRPr="002A24F6">
                        <w:rPr>
                          <w:b/>
                          <w:bCs/>
                          <w:sz w:val="28"/>
                          <w:szCs w:val="28"/>
                        </w:rPr>
                        <w:t>f</w:t>
                      </w:r>
                      <w:r w:rsidRPr="00F4773E">
                        <w:rPr>
                          <w:sz w:val="28"/>
                          <w:szCs w:val="28"/>
                        </w:rPr>
                        <w:t>. Principio de acceso y circulación restringida: El Tratamiento se sujeta a los límites que se derivan de la naturaleza de los datos personales, de las disposiciones de la presente ley y la Constitución. En este sentido, el Tratamiento sólo podrá hacerse por personas autorizadas por el Titular y/o por las personas previstas en la presente.</w:t>
                      </w:r>
                    </w:p>
                    <w:p w:rsidR="000458AB" w:rsidRPr="00F4773E" w:rsidRDefault="000458AB" w:rsidP="00F4773E">
                      <w:pPr>
                        <w:rPr>
                          <w:sz w:val="28"/>
                          <w:szCs w:val="28"/>
                        </w:rPr>
                      </w:pPr>
                    </w:p>
                    <w:p w:rsidR="00F4773E" w:rsidRPr="00F4773E" w:rsidRDefault="002A24F6" w:rsidP="00F4773E">
                      <w:pPr>
                        <w:rPr>
                          <w:sz w:val="28"/>
                          <w:szCs w:val="28"/>
                        </w:rPr>
                      </w:pPr>
                      <w:r>
                        <w:rPr>
                          <w:sz w:val="28"/>
                          <w:szCs w:val="28"/>
                        </w:rPr>
                        <w:t>3</w:t>
                      </w:r>
                      <w:r w:rsidR="00F4773E" w:rsidRPr="00F4773E">
                        <w:rPr>
                          <w:sz w:val="28"/>
                          <w:szCs w:val="28"/>
                        </w:rPr>
                        <w:t xml:space="preserve">. </w:t>
                      </w:r>
                      <w:r w:rsidR="00F4773E" w:rsidRPr="00F4773E">
                        <w:rPr>
                          <w:b/>
                          <w:sz w:val="28"/>
                          <w:szCs w:val="28"/>
                        </w:rPr>
                        <w:t>TRATAMIENTO DE DATOS SENSIBLES</w:t>
                      </w:r>
                    </w:p>
                    <w:p w:rsidR="00F4773E" w:rsidRPr="00F4773E" w:rsidRDefault="0073487E" w:rsidP="00F4773E">
                      <w:pPr>
                        <w:rPr>
                          <w:sz w:val="28"/>
                          <w:szCs w:val="28"/>
                        </w:rPr>
                      </w:pPr>
                      <w:r>
                        <w:rPr>
                          <w:sz w:val="28"/>
                          <w:szCs w:val="28"/>
                        </w:rPr>
                        <w:t>KMELLAPPS</w:t>
                      </w:r>
                      <w:r w:rsidR="00F4773E" w:rsidRPr="00F4773E">
                        <w:rPr>
                          <w:sz w:val="28"/>
                          <w:szCs w:val="28"/>
                        </w:rPr>
                        <w:t xml:space="preserve">, no </w:t>
                      </w:r>
                      <w:proofErr w:type="spellStart"/>
                      <w:r w:rsidR="00F4773E" w:rsidRPr="00F4773E">
                        <w:rPr>
                          <w:sz w:val="28"/>
                          <w:szCs w:val="28"/>
                        </w:rPr>
                        <w:t>hará</w:t>
                      </w:r>
                      <w:proofErr w:type="spellEnd"/>
                      <w:r w:rsidR="00F4773E" w:rsidRPr="00F4773E">
                        <w:rPr>
                          <w:sz w:val="28"/>
                          <w:szCs w:val="28"/>
                        </w:rPr>
                        <w:t xml:space="preserve"> </w:t>
                      </w:r>
                      <w:proofErr w:type="spellStart"/>
                      <w:r w:rsidR="00F4773E" w:rsidRPr="00F4773E">
                        <w:rPr>
                          <w:sz w:val="28"/>
                          <w:szCs w:val="28"/>
                        </w:rPr>
                        <w:t>Tratamiento</w:t>
                      </w:r>
                      <w:proofErr w:type="spellEnd"/>
                      <w:r w:rsidR="00F4773E" w:rsidRPr="00F4773E">
                        <w:rPr>
                          <w:sz w:val="28"/>
                          <w:szCs w:val="28"/>
                        </w:rPr>
                        <w:t xml:space="preserve"> de Datos Sensibles, excepto cuando:</w:t>
                      </w:r>
                    </w:p>
                    <w:p w:rsidR="00F4773E" w:rsidRPr="00F4773E" w:rsidRDefault="00F4773E" w:rsidP="00F4773E">
                      <w:pPr>
                        <w:rPr>
                          <w:sz w:val="28"/>
                          <w:szCs w:val="28"/>
                        </w:rPr>
                      </w:pPr>
                      <w:r w:rsidRPr="002A24F6">
                        <w:rPr>
                          <w:b/>
                          <w:bCs/>
                          <w:sz w:val="28"/>
                          <w:szCs w:val="28"/>
                        </w:rPr>
                        <w:t>a</w:t>
                      </w:r>
                      <w:r w:rsidRPr="00F4773E">
                        <w:rPr>
                          <w:sz w:val="28"/>
                          <w:szCs w:val="28"/>
                        </w:rPr>
                        <w:t>. El Titular haya dado su autorización informada, explícita y previa a dicho Tratamiento, salvo en los casos que por ley no sea requerido el otorgamiento de dicha autorización.</w:t>
                      </w:r>
                    </w:p>
                    <w:p w:rsidR="00F4773E" w:rsidRPr="00F4773E" w:rsidRDefault="00F4773E" w:rsidP="00F4773E">
                      <w:pPr>
                        <w:rPr>
                          <w:sz w:val="28"/>
                          <w:szCs w:val="28"/>
                        </w:rPr>
                      </w:pPr>
                      <w:r w:rsidRPr="002A24F6">
                        <w:rPr>
                          <w:b/>
                          <w:bCs/>
                          <w:sz w:val="28"/>
                          <w:szCs w:val="28"/>
                        </w:rPr>
                        <w:t>b</w:t>
                      </w:r>
                      <w:r w:rsidRPr="00F4773E">
                        <w:rPr>
                          <w:sz w:val="28"/>
                          <w:szCs w:val="28"/>
                        </w:rPr>
                        <w:t xml:space="preserve">. Cuando se trate de Datos Sensibles relativos a antecedentes o condiciones médicas cuyo conocimiento por </w:t>
                      </w:r>
                      <w:proofErr w:type="spellStart"/>
                      <w:r w:rsidRPr="00F4773E">
                        <w:rPr>
                          <w:sz w:val="28"/>
                          <w:szCs w:val="28"/>
                        </w:rPr>
                        <w:t>parte</w:t>
                      </w:r>
                      <w:proofErr w:type="spellEnd"/>
                      <w:r w:rsidRPr="00F4773E">
                        <w:rPr>
                          <w:sz w:val="28"/>
                          <w:szCs w:val="28"/>
                        </w:rPr>
                        <w:t xml:space="preserve"> de </w:t>
                      </w:r>
                      <w:r w:rsidR="0073487E">
                        <w:rPr>
                          <w:sz w:val="28"/>
                          <w:szCs w:val="28"/>
                        </w:rPr>
                        <w:t>KMELLAPPS</w:t>
                      </w:r>
                      <w:r w:rsidRPr="00F4773E">
                        <w:rPr>
                          <w:sz w:val="28"/>
                          <w:szCs w:val="28"/>
                        </w:rPr>
                        <w:t xml:space="preserve">, sea </w:t>
                      </w:r>
                      <w:proofErr w:type="spellStart"/>
                      <w:r w:rsidRPr="00F4773E">
                        <w:rPr>
                          <w:sz w:val="28"/>
                          <w:szCs w:val="28"/>
                        </w:rPr>
                        <w:t>necesaria</w:t>
                      </w:r>
                      <w:proofErr w:type="spellEnd"/>
                      <w:r w:rsidRPr="00F4773E">
                        <w:rPr>
                          <w:sz w:val="28"/>
                          <w:szCs w:val="28"/>
                        </w:rPr>
                        <w:t xml:space="preserve"> e indispensable.</w:t>
                      </w:r>
                    </w:p>
                    <w:p w:rsidR="00F4773E" w:rsidRPr="00F4773E" w:rsidRDefault="00F4773E" w:rsidP="00F4773E">
                      <w:pPr>
                        <w:rPr>
                          <w:rFonts w:ascii="Roboto" w:hAnsi="Roboto"/>
                          <w:sz w:val="28"/>
                          <w:szCs w:val="28"/>
                        </w:rPr>
                      </w:pPr>
                    </w:p>
                    <w:p w:rsidR="00F4773E" w:rsidRPr="00F4773E" w:rsidRDefault="002A24F6" w:rsidP="00F4773E">
                      <w:pPr>
                        <w:rPr>
                          <w:rFonts w:ascii="Roboto" w:hAnsi="Roboto"/>
                          <w:sz w:val="28"/>
                          <w:szCs w:val="28"/>
                        </w:rPr>
                      </w:pPr>
                      <w:bookmarkStart w:id="1" w:name="_GoBack"/>
                      <w:bookmarkEnd w:id="1"/>
                      <w:r>
                        <w:rPr>
                          <w:rFonts w:ascii="Roboto" w:hAnsi="Roboto"/>
                          <w:sz w:val="28"/>
                          <w:szCs w:val="28"/>
                        </w:rPr>
                        <w:t>4</w:t>
                      </w:r>
                      <w:r w:rsidR="00F4773E" w:rsidRPr="00F4773E">
                        <w:rPr>
                          <w:rFonts w:ascii="Roboto" w:hAnsi="Roboto"/>
                          <w:sz w:val="28"/>
                          <w:szCs w:val="28"/>
                        </w:rPr>
                        <w:t xml:space="preserve">. </w:t>
                      </w:r>
                      <w:r w:rsidR="00F4773E" w:rsidRPr="00F4773E">
                        <w:rPr>
                          <w:rFonts w:ascii="Roboto" w:hAnsi="Roboto"/>
                          <w:b/>
                          <w:sz w:val="28"/>
                          <w:szCs w:val="28"/>
                        </w:rPr>
                        <w:t>DERECHOS DE LOS TITULARES</w:t>
                      </w:r>
                    </w:p>
                    <w:p w:rsidR="00F4773E" w:rsidRPr="00F4773E" w:rsidRDefault="00F4773E" w:rsidP="00F4773E">
                      <w:pPr>
                        <w:rPr>
                          <w:rFonts w:ascii="Roboto" w:hAnsi="Roboto"/>
                          <w:sz w:val="28"/>
                          <w:szCs w:val="28"/>
                        </w:rPr>
                      </w:pPr>
                      <w:r w:rsidRPr="00F4773E">
                        <w:rPr>
                          <w:rFonts w:ascii="Roboto" w:hAnsi="Roboto"/>
                          <w:sz w:val="28"/>
                          <w:szCs w:val="28"/>
                        </w:rPr>
                        <w:t>Los derechos que acogen a los Titulares de datos personales contenidos en el artículo 8 de la ley 1581 son:</w:t>
                      </w:r>
                    </w:p>
                    <w:p w:rsidR="00F4773E" w:rsidRPr="00F4773E" w:rsidRDefault="00F4773E" w:rsidP="00F4773E">
                      <w:pPr>
                        <w:rPr>
                          <w:rFonts w:ascii="Roboto" w:hAnsi="Roboto"/>
                          <w:sz w:val="28"/>
                          <w:szCs w:val="28"/>
                        </w:rPr>
                      </w:pPr>
                      <w:r w:rsidRPr="002A24F6">
                        <w:rPr>
                          <w:rFonts w:ascii="Roboto" w:hAnsi="Roboto"/>
                          <w:b/>
                          <w:bCs/>
                          <w:sz w:val="28"/>
                          <w:szCs w:val="28"/>
                        </w:rPr>
                        <w:t>a</w:t>
                      </w:r>
                      <w:r w:rsidRPr="00F4773E">
                        <w:rPr>
                          <w:rFonts w:ascii="Roboto" w:hAnsi="Roboto"/>
                          <w:sz w:val="28"/>
                          <w:szCs w:val="28"/>
                        </w:rPr>
                        <w:t>. Conocer, actualizar y rectificar sus datos personales frente a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rsidR="00F4773E" w:rsidRPr="00F4773E" w:rsidRDefault="00F4773E" w:rsidP="00F4773E">
                      <w:pPr>
                        <w:rPr>
                          <w:rFonts w:ascii="Roboto" w:hAnsi="Roboto"/>
                          <w:sz w:val="28"/>
                          <w:szCs w:val="28"/>
                        </w:rPr>
                      </w:pPr>
                      <w:r w:rsidRPr="002A24F6">
                        <w:rPr>
                          <w:rFonts w:ascii="Roboto" w:hAnsi="Roboto"/>
                          <w:b/>
                          <w:bCs/>
                          <w:sz w:val="28"/>
                          <w:szCs w:val="28"/>
                        </w:rPr>
                        <w:t>b</w:t>
                      </w:r>
                      <w:r w:rsidRPr="00F4773E">
                        <w:rPr>
                          <w:rFonts w:ascii="Roboto" w:hAnsi="Roboto"/>
                          <w:sz w:val="28"/>
                          <w:szCs w:val="28"/>
                        </w:rPr>
                        <w:t>. Solicitar prueba de la autorización otorgada al Responsable del Tratamiento salvo cuando expresamente se exceptúe como requisito para el Tratamiento, de conformidad con lo previsto en el artículo 10 de la presente ley.</w:t>
                      </w:r>
                    </w:p>
                    <w:p w:rsidR="00F4773E" w:rsidRPr="00F4773E" w:rsidRDefault="00F4773E" w:rsidP="00F4773E">
                      <w:pPr>
                        <w:rPr>
                          <w:rFonts w:ascii="Roboto" w:hAnsi="Roboto"/>
                          <w:sz w:val="28"/>
                          <w:szCs w:val="28"/>
                        </w:rPr>
                      </w:pPr>
                      <w:r w:rsidRPr="002A24F6">
                        <w:rPr>
                          <w:rFonts w:ascii="Roboto" w:hAnsi="Roboto"/>
                          <w:b/>
                          <w:bCs/>
                          <w:sz w:val="28"/>
                          <w:szCs w:val="28"/>
                        </w:rPr>
                        <w:t>c</w:t>
                      </w:r>
                      <w:r w:rsidRPr="00F4773E">
                        <w:rPr>
                          <w:rFonts w:ascii="Roboto" w:hAnsi="Roboto"/>
                          <w:sz w:val="28"/>
                          <w:szCs w:val="28"/>
                        </w:rPr>
                        <w:t>. Ser informado por el Responsable del Tratamiento o el Encargado del Tratamiento, previa solicitud, respecto del uso que le ha dado a sus datos personales.</w:t>
                      </w:r>
                    </w:p>
                    <w:p w:rsidR="00F4773E" w:rsidRPr="00F4773E" w:rsidRDefault="00F4773E" w:rsidP="00F4773E">
                      <w:pPr>
                        <w:rPr>
                          <w:rFonts w:ascii="Roboto" w:hAnsi="Roboto"/>
                          <w:sz w:val="28"/>
                          <w:szCs w:val="28"/>
                        </w:rPr>
                      </w:pPr>
                      <w:r w:rsidRPr="002A24F6">
                        <w:rPr>
                          <w:rFonts w:ascii="Roboto" w:hAnsi="Roboto"/>
                          <w:b/>
                          <w:bCs/>
                          <w:sz w:val="28"/>
                          <w:szCs w:val="28"/>
                        </w:rPr>
                        <w:t>d</w:t>
                      </w:r>
                      <w:r w:rsidRPr="00F4773E">
                        <w:rPr>
                          <w:rFonts w:ascii="Roboto" w:hAnsi="Roboto"/>
                          <w:sz w:val="28"/>
                          <w:szCs w:val="28"/>
                        </w:rPr>
                        <w:t>. Presentar ante la Superintendencia de Industria y Comercio quejas por infracciones a lo dispuesto en la presente</w:t>
                      </w:r>
                      <w:r w:rsidR="000458AB">
                        <w:rPr>
                          <w:rFonts w:ascii="Roboto" w:hAnsi="Roboto"/>
                          <w:sz w:val="28"/>
                          <w:szCs w:val="28"/>
                        </w:rPr>
                        <w:t>.</w:t>
                      </w:r>
                    </w:p>
                    <w:p w:rsidR="00F4773E" w:rsidRDefault="00F4773E" w:rsidP="00F4773E"/>
                    <w:p w:rsidR="00F4773E" w:rsidRDefault="00F4773E" w:rsidP="00F4773E"/>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87264" behindDoc="0" locked="0" layoutInCell="1" allowOverlap="1" wp14:anchorId="7ADA762C" wp14:editId="29F46747">
                <wp:simplePos x="0" y="0"/>
                <wp:positionH relativeFrom="column">
                  <wp:posOffset>-304800</wp:posOffset>
                </wp:positionH>
                <wp:positionV relativeFrom="paragraph">
                  <wp:posOffset>-241300</wp:posOffset>
                </wp:positionV>
                <wp:extent cx="9677400" cy="7340600"/>
                <wp:effectExtent l="0" t="0" r="12700" b="12700"/>
                <wp:wrapNone/>
                <wp:docPr id="472" name="Cuadro de texto 472"/>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A762C" id="Cuadro de texto 472" o:spid="_x0000_s1070" type="#_x0000_t202" style="position:absolute;left:0;text-align:left;margin-left:-24pt;margin-top:-19pt;width:762pt;height:57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89312" behindDoc="0" locked="0" layoutInCell="1" allowOverlap="1" wp14:anchorId="7C0C7729" wp14:editId="05445204">
                <wp:simplePos x="0" y="0"/>
                <wp:positionH relativeFrom="column">
                  <wp:posOffset>-304800</wp:posOffset>
                </wp:positionH>
                <wp:positionV relativeFrom="paragraph">
                  <wp:posOffset>-241300</wp:posOffset>
                </wp:positionV>
                <wp:extent cx="9677400" cy="7340600"/>
                <wp:effectExtent l="0" t="0" r="12700" b="12700"/>
                <wp:wrapNone/>
                <wp:docPr id="473" name="Cuadro de texto 473"/>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C7729" id="Cuadro de texto 473" o:spid="_x0000_s1071" type="#_x0000_t202" style="position:absolute;left:0;text-align:left;margin-left:-24pt;margin-top:-19pt;width:762pt;height:57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91360" behindDoc="0" locked="0" layoutInCell="1" allowOverlap="1" wp14:anchorId="65B44D6E" wp14:editId="510B6D5F">
                <wp:simplePos x="0" y="0"/>
                <wp:positionH relativeFrom="column">
                  <wp:posOffset>-304800</wp:posOffset>
                </wp:positionH>
                <wp:positionV relativeFrom="paragraph">
                  <wp:posOffset>-241300</wp:posOffset>
                </wp:positionV>
                <wp:extent cx="9677400" cy="7340600"/>
                <wp:effectExtent l="0" t="0" r="12700" b="12700"/>
                <wp:wrapNone/>
                <wp:docPr id="474" name="Cuadro de texto 474"/>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44D6E" id="Cuadro de texto 474" o:spid="_x0000_s1072" type="#_x0000_t202" style="position:absolute;left:0;text-align:left;margin-left:-24pt;margin-top:-19pt;width:762pt;height:57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93408" behindDoc="0" locked="0" layoutInCell="1" allowOverlap="1" wp14:anchorId="38201648" wp14:editId="4203A3F2">
                <wp:simplePos x="0" y="0"/>
                <wp:positionH relativeFrom="column">
                  <wp:posOffset>-304800</wp:posOffset>
                </wp:positionH>
                <wp:positionV relativeFrom="paragraph">
                  <wp:posOffset>-241300</wp:posOffset>
                </wp:positionV>
                <wp:extent cx="9677400" cy="7340600"/>
                <wp:effectExtent l="0" t="0" r="12700" b="12700"/>
                <wp:wrapNone/>
                <wp:docPr id="475" name="Cuadro de texto 475"/>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1648" id="Cuadro de texto 475" o:spid="_x0000_s1073" type="#_x0000_t202" style="position:absolute;left:0;text-align:left;margin-left:-24pt;margin-top:-19pt;width:762pt;height:57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95456" behindDoc="0" locked="0" layoutInCell="1" allowOverlap="1" wp14:anchorId="14130FD1" wp14:editId="3A5281D8">
                <wp:simplePos x="0" y="0"/>
                <wp:positionH relativeFrom="column">
                  <wp:posOffset>-304800</wp:posOffset>
                </wp:positionH>
                <wp:positionV relativeFrom="paragraph">
                  <wp:posOffset>-241300</wp:posOffset>
                </wp:positionV>
                <wp:extent cx="9677400" cy="7340600"/>
                <wp:effectExtent l="0" t="0" r="12700" b="12700"/>
                <wp:wrapNone/>
                <wp:docPr id="484" name="Cuadro de texto 484"/>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0FD1" id="Cuadro de texto 484" o:spid="_x0000_s1074" type="#_x0000_t202" style="position:absolute;left:0;text-align:left;margin-left:-24pt;margin-top:-19pt;width:762pt;height:5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97504" behindDoc="0" locked="0" layoutInCell="1" allowOverlap="1" wp14:anchorId="012762F1" wp14:editId="5F0B5CCA">
                <wp:simplePos x="0" y="0"/>
                <wp:positionH relativeFrom="column">
                  <wp:posOffset>-304800</wp:posOffset>
                </wp:positionH>
                <wp:positionV relativeFrom="paragraph">
                  <wp:posOffset>-241300</wp:posOffset>
                </wp:positionV>
                <wp:extent cx="9677400" cy="7340600"/>
                <wp:effectExtent l="0" t="0" r="12700" b="12700"/>
                <wp:wrapNone/>
                <wp:docPr id="485" name="Cuadro de texto 485"/>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762F1" id="Cuadro de texto 485" o:spid="_x0000_s1075" type="#_x0000_t202" style="position:absolute;left:0;text-align:left;margin-left:-24pt;margin-top:-19pt;width:762pt;height:57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10742A" w:rsidP="00613F29">
      <w:pPr>
        <w:rPr>
          <w:lang w:val="es-CO"/>
        </w:rPr>
      </w:pPr>
      <w:r>
        <w:rPr>
          <w:noProof/>
          <w:lang w:val="es-CO"/>
        </w:rPr>
        <w:lastRenderedPageBreak/>
        <mc:AlternateContent>
          <mc:Choice Requires="wps">
            <w:drawing>
              <wp:anchor distT="0" distB="0" distL="114300" distR="114300" simplePos="0" relativeHeight="251799552" behindDoc="0" locked="0" layoutInCell="1" allowOverlap="1" wp14:anchorId="69BCD6A8" wp14:editId="0C83E8B1">
                <wp:simplePos x="0" y="0"/>
                <wp:positionH relativeFrom="column">
                  <wp:posOffset>-304800</wp:posOffset>
                </wp:positionH>
                <wp:positionV relativeFrom="paragraph">
                  <wp:posOffset>-241300</wp:posOffset>
                </wp:positionV>
                <wp:extent cx="9677400" cy="7340600"/>
                <wp:effectExtent l="0" t="0" r="12700" b="12700"/>
                <wp:wrapNone/>
                <wp:docPr id="489" name="Cuadro de texto 489"/>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1074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D6A8" id="Cuadro de texto 489" o:spid="_x0000_s1076" type="#_x0000_t202" style="position:absolute;left:0;text-align:left;margin-left:-24pt;margin-top:-19pt;width:762pt;height:57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" fillcolor="white [3201]" strokeweight=".5pt">
                <v:textbox>
                  <w:txbxContent>
                    <w:p w:rsidR="0099720C" w:rsidRDefault="0099720C" w:rsidP="0010742A"/>
                  </w:txbxContent>
                </v:textbox>
              </v:shape>
            </w:pict>
          </mc:Fallback>
        </mc:AlternateContent>
      </w: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p>
    <w:p w:rsidR="003564B8" w:rsidRDefault="003564B8">
      <w:pPr>
        <w:spacing w:after="200"/>
        <w:jc w:val="left"/>
        <w:rPr>
          <w:lang w:val="es-CO"/>
        </w:rPr>
      </w:pPr>
      <w:r>
        <w:rPr>
          <w:lang w:val="es-CO"/>
        </w:rPr>
        <w:br w:type="page"/>
      </w:r>
    </w:p>
    <w:p w:rsidR="003564B8" w:rsidRDefault="003564B8" w:rsidP="00613F29">
      <w:pPr>
        <w:rPr>
          <w:lang w:val="es-CO"/>
        </w:rPr>
      </w:pPr>
      <w:r>
        <w:rPr>
          <w:noProof/>
          <w:lang w:val="es-CO"/>
        </w:rPr>
        <w:lastRenderedPageBreak/>
        <mc:AlternateContent>
          <mc:Choice Requires="wps">
            <w:drawing>
              <wp:anchor distT="0" distB="0" distL="114300" distR="114300" simplePos="0" relativeHeight="251740160" behindDoc="0" locked="0" layoutInCell="1" allowOverlap="1" wp14:anchorId="1E916989" wp14:editId="4B8A6EEE">
                <wp:simplePos x="0" y="0"/>
                <wp:positionH relativeFrom="column">
                  <wp:posOffset>-304800</wp:posOffset>
                </wp:positionH>
                <wp:positionV relativeFrom="paragraph">
                  <wp:posOffset>-216535</wp:posOffset>
                </wp:positionV>
                <wp:extent cx="9677400" cy="7340600"/>
                <wp:effectExtent l="0" t="0" r="12700" b="12700"/>
                <wp:wrapNone/>
                <wp:docPr id="34" name="Cuadro de texto 34"/>
                <wp:cNvGraphicFramePr/>
                <a:graphic xmlns:a="http://schemas.openxmlformats.org/drawingml/2006/main">
                  <a:graphicData uri="http://schemas.microsoft.com/office/word/2010/wordprocessingShape">
                    <wps:wsp>
                      <wps:cNvSpPr txBox="1"/>
                      <wps:spPr>
                        <a:xfrm>
                          <a:off x="0" y="0"/>
                          <a:ext cx="9677400" cy="7340600"/>
                        </a:xfrm>
                        <a:prstGeom prst="rect">
                          <a:avLst/>
                        </a:prstGeom>
                        <a:solidFill>
                          <a:schemeClr val="lt1"/>
                        </a:solidFill>
                        <a:ln w="6350">
                          <a:solidFill>
                            <a:prstClr val="black"/>
                          </a:solidFill>
                        </a:ln>
                      </wps:spPr>
                      <wps:txbx>
                        <w:txbxContent>
                          <w:p w:rsidR="0099720C" w:rsidRDefault="0099720C" w:rsidP="00356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16989" id="Cuadro de texto 34" o:spid="_x0000_s1077" type="#_x0000_t202" style="position:absolute;left:0;text-align:left;margin-left:-24pt;margin-top:-17.05pt;width:762pt;height:5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" fillcolor="white [3201]" strokeweight=".5pt">
                <v:textbox>
                  <w:txbxContent>
                    <w:p w:rsidR="0099720C" w:rsidRDefault="0099720C" w:rsidP="003564B8"/>
                  </w:txbxContent>
                </v:textbox>
              </v:shape>
            </w:pict>
          </mc:Fallback>
        </mc:AlternateContent>
      </w: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3564B8" w:rsidRDefault="003564B8" w:rsidP="00613F29">
      <w:pPr>
        <w:rPr>
          <w:lang w:val="es-CO"/>
        </w:rPr>
      </w:pPr>
    </w:p>
    <w:p w:rsidR="00C8531E" w:rsidRPr="00613F29" w:rsidRDefault="00C8531E" w:rsidP="00613F29"/>
    <w:sectPr w:rsidR="00C8531E" w:rsidRPr="00613F29" w:rsidSect="007D46D2">
      <w:headerReference w:type="even" r:id="rId227"/>
      <w:headerReference w:type="default" r:id="rId228"/>
      <w:footerReference w:type="even" r:id="rId229"/>
      <w:footerReference w:type="default" r:id="rId230"/>
      <w:headerReference w:type="first" r:id="rId231"/>
      <w:footerReference w:type="first" r:id="rId232"/>
      <w:pgSz w:w="15840" w:h="12240" w:orient="landscape"/>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C5C" w:rsidRDefault="00EC2C5C" w:rsidP="003F353E">
      <w:r>
        <w:separator/>
      </w:r>
    </w:p>
  </w:endnote>
  <w:endnote w:type="continuationSeparator" w:id="0">
    <w:p w:rsidR="00EC2C5C" w:rsidRDefault="00EC2C5C" w:rsidP="003F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EE"/>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Times New Roman"/>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Default="009972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Default="0099720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Default="009972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C5C" w:rsidRDefault="00EC2C5C" w:rsidP="003F353E">
      <w:r>
        <w:separator/>
      </w:r>
    </w:p>
  </w:footnote>
  <w:footnote w:type="continuationSeparator" w:id="0">
    <w:p w:rsidR="00EC2C5C" w:rsidRDefault="00EC2C5C" w:rsidP="003F3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Default="009972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Pr="00D71E5F" w:rsidRDefault="0099720C" w:rsidP="00D71E5F">
    <w:pPr>
      <w:pStyle w:val="Encabezado"/>
    </w:pPr>
    <w:r>
      <w:rPr>
        <w:noProof/>
        <w:lang w:val="es-ES" w:bidi="es-ES"/>
      </w:rPr>
      <mc:AlternateContent>
        <mc:Choice Requires="wpg">
          <w:drawing>
            <wp:anchor distT="0" distB="0" distL="114300" distR="114300" simplePos="0" relativeHeight="251659264" behindDoc="0" locked="0" layoutInCell="1" allowOverlap="1" wp14:anchorId="1D7E8627" wp14:editId="19ED3D65">
              <wp:simplePos x="0" y="0"/>
              <wp:positionH relativeFrom="column">
                <wp:posOffset>2124635</wp:posOffset>
              </wp:positionH>
              <wp:positionV relativeFrom="paragraph">
                <wp:posOffset>874059</wp:posOffset>
              </wp:positionV>
              <wp:extent cx="5164083" cy="4491317"/>
              <wp:effectExtent l="0" t="0" r="5080" b="5080"/>
              <wp:wrapNone/>
              <wp:docPr id="1031" name="Grupo 1031"/>
              <wp:cNvGraphicFramePr/>
              <a:graphic xmlns:a="http://schemas.openxmlformats.org/drawingml/2006/main">
                <a:graphicData uri="http://schemas.microsoft.com/office/word/2010/wordprocessingGroup">
                  <wpg:wgp>
                    <wpg:cNvGrpSpPr/>
                    <wpg:grpSpPr>
                      <a:xfrm>
                        <a:off x="0" y="0"/>
                        <a:ext cx="5164083" cy="4491317"/>
                        <a:chOff x="4097317" y="0"/>
                        <a:chExt cx="1605295" cy="1858162"/>
                      </a:xfrm>
                    </wpg:grpSpPr>
                    <wps:wsp>
                      <wps:cNvPr id="1032" name="Forma libre: Forma 1032"/>
                      <wps:cNvSpPr/>
                      <wps:spPr>
                        <a:xfrm>
                          <a:off x="4204544" y="153439"/>
                          <a:ext cx="1453620" cy="1704723"/>
                        </a:xfrm>
                        <a:custGeom>
                          <a:avLst/>
                          <a:gdLst>
                            <a:gd name="connsiteX0" fmla="*/ 2196362 w 2832694"/>
                            <a:gd name="connsiteY0" fmla="*/ 3227449 h 3322022"/>
                            <a:gd name="connsiteX1" fmla="*/ 2246844 w 2832694"/>
                            <a:gd name="connsiteY1" fmla="*/ 3228758 h 3322022"/>
                            <a:gd name="connsiteX2" fmla="*/ 2370669 w 2832694"/>
                            <a:gd name="connsiteY2" fmla="*/ 3238283 h 3322022"/>
                            <a:gd name="connsiteX3" fmla="*/ 2384957 w 2832694"/>
                            <a:gd name="connsiteY3" fmla="*/ 3246856 h 3322022"/>
                            <a:gd name="connsiteX4" fmla="*/ 2319234 w 2832694"/>
                            <a:gd name="connsiteY4" fmla="*/ 3268763 h 3322022"/>
                            <a:gd name="connsiteX5" fmla="*/ 2168739 w 2832694"/>
                            <a:gd name="connsiteY5" fmla="*/ 3247808 h 3322022"/>
                            <a:gd name="connsiteX6" fmla="*/ 1893467 w 2832694"/>
                            <a:gd name="connsiteY6" fmla="*/ 3249713 h 3322022"/>
                            <a:gd name="connsiteX7" fmla="*/ 1898229 w 2832694"/>
                            <a:gd name="connsiteY7" fmla="*/ 3233521 h 3322022"/>
                            <a:gd name="connsiteX8" fmla="*/ 2145879 w 2832694"/>
                            <a:gd name="connsiteY8" fmla="*/ 3232568 h 3322022"/>
                            <a:gd name="connsiteX9" fmla="*/ 2196362 w 2832694"/>
                            <a:gd name="connsiteY9" fmla="*/ 3227449 h 3322022"/>
                            <a:gd name="connsiteX10" fmla="*/ 1332950 w 2832694"/>
                            <a:gd name="connsiteY10" fmla="*/ 3218117 h 3322022"/>
                            <a:gd name="connsiteX11" fmla="*/ 1459127 w 2832694"/>
                            <a:gd name="connsiteY11" fmla="*/ 3242093 h 3322022"/>
                            <a:gd name="connsiteX12" fmla="*/ 1462641 w 2832694"/>
                            <a:gd name="connsiteY12" fmla="*/ 3244467 h 3322022"/>
                            <a:gd name="connsiteX13" fmla="*/ 1464842 w 2832694"/>
                            <a:gd name="connsiteY13" fmla="*/ 3241855 h 3322022"/>
                            <a:gd name="connsiteX14" fmla="*/ 1476272 w 2832694"/>
                            <a:gd name="connsiteY14" fmla="*/ 3243998 h 3322022"/>
                            <a:gd name="connsiteX15" fmla="*/ 1560092 w 2832694"/>
                            <a:gd name="connsiteY15" fmla="*/ 3241141 h 3322022"/>
                            <a:gd name="connsiteX16" fmla="*/ 1587953 w 2832694"/>
                            <a:gd name="connsiteY16" fmla="*/ 3237331 h 3322022"/>
                            <a:gd name="connsiteX17" fmla="*/ 1614385 w 2832694"/>
                            <a:gd name="connsiteY17" fmla="*/ 3244951 h 3322022"/>
                            <a:gd name="connsiteX18" fmla="*/ 1605812 w 2832694"/>
                            <a:gd name="connsiteY18" fmla="*/ 3259239 h 3322022"/>
                            <a:gd name="connsiteX19" fmla="*/ 1477268 w 2832694"/>
                            <a:gd name="connsiteY19" fmla="*/ 3267430 h 3322022"/>
                            <a:gd name="connsiteX20" fmla="*/ 1470062 w 2832694"/>
                            <a:gd name="connsiteY20" fmla="*/ 3260424 h 3322022"/>
                            <a:gd name="connsiteX21" fmla="*/ 1464842 w 2832694"/>
                            <a:gd name="connsiteY21" fmla="*/ 3264001 h 3322022"/>
                            <a:gd name="connsiteX22" fmla="*/ 1387689 w 2832694"/>
                            <a:gd name="connsiteY22" fmla="*/ 3258286 h 3322022"/>
                            <a:gd name="connsiteX23" fmla="*/ 1254339 w 2832694"/>
                            <a:gd name="connsiteY23" fmla="*/ 3289718 h 3322022"/>
                            <a:gd name="connsiteX24" fmla="*/ 1238147 w 2832694"/>
                            <a:gd name="connsiteY24" fmla="*/ 3289718 h 3322022"/>
                            <a:gd name="connsiteX25" fmla="*/ 1290534 w 2832694"/>
                            <a:gd name="connsiteY25" fmla="*/ 3219233 h 3322022"/>
                            <a:gd name="connsiteX26" fmla="*/ 1332950 w 2832694"/>
                            <a:gd name="connsiteY26" fmla="*/ 3218117 h 3322022"/>
                            <a:gd name="connsiteX27" fmla="*/ 1163361 w 2832694"/>
                            <a:gd name="connsiteY27" fmla="*/ 3183544 h 3322022"/>
                            <a:gd name="connsiteX28" fmla="*/ 1227669 w 2832694"/>
                            <a:gd name="connsiteY28" fmla="*/ 3206850 h 3322022"/>
                            <a:gd name="connsiteX29" fmla="*/ 1214334 w 2832694"/>
                            <a:gd name="connsiteY29" fmla="*/ 3224948 h 3322022"/>
                            <a:gd name="connsiteX30" fmla="*/ 1034312 w 2832694"/>
                            <a:gd name="connsiteY30" fmla="*/ 3318293 h 3322022"/>
                            <a:gd name="connsiteX31" fmla="*/ 1020977 w 2832694"/>
                            <a:gd name="connsiteY31" fmla="*/ 3309720 h 3322022"/>
                            <a:gd name="connsiteX32" fmla="*/ 1163361 w 2832694"/>
                            <a:gd name="connsiteY32" fmla="*/ 3183544 h 3322022"/>
                            <a:gd name="connsiteX33" fmla="*/ 134199 w 2832694"/>
                            <a:gd name="connsiteY33" fmla="*/ 3164941 h 3322022"/>
                            <a:gd name="connsiteX34" fmla="*/ 178967 w 2832694"/>
                            <a:gd name="connsiteY34" fmla="*/ 3176371 h 3322022"/>
                            <a:gd name="connsiteX35" fmla="*/ 188492 w 2832694"/>
                            <a:gd name="connsiteY35" fmla="*/ 3186848 h 3322022"/>
                            <a:gd name="connsiteX36" fmla="*/ 220877 w 2832694"/>
                            <a:gd name="connsiteY36" fmla="*/ 3190658 h 3322022"/>
                            <a:gd name="connsiteX37" fmla="*/ 667599 w 2832694"/>
                            <a:gd name="connsiteY37" fmla="*/ 3212566 h 3322022"/>
                            <a:gd name="connsiteX38" fmla="*/ 667599 w 2832694"/>
                            <a:gd name="connsiteY38" fmla="*/ 3231616 h 3322022"/>
                            <a:gd name="connsiteX39" fmla="*/ 183729 w 2832694"/>
                            <a:gd name="connsiteY39" fmla="*/ 3211613 h 3322022"/>
                            <a:gd name="connsiteX40" fmla="*/ 174204 w 2832694"/>
                            <a:gd name="connsiteY40" fmla="*/ 3203993 h 3322022"/>
                            <a:gd name="connsiteX41" fmla="*/ 31329 w 2832694"/>
                            <a:gd name="connsiteY41" fmla="*/ 3253523 h 3322022"/>
                            <a:gd name="connsiteX42" fmla="*/ 22757 w 2832694"/>
                            <a:gd name="connsiteY42" fmla="*/ 3237331 h 3322022"/>
                            <a:gd name="connsiteX43" fmla="*/ 134199 w 2832694"/>
                            <a:gd name="connsiteY43" fmla="*/ 3164941 h 3322022"/>
                            <a:gd name="connsiteX44" fmla="*/ 1126586 w 2832694"/>
                            <a:gd name="connsiteY44" fmla="*/ 2310191 h 3322022"/>
                            <a:gd name="connsiteX45" fmla="*/ 1134325 w 2832694"/>
                            <a:gd name="connsiteY45" fmla="*/ 2317215 h 3322022"/>
                            <a:gd name="connsiteX46" fmla="*/ 1141945 w 2832694"/>
                            <a:gd name="connsiteY46" fmla="*/ 2682975 h 3322022"/>
                            <a:gd name="connsiteX47" fmla="*/ 1158137 w 2832694"/>
                            <a:gd name="connsiteY47" fmla="*/ 2861093 h 3322022"/>
                            <a:gd name="connsiteX48" fmla="*/ 1140040 w 2832694"/>
                            <a:gd name="connsiteY48" fmla="*/ 2955390 h 3322022"/>
                            <a:gd name="connsiteX49" fmla="*/ 1061935 w 2832694"/>
                            <a:gd name="connsiteY49" fmla="*/ 3004920 h 3322022"/>
                            <a:gd name="connsiteX50" fmla="*/ 1011452 w 2832694"/>
                            <a:gd name="connsiteY50" fmla="*/ 3048735 h 3322022"/>
                            <a:gd name="connsiteX51" fmla="*/ 993355 w 2832694"/>
                            <a:gd name="connsiteY51" fmla="*/ 3115410 h 3322022"/>
                            <a:gd name="connsiteX52" fmla="*/ 922632 w 2832694"/>
                            <a:gd name="connsiteY52" fmla="*/ 3178037 h 3322022"/>
                            <a:gd name="connsiteX53" fmla="*/ 886448 w 2832694"/>
                            <a:gd name="connsiteY53" fmla="*/ 3188917 h 3322022"/>
                            <a:gd name="connsiteX54" fmla="*/ 944658 w 2832694"/>
                            <a:gd name="connsiteY54" fmla="*/ 3195108 h 3322022"/>
                            <a:gd name="connsiteX55" fmla="*/ 1050505 w 2832694"/>
                            <a:gd name="connsiteY55" fmla="*/ 3230663 h 3322022"/>
                            <a:gd name="connsiteX56" fmla="*/ 1040980 w 2832694"/>
                            <a:gd name="connsiteY56" fmla="*/ 3252570 h 3322022"/>
                            <a:gd name="connsiteX57" fmla="*/ 649502 w 2832694"/>
                            <a:gd name="connsiteY57" fmla="*/ 3281145 h 3322022"/>
                            <a:gd name="connsiteX58" fmla="*/ 637120 w 2832694"/>
                            <a:gd name="connsiteY58" fmla="*/ 3269715 h 3322022"/>
                            <a:gd name="connsiteX59" fmla="*/ 780642 w 2832694"/>
                            <a:gd name="connsiteY59" fmla="*/ 3189466 h 3322022"/>
                            <a:gd name="connsiteX60" fmla="*/ 813594 w 2832694"/>
                            <a:gd name="connsiteY60" fmla="*/ 3185753 h 3322022"/>
                            <a:gd name="connsiteX61" fmla="*/ 815297 w 2832694"/>
                            <a:gd name="connsiteY61" fmla="*/ 3175656 h 3322022"/>
                            <a:gd name="connsiteX62" fmla="*/ 823810 w 2832694"/>
                            <a:gd name="connsiteY62" fmla="*/ 3169703 h 3322022"/>
                            <a:gd name="connsiteX63" fmla="*/ 936205 w 2832694"/>
                            <a:gd name="connsiteY63" fmla="*/ 3132555 h 3322022"/>
                            <a:gd name="connsiteX64" fmla="*/ 986687 w 2832694"/>
                            <a:gd name="connsiteY64" fmla="*/ 3022065 h 3322022"/>
                            <a:gd name="connsiteX65" fmla="*/ 1120990 w 2832694"/>
                            <a:gd name="connsiteY65" fmla="*/ 2927768 h 3322022"/>
                            <a:gd name="connsiteX66" fmla="*/ 1117180 w 2832694"/>
                            <a:gd name="connsiteY66" fmla="*/ 2758223 h 3322022"/>
                            <a:gd name="connsiteX67" fmla="*/ 1108607 w 2832694"/>
                            <a:gd name="connsiteY67" fmla="*/ 2608680 h 3322022"/>
                            <a:gd name="connsiteX68" fmla="*/ 1118132 w 2832694"/>
                            <a:gd name="connsiteY68" fmla="*/ 2315310 h 3322022"/>
                            <a:gd name="connsiteX69" fmla="*/ 1126586 w 2832694"/>
                            <a:gd name="connsiteY69" fmla="*/ 2310191 h 3322022"/>
                            <a:gd name="connsiteX70" fmla="*/ 1984907 w 2832694"/>
                            <a:gd name="connsiteY70" fmla="*/ 1995270 h 3322022"/>
                            <a:gd name="connsiteX71" fmla="*/ 1984907 w 2832694"/>
                            <a:gd name="connsiteY71" fmla="*/ 2017178 h 3322022"/>
                            <a:gd name="connsiteX72" fmla="*/ 1492465 w 2832694"/>
                            <a:gd name="connsiteY72" fmla="*/ 2496285 h 3322022"/>
                            <a:gd name="connsiteX73" fmla="*/ 1483027 w 2832694"/>
                            <a:gd name="connsiteY73" fmla="*/ 2499432 h 3322022"/>
                            <a:gd name="connsiteX74" fmla="*/ 1479129 w 2832694"/>
                            <a:gd name="connsiteY74" fmla="*/ 2668688 h 3322022"/>
                            <a:gd name="connsiteX75" fmla="*/ 1485797 w 2832694"/>
                            <a:gd name="connsiteY75" fmla="*/ 2965868 h 3322022"/>
                            <a:gd name="connsiteX76" fmla="*/ 1593429 w 2832694"/>
                            <a:gd name="connsiteY76" fmla="*/ 3183038 h 3322022"/>
                            <a:gd name="connsiteX77" fmla="*/ 1854414 w 2832694"/>
                            <a:gd name="connsiteY77" fmla="*/ 3227806 h 3322022"/>
                            <a:gd name="connsiteX78" fmla="*/ 1867749 w 2832694"/>
                            <a:gd name="connsiteY78" fmla="*/ 3260191 h 3322022"/>
                            <a:gd name="connsiteX79" fmla="*/ 1475319 w 2832694"/>
                            <a:gd name="connsiteY79" fmla="*/ 3056356 h 3322022"/>
                            <a:gd name="connsiteX80" fmla="*/ 1450554 w 2832694"/>
                            <a:gd name="connsiteY80" fmla="*/ 2732506 h 3322022"/>
                            <a:gd name="connsiteX81" fmla="*/ 1466747 w 2832694"/>
                            <a:gd name="connsiteY81" fmla="*/ 2379128 h 3322022"/>
                            <a:gd name="connsiteX82" fmla="*/ 1485797 w 2832694"/>
                            <a:gd name="connsiteY82" fmla="*/ 2379128 h 3322022"/>
                            <a:gd name="connsiteX83" fmla="*/ 1483533 w 2832694"/>
                            <a:gd name="connsiteY83" fmla="*/ 2477444 h 3322022"/>
                            <a:gd name="connsiteX84" fmla="*/ 1563783 w 2832694"/>
                            <a:gd name="connsiteY84" fmla="*/ 2323570 h 3322022"/>
                            <a:gd name="connsiteX85" fmla="*/ 1984907 w 2832694"/>
                            <a:gd name="connsiteY85" fmla="*/ 1995270 h 3322022"/>
                            <a:gd name="connsiteX86" fmla="*/ 819136 w 2832694"/>
                            <a:gd name="connsiteY86" fmla="*/ 1905646 h 3322022"/>
                            <a:gd name="connsiteX87" fmla="*/ 855242 w 2832694"/>
                            <a:gd name="connsiteY87" fmla="*/ 1909545 h 3322022"/>
                            <a:gd name="connsiteX88" fmla="*/ 849527 w 2832694"/>
                            <a:gd name="connsiteY88" fmla="*/ 1932405 h 3322022"/>
                            <a:gd name="connsiteX89" fmla="*/ 695222 w 2832694"/>
                            <a:gd name="connsiteY89" fmla="*/ 2040990 h 3322022"/>
                            <a:gd name="connsiteX90" fmla="*/ 577112 w 2832694"/>
                            <a:gd name="connsiteY90" fmla="*/ 2150528 h 3322022"/>
                            <a:gd name="connsiteX91" fmla="*/ 556157 w 2832694"/>
                            <a:gd name="connsiteY91" fmla="*/ 2129573 h 3322022"/>
                            <a:gd name="connsiteX92" fmla="*/ 730464 w 2832694"/>
                            <a:gd name="connsiteY92" fmla="*/ 1968600 h 3322022"/>
                            <a:gd name="connsiteX93" fmla="*/ 819136 w 2832694"/>
                            <a:gd name="connsiteY93" fmla="*/ 1905646 h 3322022"/>
                            <a:gd name="connsiteX94" fmla="*/ 1218502 w 2832694"/>
                            <a:gd name="connsiteY94" fmla="*/ 1881685 h 3322022"/>
                            <a:gd name="connsiteX95" fmla="*/ 1228622 w 2832694"/>
                            <a:gd name="connsiteY95" fmla="*/ 1888591 h 3322022"/>
                            <a:gd name="connsiteX96" fmla="*/ 1521040 w 2832694"/>
                            <a:gd name="connsiteY96" fmla="*/ 2172436 h 3322022"/>
                            <a:gd name="connsiteX97" fmla="*/ 1502943 w 2832694"/>
                            <a:gd name="connsiteY97" fmla="*/ 2190533 h 3322022"/>
                            <a:gd name="connsiteX98" fmla="*/ 1210525 w 2832694"/>
                            <a:gd name="connsiteY98" fmla="*/ 1893353 h 3322022"/>
                            <a:gd name="connsiteX99" fmla="*/ 1218502 w 2832694"/>
                            <a:gd name="connsiteY99" fmla="*/ 1881685 h 3322022"/>
                            <a:gd name="connsiteX100" fmla="*/ 2563074 w 2832694"/>
                            <a:gd name="connsiteY100" fmla="*/ 1807628 h 3322022"/>
                            <a:gd name="connsiteX101" fmla="*/ 2589744 w 2832694"/>
                            <a:gd name="connsiteY101" fmla="*/ 1880018 h 3322022"/>
                            <a:gd name="connsiteX102" fmla="*/ 2520212 w 2832694"/>
                            <a:gd name="connsiteY102" fmla="*/ 2104808 h 3322022"/>
                            <a:gd name="connsiteX103" fmla="*/ 2435439 w 2832694"/>
                            <a:gd name="connsiteY103" fmla="*/ 2154338 h 3322022"/>
                            <a:gd name="connsiteX104" fmla="*/ 2384004 w 2832694"/>
                            <a:gd name="connsiteY104" fmla="*/ 2107665 h 3322022"/>
                            <a:gd name="connsiteX105" fmla="*/ 2339356 w 2832694"/>
                            <a:gd name="connsiteY105" fmla="*/ 2089806 h 3322022"/>
                            <a:gd name="connsiteX106" fmla="*/ 2295868 w 2832694"/>
                            <a:gd name="connsiteY106" fmla="*/ 2077192 h 3322022"/>
                            <a:gd name="connsiteX107" fmla="*/ 2310662 w 2832694"/>
                            <a:gd name="connsiteY107" fmla="*/ 2092187 h 3322022"/>
                            <a:gd name="connsiteX108" fmla="*/ 2345904 w 2832694"/>
                            <a:gd name="connsiteY108" fmla="*/ 2158148 h 3322022"/>
                            <a:gd name="connsiteX109" fmla="*/ 2326854 w 2832694"/>
                            <a:gd name="connsiteY109" fmla="*/ 2163863 h 3322022"/>
                            <a:gd name="connsiteX110" fmla="*/ 2293874 w 2832694"/>
                            <a:gd name="connsiteY110" fmla="*/ 2103736 h 3322022"/>
                            <a:gd name="connsiteX111" fmla="*/ 2249997 w 2832694"/>
                            <a:gd name="connsiteY111" fmla="*/ 2052913 h 3322022"/>
                            <a:gd name="connsiteX112" fmla="*/ 2220412 w 2832694"/>
                            <a:gd name="connsiteY112" fmla="*/ 2036705 h 3322022"/>
                            <a:gd name="connsiteX113" fmla="*/ 2149689 w 2832694"/>
                            <a:gd name="connsiteY113" fmla="*/ 1994318 h 3322022"/>
                            <a:gd name="connsiteX114" fmla="*/ 2020149 w 2832694"/>
                            <a:gd name="connsiteY114" fmla="*/ 1974315 h 3322022"/>
                            <a:gd name="connsiteX115" fmla="*/ 1930614 w 2832694"/>
                            <a:gd name="connsiteY115" fmla="*/ 1990508 h 3322022"/>
                            <a:gd name="connsiteX116" fmla="*/ 1638197 w 2832694"/>
                            <a:gd name="connsiteY116" fmla="*/ 1826678 h 3322022"/>
                            <a:gd name="connsiteX117" fmla="*/ 1649627 w 2832694"/>
                            <a:gd name="connsiteY117" fmla="*/ 1817153 h 3322022"/>
                            <a:gd name="connsiteX118" fmla="*/ 1929662 w 2832694"/>
                            <a:gd name="connsiteY118" fmla="*/ 1965743 h 3322022"/>
                            <a:gd name="connsiteX119" fmla="*/ 2081109 w 2832694"/>
                            <a:gd name="connsiteY119" fmla="*/ 1941930 h 3322022"/>
                            <a:gd name="connsiteX120" fmla="*/ 2183979 w 2832694"/>
                            <a:gd name="connsiteY120" fmla="*/ 1979078 h 3322022"/>
                            <a:gd name="connsiteX121" fmla="*/ 2307804 w 2832694"/>
                            <a:gd name="connsiteY121" fmla="*/ 2049563 h 3322022"/>
                            <a:gd name="connsiteX122" fmla="*/ 2414484 w 2832694"/>
                            <a:gd name="connsiteY122" fmla="*/ 2090520 h 3322022"/>
                            <a:gd name="connsiteX123" fmla="*/ 2425914 w 2832694"/>
                            <a:gd name="connsiteY123" fmla="*/ 2102903 h 3322022"/>
                            <a:gd name="connsiteX124" fmla="*/ 2454489 w 2832694"/>
                            <a:gd name="connsiteY124" fmla="*/ 2113380 h 3322022"/>
                            <a:gd name="connsiteX125" fmla="*/ 2484969 w 2832694"/>
                            <a:gd name="connsiteY125" fmla="*/ 2099093 h 3322022"/>
                            <a:gd name="connsiteX126" fmla="*/ 2517354 w 2832694"/>
                            <a:gd name="connsiteY126" fmla="*/ 2005748 h 3322022"/>
                            <a:gd name="connsiteX127" fmla="*/ 2542119 w 2832694"/>
                            <a:gd name="connsiteY127" fmla="*/ 1925738 h 3322022"/>
                            <a:gd name="connsiteX128" fmla="*/ 2563074 w 2832694"/>
                            <a:gd name="connsiteY128" fmla="*/ 1840965 h 3322022"/>
                            <a:gd name="connsiteX129" fmla="*/ 2563074 w 2832694"/>
                            <a:gd name="connsiteY129" fmla="*/ 1807628 h 3322022"/>
                            <a:gd name="connsiteX130" fmla="*/ 1974429 w 2832694"/>
                            <a:gd name="connsiteY130" fmla="*/ 1751431 h 3322022"/>
                            <a:gd name="connsiteX131" fmla="*/ 1974429 w 2832694"/>
                            <a:gd name="connsiteY131" fmla="*/ 1778101 h 3322022"/>
                            <a:gd name="connsiteX132" fmla="*/ 1626767 w 2832694"/>
                            <a:gd name="connsiteY132" fmla="*/ 1811438 h 3322022"/>
                            <a:gd name="connsiteX133" fmla="*/ 1339112 w 2832694"/>
                            <a:gd name="connsiteY133" fmla="*/ 1992413 h 3322022"/>
                            <a:gd name="connsiteX134" fmla="*/ 1327682 w 2832694"/>
                            <a:gd name="connsiteY134" fmla="*/ 1980031 h 3322022"/>
                            <a:gd name="connsiteX135" fmla="*/ 1604859 w 2832694"/>
                            <a:gd name="connsiteY135" fmla="*/ 1791436 h 3322022"/>
                            <a:gd name="connsiteX136" fmla="*/ 1974429 w 2832694"/>
                            <a:gd name="connsiteY136" fmla="*/ 1751431 h 3322022"/>
                            <a:gd name="connsiteX137" fmla="*/ 717606 w 2832694"/>
                            <a:gd name="connsiteY137" fmla="*/ 1592482 h 3322022"/>
                            <a:gd name="connsiteX138" fmla="*/ 719987 w 2832694"/>
                            <a:gd name="connsiteY138" fmla="*/ 1604745 h 3322022"/>
                            <a:gd name="connsiteX139" fmla="*/ 918107 w 2832694"/>
                            <a:gd name="connsiteY139" fmla="*/ 1719998 h 3322022"/>
                            <a:gd name="connsiteX140" fmla="*/ 1076222 w 2832694"/>
                            <a:gd name="connsiteY140" fmla="*/ 1760003 h 3322022"/>
                            <a:gd name="connsiteX141" fmla="*/ 1154327 w 2832694"/>
                            <a:gd name="connsiteY141" fmla="*/ 1882875 h 3322022"/>
                            <a:gd name="connsiteX142" fmla="*/ 1218145 w 2832694"/>
                            <a:gd name="connsiteY142" fmla="*/ 2072423 h 3322022"/>
                            <a:gd name="connsiteX143" fmla="*/ 1190522 w 2832694"/>
                            <a:gd name="connsiteY143" fmla="*/ 2080042 h 3322022"/>
                            <a:gd name="connsiteX144" fmla="*/ 1108607 w 2832694"/>
                            <a:gd name="connsiteY144" fmla="*/ 1844775 h 3322022"/>
                            <a:gd name="connsiteX145" fmla="*/ 1012405 w 2832694"/>
                            <a:gd name="connsiteY145" fmla="*/ 1763812 h 3322022"/>
                            <a:gd name="connsiteX146" fmla="*/ 912392 w 2832694"/>
                            <a:gd name="connsiteY146" fmla="*/ 1742858 h 3322022"/>
                            <a:gd name="connsiteX147" fmla="*/ 706652 w 2832694"/>
                            <a:gd name="connsiteY147" fmla="*/ 1595220 h 3322022"/>
                            <a:gd name="connsiteX148" fmla="*/ 717606 w 2832694"/>
                            <a:gd name="connsiteY148" fmla="*/ 1592482 h 3322022"/>
                            <a:gd name="connsiteX149" fmla="*/ 593186 w 2832694"/>
                            <a:gd name="connsiteY149" fmla="*/ 1567956 h 3322022"/>
                            <a:gd name="connsiteX150" fmla="*/ 605687 w 2832694"/>
                            <a:gd name="connsiteY150" fmla="*/ 1587601 h 3322022"/>
                            <a:gd name="connsiteX151" fmla="*/ 742847 w 2832694"/>
                            <a:gd name="connsiteY151" fmla="*/ 1840966 h 3322022"/>
                            <a:gd name="connsiteX152" fmla="*/ 1000974 w 2832694"/>
                            <a:gd name="connsiteY152" fmla="*/ 1868588 h 3322022"/>
                            <a:gd name="connsiteX153" fmla="*/ 1108607 w 2832694"/>
                            <a:gd name="connsiteY153" fmla="*/ 2275306 h 3322022"/>
                            <a:gd name="connsiteX154" fmla="*/ 1107319 w 2832694"/>
                            <a:gd name="connsiteY154" fmla="*/ 2275978 h 3322022"/>
                            <a:gd name="connsiteX155" fmla="*/ 1108957 w 2832694"/>
                            <a:gd name="connsiteY155" fmla="*/ 2317498 h 3322022"/>
                            <a:gd name="connsiteX156" fmla="*/ 1100987 w 2832694"/>
                            <a:gd name="connsiteY156" fmla="*/ 2370555 h 3322022"/>
                            <a:gd name="connsiteX157" fmla="*/ 1084795 w 2832694"/>
                            <a:gd name="connsiteY157" fmla="*/ 2365793 h 3322022"/>
                            <a:gd name="connsiteX158" fmla="*/ 915250 w 2832694"/>
                            <a:gd name="connsiteY158" fmla="*/ 2049563 h 3322022"/>
                            <a:gd name="connsiteX159" fmla="*/ 920965 w 2832694"/>
                            <a:gd name="connsiteY159" fmla="*/ 2028608 h 3322022"/>
                            <a:gd name="connsiteX160" fmla="*/ 1075270 w 2832694"/>
                            <a:gd name="connsiteY160" fmla="*/ 2166006 h 3322022"/>
                            <a:gd name="connsiteX161" fmla="*/ 1097349 w 2832694"/>
                            <a:gd name="connsiteY161" fmla="*/ 2235071 h 3322022"/>
                            <a:gd name="connsiteX162" fmla="*/ 1104573 w 2832694"/>
                            <a:gd name="connsiteY162" fmla="*/ 2197603 h 3322022"/>
                            <a:gd name="connsiteX163" fmla="*/ 1064792 w 2832694"/>
                            <a:gd name="connsiteY163" fmla="*/ 1982888 h 3322022"/>
                            <a:gd name="connsiteX164" fmla="*/ 952397 w 2832694"/>
                            <a:gd name="connsiteY164" fmla="*/ 1880971 h 3322022"/>
                            <a:gd name="connsiteX165" fmla="*/ 796187 w 2832694"/>
                            <a:gd name="connsiteY165" fmla="*/ 1884781 h 3322022"/>
                            <a:gd name="connsiteX166" fmla="*/ 574254 w 2832694"/>
                            <a:gd name="connsiteY166" fmla="*/ 1579028 h 3322022"/>
                            <a:gd name="connsiteX167" fmla="*/ 593186 w 2832694"/>
                            <a:gd name="connsiteY167" fmla="*/ 1567956 h 3322022"/>
                            <a:gd name="connsiteX168" fmla="*/ 178491 w 2832694"/>
                            <a:gd name="connsiteY168" fmla="*/ 1070155 h 3322022"/>
                            <a:gd name="connsiteX169" fmla="*/ 194207 w 2832694"/>
                            <a:gd name="connsiteY169" fmla="*/ 1086585 h 3322022"/>
                            <a:gd name="connsiteX170" fmla="*/ 270407 w 2832694"/>
                            <a:gd name="connsiteY170" fmla="*/ 1378050 h 3322022"/>
                            <a:gd name="connsiteX171" fmla="*/ 580922 w 2832694"/>
                            <a:gd name="connsiteY171" fmla="*/ 1447583 h 3322022"/>
                            <a:gd name="connsiteX172" fmla="*/ 809522 w 2832694"/>
                            <a:gd name="connsiteY172" fmla="*/ 1479968 h 3322022"/>
                            <a:gd name="connsiteX173" fmla="*/ 935252 w 2832694"/>
                            <a:gd name="connsiteY173" fmla="*/ 1680945 h 3322022"/>
                            <a:gd name="connsiteX174" fmla="*/ 919060 w 2832694"/>
                            <a:gd name="connsiteY174" fmla="*/ 1687613 h 3322022"/>
                            <a:gd name="connsiteX175" fmla="*/ 696175 w 2832694"/>
                            <a:gd name="connsiteY175" fmla="*/ 1462823 h 3322022"/>
                            <a:gd name="connsiteX176" fmla="*/ 543775 w 2832694"/>
                            <a:gd name="connsiteY176" fmla="*/ 1483778 h 3322022"/>
                            <a:gd name="connsiteX177" fmla="*/ 404710 w 2832694"/>
                            <a:gd name="connsiteY177" fmla="*/ 1475205 h 3322022"/>
                            <a:gd name="connsiteX178" fmla="*/ 400833 w 2832694"/>
                            <a:gd name="connsiteY178" fmla="*/ 1474078 h 3322022"/>
                            <a:gd name="connsiteX179" fmla="*/ 376298 w 2832694"/>
                            <a:gd name="connsiteY179" fmla="*/ 1503334 h 3322022"/>
                            <a:gd name="connsiteX180" fmla="*/ 232307 w 2832694"/>
                            <a:gd name="connsiteY180" fmla="*/ 1518068 h 3322022"/>
                            <a:gd name="connsiteX181" fmla="*/ 242784 w 2832694"/>
                            <a:gd name="connsiteY181" fmla="*/ 1499971 h 3322022"/>
                            <a:gd name="connsiteX182" fmla="*/ 366148 w 2832694"/>
                            <a:gd name="connsiteY182" fmla="*/ 1488317 h 3322022"/>
                            <a:gd name="connsiteX183" fmla="*/ 383143 w 2832694"/>
                            <a:gd name="connsiteY183" fmla="*/ 1468935 h 3322022"/>
                            <a:gd name="connsiteX184" fmla="*/ 346042 w 2832694"/>
                            <a:gd name="connsiteY184" fmla="*/ 1458149 h 3322022"/>
                            <a:gd name="connsiteX185" fmla="*/ 198970 w 2832694"/>
                            <a:gd name="connsiteY185" fmla="*/ 1352333 h 3322022"/>
                            <a:gd name="connsiteX186" fmla="*/ 154440 w 2832694"/>
                            <a:gd name="connsiteY186" fmla="*/ 1224103 h 3322022"/>
                            <a:gd name="connsiteX187" fmla="*/ 153996 w 2832694"/>
                            <a:gd name="connsiteY187" fmla="*/ 1183046 h 3322022"/>
                            <a:gd name="connsiteX188" fmla="*/ 123410 w 2832694"/>
                            <a:gd name="connsiteY188" fmla="*/ 1184529 h 3322022"/>
                            <a:gd name="connsiteX189" fmla="*/ 850 w 2832694"/>
                            <a:gd name="connsiteY189" fmla="*/ 1088490 h 3322022"/>
                            <a:gd name="connsiteX190" fmla="*/ 25615 w 2832694"/>
                            <a:gd name="connsiteY190" fmla="*/ 1081823 h 3322022"/>
                            <a:gd name="connsiteX191" fmla="*/ 129020 w 2832694"/>
                            <a:gd name="connsiteY191" fmla="*/ 1165271 h 3322022"/>
                            <a:gd name="connsiteX192" fmla="*/ 153806 w 2832694"/>
                            <a:gd name="connsiteY192" fmla="*/ 1165471 h 3322022"/>
                            <a:gd name="connsiteX193" fmla="*/ 153696 w 2832694"/>
                            <a:gd name="connsiteY193" fmla="*/ 1155299 h 3322022"/>
                            <a:gd name="connsiteX194" fmla="*/ 159917 w 2832694"/>
                            <a:gd name="connsiteY194" fmla="*/ 1086585 h 3322022"/>
                            <a:gd name="connsiteX195" fmla="*/ 178491 w 2832694"/>
                            <a:gd name="connsiteY195" fmla="*/ 1070155 h 3322022"/>
                            <a:gd name="connsiteX196" fmla="*/ 1515325 w 2832694"/>
                            <a:gd name="connsiteY196" fmla="*/ 979905 h 3322022"/>
                            <a:gd name="connsiteX197" fmla="*/ 1521040 w 2832694"/>
                            <a:gd name="connsiteY197" fmla="*/ 1001813 h 3322022"/>
                            <a:gd name="connsiteX198" fmla="*/ 1355305 w 2832694"/>
                            <a:gd name="connsiteY198" fmla="*/ 1107540 h 3322022"/>
                            <a:gd name="connsiteX199" fmla="*/ 1274342 w 2832694"/>
                            <a:gd name="connsiteY199" fmla="*/ 1237080 h 3322022"/>
                            <a:gd name="connsiteX200" fmla="*/ 1088605 w 2832694"/>
                            <a:gd name="connsiteY200" fmla="*/ 1295183 h 3322022"/>
                            <a:gd name="connsiteX201" fmla="*/ 1097177 w 2832694"/>
                            <a:gd name="connsiteY201" fmla="*/ 1279943 h 3322022"/>
                            <a:gd name="connsiteX202" fmla="*/ 1325777 w 2832694"/>
                            <a:gd name="connsiteY202" fmla="*/ 1107540 h 3322022"/>
                            <a:gd name="connsiteX203" fmla="*/ 1515325 w 2832694"/>
                            <a:gd name="connsiteY203" fmla="*/ 979905 h 3322022"/>
                            <a:gd name="connsiteX204" fmla="*/ 1080926 w 2832694"/>
                            <a:gd name="connsiteY204" fmla="*/ 950527 h 3322022"/>
                            <a:gd name="connsiteX205" fmla="*/ 1094320 w 2832694"/>
                            <a:gd name="connsiteY205" fmla="*/ 968475 h 3322022"/>
                            <a:gd name="connsiteX206" fmla="*/ 907630 w 2832694"/>
                            <a:gd name="connsiteY206" fmla="*/ 1189455 h 3322022"/>
                            <a:gd name="connsiteX207" fmla="*/ 894295 w 2832694"/>
                            <a:gd name="connsiteY207" fmla="*/ 1176120 h 3322022"/>
                            <a:gd name="connsiteX208" fmla="*/ 1073365 w 2832694"/>
                            <a:gd name="connsiteY208" fmla="*/ 956093 h 3322022"/>
                            <a:gd name="connsiteX209" fmla="*/ 1080926 w 2832694"/>
                            <a:gd name="connsiteY209" fmla="*/ 950527 h 3322022"/>
                            <a:gd name="connsiteX210" fmla="*/ 665115 w 2832694"/>
                            <a:gd name="connsiteY210" fmla="*/ 852419 h 3322022"/>
                            <a:gd name="connsiteX211" fmla="*/ 676172 w 2832694"/>
                            <a:gd name="connsiteY211" fmla="*/ 860843 h 3322022"/>
                            <a:gd name="connsiteX212" fmla="*/ 855243 w 2832694"/>
                            <a:gd name="connsiteY212" fmla="*/ 1141830 h 3322022"/>
                            <a:gd name="connsiteX213" fmla="*/ 1104798 w 2832694"/>
                            <a:gd name="connsiteY213" fmla="*/ 1318043 h 3322022"/>
                            <a:gd name="connsiteX214" fmla="*/ 1338160 w 2832694"/>
                            <a:gd name="connsiteY214" fmla="*/ 1363763 h 3322022"/>
                            <a:gd name="connsiteX215" fmla="*/ 1386738 w 2832694"/>
                            <a:gd name="connsiteY215" fmla="*/ 1544738 h 3322022"/>
                            <a:gd name="connsiteX216" fmla="*/ 1369593 w 2832694"/>
                            <a:gd name="connsiteY216" fmla="*/ 1539975 h 3322022"/>
                            <a:gd name="connsiteX217" fmla="*/ 1214335 w 2832694"/>
                            <a:gd name="connsiteY217" fmla="*/ 1340903 h 3322022"/>
                            <a:gd name="connsiteX218" fmla="*/ 1078127 w 2832694"/>
                            <a:gd name="connsiteY218" fmla="*/ 1348523 h 3322022"/>
                            <a:gd name="connsiteX219" fmla="*/ 975258 w 2832694"/>
                            <a:gd name="connsiteY219" fmla="*/ 1311375 h 3322022"/>
                            <a:gd name="connsiteX220" fmla="*/ 802855 w 2832694"/>
                            <a:gd name="connsiteY220" fmla="*/ 1133258 h 3322022"/>
                            <a:gd name="connsiteX221" fmla="*/ 787585 w 2832694"/>
                            <a:gd name="connsiteY221" fmla="*/ 1110613 h 3322022"/>
                            <a:gd name="connsiteX222" fmla="*/ 724408 w 2832694"/>
                            <a:gd name="connsiteY222" fmla="*/ 1146266 h 3322022"/>
                            <a:gd name="connsiteX223" fmla="*/ 488530 w 2832694"/>
                            <a:gd name="connsiteY223" fmla="*/ 1134211 h 3322022"/>
                            <a:gd name="connsiteX224" fmla="*/ 504722 w 2832694"/>
                            <a:gd name="connsiteY224" fmla="*/ 1118018 h 3322022"/>
                            <a:gd name="connsiteX225" fmla="*/ 721580 w 2832694"/>
                            <a:gd name="connsiteY225" fmla="*/ 1127797 h 3322022"/>
                            <a:gd name="connsiteX226" fmla="*/ 778166 w 2832694"/>
                            <a:gd name="connsiteY226" fmla="*/ 1096646 h 3322022"/>
                            <a:gd name="connsiteX227" fmla="*/ 719273 w 2832694"/>
                            <a:gd name="connsiteY227" fmla="*/ 1009314 h 3322022"/>
                            <a:gd name="connsiteX228" fmla="*/ 645693 w 2832694"/>
                            <a:gd name="connsiteY228" fmla="*/ 878940 h 3322022"/>
                            <a:gd name="connsiteX229" fmla="*/ 665115 w 2832694"/>
                            <a:gd name="connsiteY229" fmla="*/ 852419 h 3322022"/>
                            <a:gd name="connsiteX230" fmla="*/ 2823286 w 2832694"/>
                            <a:gd name="connsiteY230" fmla="*/ 700510 h 3322022"/>
                            <a:gd name="connsiteX231" fmla="*/ 2825965 w 2832694"/>
                            <a:gd name="connsiteY231" fmla="*/ 723683 h 3322022"/>
                            <a:gd name="connsiteX232" fmla="*/ 2400197 w 2832694"/>
                            <a:gd name="connsiteY232" fmla="*/ 902753 h 3322022"/>
                            <a:gd name="connsiteX233" fmla="*/ 2393530 w 2832694"/>
                            <a:gd name="connsiteY233" fmla="*/ 886560 h 3322022"/>
                            <a:gd name="connsiteX234" fmla="*/ 2812630 w 2832694"/>
                            <a:gd name="connsiteY234" fmla="*/ 700823 h 3322022"/>
                            <a:gd name="connsiteX235" fmla="*/ 2823286 w 2832694"/>
                            <a:gd name="connsiteY235" fmla="*/ 700510 h 3322022"/>
                            <a:gd name="connsiteX236" fmla="*/ 1837031 w 2832694"/>
                            <a:gd name="connsiteY236" fmla="*/ 546398 h 3322022"/>
                            <a:gd name="connsiteX237" fmla="*/ 1856319 w 2832694"/>
                            <a:gd name="connsiteY237" fmla="*/ 564615 h 3322022"/>
                            <a:gd name="connsiteX238" fmla="*/ 1800122 w 2832694"/>
                            <a:gd name="connsiteY238" fmla="*/ 953235 h 3322022"/>
                            <a:gd name="connsiteX239" fmla="*/ 1924825 w 2832694"/>
                            <a:gd name="connsiteY239" fmla="*/ 1169289 h 3322022"/>
                            <a:gd name="connsiteX240" fmla="*/ 1987452 w 2832694"/>
                            <a:gd name="connsiteY240" fmla="*/ 1209472 h 3322022"/>
                            <a:gd name="connsiteX241" fmla="*/ 2038485 w 2832694"/>
                            <a:gd name="connsiteY241" fmla="*/ 1109565 h 3322022"/>
                            <a:gd name="connsiteX242" fmla="*/ 2150642 w 2832694"/>
                            <a:gd name="connsiteY242" fmla="*/ 657008 h 3322022"/>
                            <a:gd name="connsiteX243" fmla="*/ 2174574 w 2832694"/>
                            <a:gd name="connsiteY243" fmla="*/ 642006 h 3322022"/>
                            <a:gd name="connsiteX244" fmla="*/ 2193504 w 2832694"/>
                            <a:gd name="connsiteY244" fmla="*/ 662723 h 3322022"/>
                            <a:gd name="connsiteX245" fmla="*/ 1856319 w 2832694"/>
                            <a:gd name="connsiteY245" fmla="*/ 1421866 h 3322022"/>
                            <a:gd name="connsiteX246" fmla="*/ 1758956 w 2832694"/>
                            <a:gd name="connsiteY246" fmla="*/ 1474834 h 3322022"/>
                            <a:gd name="connsiteX247" fmla="*/ 1668327 w 2832694"/>
                            <a:gd name="connsiteY247" fmla="*/ 1509213 h 3322022"/>
                            <a:gd name="connsiteX248" fmla="*/ 1709397 w 2832694"/>
                            <a:gd name="connsiteY248" fmla="*/ 1523664 h 3322022"/>
                            <a:gd name="connsiteX249" fmla="*/ 1794407 w 2832694"/>
                            <a:gd name="connsiteY249" fmla="*/ 1549501 h 3322022"/>
                            <a:gd name="connsiteX250" fmla="*/ 1975382 w 2832694"/>
                            <a:gd name="connsiteY250" fmla="*/ 1528546 h 3322022"/>
                            <a:gd name="connsiteX251" fmla="*/ 2127782 w 2832694"/>
                            <a:gd name="connsiteY251" fmla="*/ 1515211 h 3322022"/>
                            <a:gd name="connsiteX252" fmla="*/ 2299232 w 2832694"/>
                            <a:gd name="connsiteY252" fmla="*/ 1516163 h 3322022"/>
                            <a:gd name="connsiteX253" fmla="*/ 2308757 w 2832694"/>
                            <a:gd name="connsiteY253" fmla="*/ 1550453 h 3322022"/>
                            <a:gd name="connsiteX254" fmla="*/ 2135402 w 2832694"/>
                            <a:gd name="connsiteY254" fmla="*/ 1553311 h 3322022"/>
                            <a:gd name="connsiteX255" fmla="*/ 2038128 w 2832694"/>
                            <a:gd name="connsiteY255" fmla="*/ 1554025 h 3322022"/>
                            <a:gd name="connsiteX256" fmla="*/ 2023838 w 2832694"/>
                            <a:gd name="connsiteY256" fmla="*/ 1556922 h 3322022"/>
                            <a:gd name="connsiteX257" fmla="*/ 2027769 w 2832694"/>
                            <a:gd name="connsiteY257" fmla="*/ 1559025 h 3322022"/>
                            <a:gd name="connsiteX258" fmla="*/ 2216364 w 2832694"/>
                            <a:gd name="connsiteY258" fmla="*/ 1821916 h 3322022"/>
                            <a:gd name="connsiteX259" fmla="*/ 2203982 w 2832694"/>
                            <a:gd name="connsiteY259" fmla="*/ 1843823 h 3322022"/>
                            <a:gd name="connsiteX260" fmla="*/ 2011577 w 2832694"/>
                            <a:gd name="connsiteY260" fmla="*/ 1563788 h 3322022"/>
                            <a:gd name="connsiteX261" fmla="*/ 2014464 w 2832694"/>
                            <a:gd name="connsiteY261" fmla="*/ 1558823 h 3322022"/>
                            <a:gd name="connsiteX262" fmla="*/ 1942997 w 2832694"/>
                            <a:gd name="connsiteY262" fmla="*/ 1573313 h 3322022"/>
                            <a:gd name="connsiteX263" fmla="*/ 1778215 w 2832694"/>
                            <a:gd name="connsiteY263" fmla="*/ 1575218 h 3322022"/>
                            <a:gd name="connsiteX264" fmla="*/ 1697490 w 2832694"/>
                            <a:gd name="connsiteY264" fmla="*/ 1545452 h 3322022"/>
                            <a:gd name="connsiteX265" fmla="*/ 1637930 w 2832694"/>
                            <a:gd name="connsiteY265" fmla="*/ 1519875 h 3322022"/>
                            <a:gd name="connsiteX266" fmla="*/ 1549585 w 2832694"/>
                            <a:gd name="connsiteY266" fmla="*/ 1548980 h 3322022"/>
                            <a:gd name="connsiteX267" fmla="*/ 1445792 w 2832694"/>
                            <a:gd name="connsiteY267" fmla="*/ 1588553 h 3322022"/>
                            <a:gd name="connsiteX268" fmla="*/ 1190522 w 2832694"/>
                            <a:gd name="connsiteY268" fmla="*/ 1901926 h 3322022"/>
                            <a:gd name="connsiteX269" fmla="*/ 1173377 w 2832694"/>
                            <a:gd name="connsiteY269" fmla="*/ 1901926 h 3322022"/>
                            <a:gd name="connsiteX270" fmla="*/ 1334349 w 2832694"/>
                            <a:gd name="connsiteY270" fmla="*/ 1608556 h 3322022"/>
                            <a:gd name="connsiteX271" fmla="*/ 1730589 w 2832694"/>
                            <a:gd name="connsiteY271" fmla="*/ 1439963 h 3322022"/>
                            <a:gd name="connsiteX272" fmla="*/ 1920256 w 2832694"/>
                            <a:gd name="connsiteY272" fmla="*/ 1301151 h 3322022"/>
                            <a:gd name="connsiteX273" fmla="*/ 1976357 w 2832694"/>
                            <a:gd name="connsiteY273" fmla="*/ 1224888 h 3322022"/>
                            <a:gd name="connsiteX274" fmla="*/ 1912874 w 2832694"/>
                            <a:gd name="connsiteY274" fmla="*/ 1189455 h 3322022"/>
                            <a:gd name="connsiteX275" fmla="*/ 1772499 w 2832694"/>
                            <a:gd name="connsiteY275" fmla="*/ 975143 h 3322022"/>
                            <a:gd name="connsiteX276" fmla="*/ 1829649 w 2832694"/>
                            <a:gd name="connsiteY276" fmla="*/ 553185 h 3322022"/>
                            <a:gd name="connsiteX277" fmla="*/ 1837031 w 2832694"/>
                            <a:gd name="connsiteY277" fmla="*/ 546398 h 3322022"/>
                            <a:gd name="connsiteX278" fmla="*/ 1355305 w 2832694"/>
                            <a:gd name="connsiteY278" fmla="*/ 469366 h 3322022"/>
                            <a:gd name="connsiteX279" fmla="*/ 1541995 w 2832694"/>
                            <a:gd name="connsiteY279" fmla="*/ 544613 h 3322022"/>
                            <a:gd name="connsiteX280" fmla="*/ 1532470 w 2832694"/>
                            <a:gd name="connsiteY280" fmla="*/ 561758 h 3322022"/>
                            <a:gd name="connsiteX281" fmla="*/ 1349590 w 2832694"/>
                            <a:gd name="connsiteY281" fmla="*/ 491273 h 3322022"/>
                            <a:gd name="connsiteX282" fmla="*/ 1355305 w 2832694"/>
                            <a:gd name="connsiteY282" fmla="*/ 469366 h 3322022"/>
                            <a:gd name="connsiteX283" fmla="*/ 909653 w 2832694"/>
                            <a:gd name="connsiteY283" fmla="*/ 465199 h 3322022"/>
                            <a:gd name="connsiteX284" fmla="*/ 920964 w 2832694"/>
                            <a:gd name="connsiteY284" fmla="*/ 476986 h 3322022"/>
                            <a:gd name="connsiteX285" fmla="*/ 902510 w 2832694"/>
                            <a:gd name="connsiteY285" fmla="*/ 592476 h 3322022"/>
                            <a:gd name="connsiteX286" fmla="*/ 867011 w 2832694"/>
                            <a:gd name="connsiteY286" fmla="*/ 680980 h 3322022"/>
                            <a:gd name="connsiteX287" fmla="*/ 882270 w 2832694"/>
                            <a:gd name="connsiteY287" fmla="*/ 672129 h 3322022"/>
                            <a:gd name="connsiteX288" fmla="*/ 979067 w 2832694"/>
                            <a:gd name="connsiteY288" fmla="*/ 607478 h 3322022"/>
                            <a:gd name="connsiteX289" fmla="*/ 987000 w 2832694"/>
                            <a:gd name="connsiteY289" fmla="*/ 606019 h 3322022"/>
                            <a:gd name="connsiteX290" fmla="*/ 989545 w 2832694"/>
                            <a:gd name="connsiteY290" fmla="*/ 625576 h 3322022"/>
                            <a:gd name="connsiteX291" fmla="*/ 799045 w 2832694"/>
                            <a:gd name="connsiteY291" fmla="*/ 743686 h 3322022"/>
                            <a:gd name="connsiteX292" fmla="*/ 654265 w 2832694"/>
                            <a:gd name="connsiteY292" fmla="*/ 772261 h 3322022"/>
                            <a:gd name="connsiteX293" fmla="*/ 533297 w 2832694"/>
                            <a:gd name="connsiteY293" fmla="*/ 758926 h 3322022"/>
                            <a:gd name="connsiteX294" fmla="*/ 439000 w 2832694"/>
                            <a:gd name="connsiteY294" fmla="*/ 825601 h 3322022"/>
                            <a:gd name="connsiteX295" fmla="*/ 294220 w 2832694"/>
                            <a:gd name="connsiteY295" fmla="*/ 997051 h 3322022"/>
                            <a:gd name="connsiteX296" fmla="*/ 279932 w 2832694"/>
                            <a:gd name="connsiteY296" fmla="*/ 988478 h 3322022"/>
                            <a:gd name="connsiteX297" fmla="*/ 282702 w 2832694"/>
                            <a:gd name="connsiteY297" fmla="*/ 985146 h 3322022"/>
                            <a:gd name="connsiteX298" fmla="*/ 281361 w 2832694"/>
                            <a:gd name="connsiteY298" fmla="*/ 983716 h 3322022"/>
                            <a:gd name="connsiteX299" fmla="*/ 288505 w 2832694"/>
                            <a:gd name="connsiteY299" fmla="*/ 976096 h 3322022"/>
                            <a:gd name="connsiteX300" fmla="*/ 289458 w 2832694"/>
                            <a:gd name="connsiteY300" fmla="*/ 977020 h 3322022"/>
                            <a:gd name="connsiteX301" fmla="*/ 420902 w 2832694"/>
                            <a:gd name="connsiteY301" fmla="*/ 818933 h 3322022"/>
                            <a:gd name="connsiteX302" fmla="*/ 558062 w 2832694"/>
                            <a:gd name="connsiteY302" fmla="*/ 734161 h 3322022"/>
                            <a:gd name="connsiteX303" fmla="*/ 637120 w 2832694"/>
                            <a:gd name="connsiteY303" fmla="*/ 746543 h 3322022"/>
                            <a:gd name="connsiteX304" fmla="*/ 781900 w 2832694"/>
                            <a:gd name="connsiteY304" fmla="*/ 730351 h 3322022"/>
                            <a:gd name="connsiteX305" fmla="*/ 845209 w 2832694"/>
                            <a:gd name="connsiteY305" fmla="*/ 693627 h 3322022"/>
                            <a:gd name="connsiteX306" fmla="*/ 844764 w 2832694"/>
                            <a:gd name="connsiteY306" fmla="*/ 692251 h 3322022"/>
                            <a:gd name="connsiteX307" fmla="*/ 896199 w 2832694"/>
                            <a:gd name="connsiteY307" fmla="*/ 476986 h 3322022"/>
                            <a:gd name="connsiteX308" fmla="*/ 909653 w 2832694"/>
                            <a:gd name="connsiteY308" fmla="*/ 465199 h 3322022"/>
                            <a:gd name="connsiteX309" fmla="*/ 2370670 w 2832694"/>
                            <a:gd name="connsiteY309" fmla="*/ 451268 h 3322022"/>
                            <a:gd name="connsiteX310" fmla="*/ 2383052 w 2832694"/>
                            <a:gd name="connsiteY310" fmla="*/ 462698 h 3322022"/>
                            <a:gd name="connsiteX311" fmla="*/ 2430871 w 2832694"/>
                            <a:gd name="connsiteY311" fmla="*/ 667232 h 3322022"/>
                            <a:gd name="connsiteX312" fmla="*/ 2458929 w 2832694"/>
                            <a:gd name="connsiteY312" fmla="*/ 715682 h 3322022"/>
                            <a:gd name="connsiteX313" fmla="*/ 2484746 w 2832694"/>
                            <a:gd name="connsiteY313" fmla="*/ 686655 h 3322022"/>
                            <a:gd name="connsiteX314" fmla="*/ 2561169 w 2832694"/>
                            <a:gd name="connsiteY314" fmla="*/ 574141 h 3322022"/>
                            <a:gd name="connsiteX315" fmla="*/ 2568581 w 2832694"/>
                            <a:gd name="connsiteY315" fmla="*/ 568426 h 3322022"/>
                            <a:gd name="connsiteX316" fmla="*/ 2581172 w 2832694"/>
                            <a:gd name="connsiteY316" fmla="*/ 585571 h 3322022"/>
                            <a:gd name="connsiteX317" fmla="*/ 2187789 w 2832694"/>
                            <a:gd name="connsiteY317" fmla="*/ 965618 h 3322022"/>
                            <a:gd name="connsiteX318" fmla="*/ 2179217 w 2832694"/>
                            <a:gd name="connsiteY318" fmla="*/ 951331 h 3322022"/>
                            <a:gd name="connsiteX319" fmla="*/ 2394839 w 2832694"/>
                            <a:gd name="connsiteY319" fmla="*/ 787739 h 3322022"/>
                            <a:gd name="connsiteX320" fmla="*/ 2445791 w 2832694"/>
                            <a:gd name="connsiteY320" fmla="*/ 730452 h 3322022"/>
                            <a:gd name="connsiteX321" fmla="*/ 2411329 w 2832694"/>
                            <a:gd name="connsiteY321" fmla="*/ 677814 h 3322022"/>
                            <a:gd name="connsiteX322" fmla="*/ 2358287 w 2832694"/>
                            <a:gd name="connsiteY322" fmla="*/ 462698 h 3322022"/>
                            <a:gd name="connsiteX323" fmla="*/ 2370670 w 2832694"/>
                            <a:gd name="connsiteY323" fmla="*/ 451268 h 3322022"/>
                            <a:gd name="connsiteX324" fmla="*/ 766913 w 2832694"/>
                            <a:gd name="connsiteY324" fmla="*/ 304315 h 3322022"/>
                            <a:gd name="connsiteX325" fmla="*/ 774280 w 2832694"/>
                            <a:gd name="connsiteY325" fmla="*/ 321728 h 3322022"/>
                            <a:gd name="connsiteX326" fmla="*/ 737445 w 2832694"/>
                            <a:gd name="connsiteY326" fmla="*/ 467862 h 3322022"/>
                            <a:gd name="connsiteX327" fmla="*/ 753236 w 2832694"/>
                            <a:gd name="connsiteY327" fmla="*/ 514846 h 3322022"/>
                            <a:gd name="connsiteX328" fmla="*/ 759993 w 2832694"/>
                            <a:gd name="connsiteY328" fmla="*/ 510323 h 3322022"/>
                            <a:gd name="connsiteX329" fmla="*/ 769428 w 2832694"/>
                            <a:gd name="connsiteY329" fmla="*/ 508373 h 3322022"/>
                            <a:gd name="connsiteX330" fmla="*/ 772375 w 2832694"/>
                            <a:gd name="connsiteY330" fmla="*/ 531278 h 3322022"/>
                            <a:gd name="connsiteX331" fmla="*/ 362800 w 2832694"/>
                            <a:gd name="connsiteY331" fmla="*/ 806550 h 3322022"/>
                            <a:gd name="connsiteX332" fmla="*/ 277075 w 2832694"/>
                            <a:gd name="connsiteY332" fmla="*/ 1013243 h 3322022"/>
                            <a:gd name="connsiteX333" fmla="*/ 285647 w 2832694"/>
                            <a:gd name="connsiteY333" fmla="*/ 1212315 h 3322022"/>
                            <a:gd name="connsiteX334" fmla="*/ 268502 w 2832694"/>
                            <a:gd name="connsiteY334" fmla="*/ 1208505 h 3322022"/>
                            <a:gd name="connsiteX335" fmla="*/ 318032 w 2832694"/>
                            <a:gd name="connsiteY335" fmla="*/ 808455 h 3322022"/>
                            <a:gd name="connsiteX336" fmla="*/ 526630 w 2832694"/>
                            <a:gd name="connsiteY336" fmla="*/ 666533 h 3322022"/>
                            <a:gd name="connsiteX337" fmla="*/ 623120 w 2832694"/>
                            <a:gd name="connsiteY337" fmla="*/ 601944 h 3322022"/>
                            <a:gd name="connsiteX338" fmla="*/ 622540 w 2832694"/>
                            <a:gd name="connsiteY338" fmla="*/ 601355 h 3322022"/>
                            <a:gd name="connsiteX339" fmla="*/ 620005 w 2832694"/>
                            <a:gd name="connsiteY339" fmla="*/ 603533 h 3322022"/>
                            <a:gd name="connsiteX340" fmla="*/ 612355 w 2832694"/>
                            <a:gd name="connsiteY340" fmla="*/ 602715 h 3322022"/>
                            <a:gd name="connsiteX341" fmla="*/ 512342 w 2832694"/>
                            <a:gd name="connsiteY341" fmla="*/ 446505 h 3322022"/>
                            <a:gd name="connsiteX342" fmla="*/ 523296 w 2832694"/>
                            <a:gd name="connsiteY342" fmla="*/ 434361 h 3322022"/>
                            <a:gd name="connsiteX343" fmla="*/ 537107 w 2832694"/>
                            <a:gd name="connsiteY343" fmla="*/ 446505 h 3322022"/>
                            <a:gd name="connsiteX344" fmla="*/ 621880 w 2832694"/>
                            <a:gd name="connsiteY344" fmla="*/ 586523 h 3322022"/>
                            <a:gd name="connsiteX345" fmla="*/ 624781 w 2832694"/>
                            <a:gd name="connsiteY345" fmla="*/ 598461 h 3322022"/>
                            <a:gd name="connsiteX346" fmla="*/ 629500 w 2832694"/>
                            <a:gd name="connsiteY346" fmla="*/ 593191 h 3322022"/>
                            <a:gd name="connsiteX347" fmla="*/ 632082 w 2832694"/>
                            <a:gd name="connsiteY347" fmla="*/ 595945 h 3322022"/>
                            <a:gd name="connsiteX348" fmla="*/ 738424 w 2832694"/>
                            <a:gd name="connsiteY348" fmla="*/ 524761 h 3322022"/>
                            <a:gd name="connsiteX349" fmla="*/ 719541 w 2832694"/>
                            <a:gd name="connsiteY349" fmla="*/ 470720 h 3322022"/>
                            <a:gd name="connsiteX350" fmla="*/ 759992 w 2832694"/>
                            <a:gd name="connsiteY350" fmla="*/ 307441 h 3322022"/>
                            <a:gd name="connsiteX351" fmla="*/ 766913 w 2832694"/>
                            <a:gd name="connsiteY351" fmla="*/ 304315 h 3322022"/>
                            <a:gd name="connsiteX352" fmla="*/ 1178854 w 2832694"/>
                            <a:gd name="connsiteY352" fmla="*/ 125275 h 3322022"/>
                            <a:gd name="connsiteX353" fmla="*/ 1190522 w 2832694"/>
                            <a:gd name="connsiteY353" fmla="*/ 135990 h 3322022"/>
                            <a:gd name="connsiteX354" fmla="*/ 922870 w 2832694"/>
                            <a:gd name="connsiteY354" fmla="*/ 541755 h 3322022"/>
                            <a:gd name="connsiteX355" fmla="*/ 918107 w 2832694"/>
                            <a:gd name="connsiteY355" fmla="*/ 525563 h 3322022"/>
                            <a:gd name="connsiteX356" fmla="*/ 1168615 w 2832694"/>
                            <a:gd name="connsiteY356" fmla="*/ 135990 h 3322022"/>
                            <a:gd name="connsiteX357" fmla="*/ 1178854 w 2832694"/>
                            <a:gd name="connsiteY357" fmla="*/ 125275 h 3322022"/>
                            <a:gd name="connsiteX358" fmla="*/ 1308394 w 2832694"/>
                            <a:gd name="connsiteY358" fmla="*/ 82531 h 3322022"/>
                            <a:gd name="connsiteX359" fmla="*/ 1321967 w 2832694"/>
                            <a:gd name="connsiteY359" fmla="*/ 95033 h 3322022"/>
                            <a:gd name="connsiteX360" fmla="*/ 1516158 w 2832694"/>
                            <a:gd name="connsiteY360" fmla="*/ 360339 h 3322022"/>
                            <a:gd name="connsiteX361" fmla="*/ 1555394 w 2832694"/>
                            <a:gd name="connsiteY361" fmla="*/ 372443 h 3322022"/>
                            <a:gd name="connsiteX362" fmla="*/ 1524254 w 2832694"/>
                            <a:gd name="connsiteY362" fmla="*/ 330687 h 3322022"/>
                            <a:gd name="connsiteX363" fmla="*/ 1488654 w 2832694"/>
                            <a:gd name="connsiteY363" fmla="*/ 291248 h 3322022"/>
                            <a:gd name="connsiteX364" fmla="*/ 1495084 w 2832694"/>
                            <a:gd name="connsiteY364" fmla="*/ 274773 h 3322022"/>
                            <a:gd name="connsiteX365" fmla="*/ 1501989 w 2832694"/>
                            <a:gd name="connsiteY365" fmla="*/ 277913 h 3322022"/>
                            <a:gd name="connsiteX366" fmla="*/ 1576284 w 2832694"/>
                            <a:gd name="connsiteY366" fmla="*/ 564616 h 3322022"/>
                            <a:gd name="connsiteX367" fmla="*/ 1440077 w 2832694"/>
                            <a:gd name="connsiteY367" fmla="*/ 719873 h 3322022"/>
                            <a:gd name="connsiteX368" fmla="*/ 1314347 w 2832694"/>
                            <a:gd name="connsiteY368" fmla="*/ 941806 h 3322022"/>
                            <a:gd name="connsiteX369" fmla="*/ 1301012 w 2832694"/>
                            <a:gd name="connsiteY369" fmla="*/ 945616 h 3322022"/>
                            <a:gd name="connsiteX370" fmla="*/ 1463889 w 2832694"/>
                            <a:gd name="connsiteY370" fmla="*/ 667485 h 3322022"/>
                            <a:gd name="connsiteX371" fmla="*/ 1589619 w 2832694"/>
                            <a:gd name="connsiteY371" fmla="*/ 475081 h 3322022"/>
                            <a:gd name="connsiteX372" fmla="*/ 1580809 w 2832694"/>
                            <a:gd name="connsiteY372" fmla="*/ 422782 h 3322022"/>
                            <a:gd name="connsiteX373" fmla="*/ 1564165 w 2832694"/>
                            <a:gd name="connsiteY373" fmla="*/ 389099 h 3322022"/>
                            <a:gd name="connsiteX374" fmla="*/ 1559139 w 2832694"/>
                            <a:gd name="connsiteY374" fmla="*/ 392213 h 3322022"/>
                            <a:gd name="connsiteX375" fmla="*/ 1296250 w 2832694"/>
                            <a:gd name="connsiteY375" fmla="*/ 95033 h 3322022"/>
                            <a:gd name="connsiteX376" fmla="*/ 1308394 w 2832694"/>
                            <a:gd name="connsiteY376" fmla="*/ 82531 h 3322022"/>
                            <a:gd name="connsiteX377" fmla="*/ 916708 w 2832694"/>
                            <a:gd name="connsiteY377" fmla="*/ 39878 h 3322022"/>
                            <a:gd name="connsiteX378" fmla="*/ 926679 w 2832694"/>
                            <a:gd name="connsiteY378" fmla="*/ 40741 h 3322022"/>
                            <a:gd name="connsiteX379" fmla="*/ 1140992 w 2832694"/>
                            <a:gd name="connsiteY379" fmla="*/ 300773 h 3322022"/>
                            <a:gd name="connsiteX380" fmla="*/ 1125752 w 2832694"/>
                            <a:gd name="connsiteY380" fmla="*/ 305536 h 3322022"/>
                            <a:gd name="connsiteX381" fmla="*/ 914297 w 2832694"/>
                            <a:gd name="connsiteY381" fmla="*/ 62648 h 3322022"/>
                            <a:gd name="connsiteX382" fmla="*/ 916708 w 2832694"/>
                            <a:gd name="connsiteY382" fmla="*/ 39878 h 3322022"/>
                            <a:gd name="connsiteX383" fmla="*/ 1662367 w 2832694"/>
                            <a:gd name="connsiteY383" fmla="*/ 140 h 3322022"/>
                            <a:gd name="connsiteX384" fmla="*/ 1676297 w 2832694"/>
                            <a:gd name="connsiteY384" fmla="*/ 9308 h 3322022"/>
                            <a:gd name="connsiteX385" fmla="*/ 1809171 w 2832694"/>
                            <a:gd name="connsiteY385" fmla="*/ 262866 h 3322022"/>
                            <a:gd name="connsiteX386" fmla="*/ 1884085 w 2832694"/>
                            <a:gd name="connsiteY386" fmla="*/ 315880 h 3322022"/>
                            <a:gd name="connsiteX387" fmla="*/ 1885252 w 2832694"/>
                            <a:gd name="connsiteY387" fmla="*/ 306964 h 3322022"/>
                            <a:gd name="connsiteX388" fmla="*/ 1968714 w 2832694"/>
                            <a:gd name="connsiteY388" fmla="*/ 191236 h 3322022"/>
                            <a:gd name="connsiteX389" fmla="*/ 1979386 w 2832694"/>
                            <a:gd name="connsiteY389" fmla="*/ 189599 h 3322022"/>
                            <a:gd name="connsiteX390" fmla="*/ 1983002 w 2832694"/>
                            <a:gd name="connsiteY390" fmla="*/ 215048 h 3322022"/>
                            <a:gd name="connsiteX391" fmla="*/ 1936330 w 2832694"/>
                            <a:gd name="connsiteY391" fmla="*/ 500798 h 3322022"/>
                            <a:gd name="connsiteX392" fmla="*/ 2130639 w 2832694"/>
                            <a:gd name="connsiteY392" fmla="*/ 744638 h 3322022"/>
                            <a:gd name="connsiteX393" fmla="*/ 2117305 w 2832694"/>
                            <a:gd name="connsiteY393" fmla="*/ 757021 h 3322022"/>
                            <a:gd name="connsiteX394" fmla="*/ 1886800 w 2832694"/>
                            <a:gd name="connsiteY394" fmla="*/ 451268 h 3322022"/>
                            <a:gd name="connsiteX395" fmla="*/ 1875891 w 2832694"/>
                            <a:gd name="connsiteY395" fmla="*/ 378491 h 3322022"/>
                            <a:gd name="connsiteX396" fmla="*/ 1881184 w 2832694"/>
                            <a:gd name="connsiteY396" fmla="*/ 338043 h 3322022"/>
                            <a:gd name="connsiteX397" fmla="*/ 1879180 w 2832694"/>
                            <a:gd name="connsiteY397" fmla="*/ 337920 h 3322022"/>
                            <a:gd name="connsiteX398" fmla="*/ 1650580 w 2832694"/>
                            <a:gd name="connsiteY398" fmla="*/ 13118 h 3322022"/>
                            <a:gd name="connsiteX399" fmla="*/ 1662367 w 2832694"/>
                            <a:gd name="connsiteY399" fmla="*/ 140 h 332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Lst>
                          <a:rect l="l" t="t" r="r" b="b"/>
                          <a:pathLst>
                            <a:path w="2832694" h="3322022">
                              <a:moveTo>
                                <a:pt x="2196362" y="3227449"/>
                              </a:moveTo>
                              <a:cubicBezTo>
                                <a:pt x="2213269" y="3226615"/>
                                <a:pt x="2230176" y="3226853"/>
                                <a:pt x="2246844" y="3228758"/>
                              </a:cubicBezTo>
                              <a:cubicBezTo>
                                <a:pt x="2273514" y="3232568"/>
                                <a:pt x="2355429" y="3272573"/>
                                <a:pt x="2370669" y="3238283"/>
                              </a:cubicBezTo>
                              <a:cubicBezTo>
                                <a:pt x="2375432" y="3228758"/>
                                <a:pt x="2389719" y="3237331"/>
                                <a:pt x="2384957" y="3246856"/>
                              </a:cubicBezTo>
                              <a:cubicBezTo>
                                <a:pt x="2372574" y="3275431"/>
                                <a:pt x="2345904" y="3277336"/>
                                <a:pt x="2319234" y="3268763"/>
                              </a:cubicBezTo>
                              <a:cubicBezTo>
                                <a:pt x="2266847" y="3252571"/>
                                <a:pt x="2223984" y="3243046"/>
                                <a:pt x="2168739" y="3247808"/>
                              </a:cubicBezTo>
                              <a:cubicBezTo>
                                <a:pt x="2077299" y="3256381"/>
                                <a:pt x="1983002" y="3285908"/>
                                <a:pt x="1893467" y="3249713"/>
                              </a:cubicBezTo>
                              <a:cubicBezTo>
                                <a:pt x="1883942" y="3244951"/>
                                <a:pt x="1888704" y="3229711"/>
                                <a:pt x="1898229" y="3233521"/>
                              </a:cubicBezTo>
                              <a:cubicBezTo>
                                <a:pt x="1979192" y="3266858"/>
                                <a:pt x="2063012" y="3243046"/>
                                <a:pt x="2145879" y="3232568"/>
                              </a:cubicBezTo>
                              <a:cubicBezTo>
                                <a:pt x="2162548" y="3230187"/>
                                <a:pt x="2179455" y="3228282"/>
                                <a:pt x="2196362" y="3227449"/>
                              </a:cubicBezTo>
                              <a:close/>
                              <a:moveTo>
                                <a:pt x="1332950" y="3218117"/>
                              </a:moveTo>
                              <a:cubicBezTo>
                                <a:pt x="1375009" y="3224770"/>
                                <a:pt x="1416265" y="3249237"/>
                                <a:pt x="1459127" y="3242093"/>
                              </a:cubicBezTo>
                              <a:lnTo>
                                <a:pt x="1462641" y="3244467"/>
                              </a:lnTo>
                              <a:lnTo>
                                <a:pt x="1464842" y="3241855"/>
                              </a:lnTo>
                              <a:cubicBezTo>
                                <a:pt x="1468414" y="3239712"/>
                                <a:pt x="1473415" y="3239712"/>
                                <a:pt x="1476272" y="3243998"/>
                              </a:cubicBezTo>
                              <a:cubicBezTo>
                                <a:pt x="1496275" y="3271621"/>
                                <a:pt x="1536280" y="3247808"/>
                                <a:pt x="1560092" y="3241141"/>
                              </a:cubicBezTo>
                              <a:cubicBezTo>
                                <a:pt x="1569617" y="3238284"/>
                                <a:pt x="1578904" y="3236855"/>
                                <a:pt x="1587953" y="3237331"/>
                              </a:cubicBezTo>
                              <a:cubicBezTo>
                                <a:pt x="1597002" y="3237807"/>
                                <a:pt x="1605813" y="3240189"/>
                                <a:pt x="1614385" y="3244951"/>
                              </a:cubicBezTo>
                              <a:cubicBezTo>
                                <a:pt x="1623910" y="3249714"/>
                                <a:pt x="1615337" y="3264953"/>
                                <a:pt x="1605812" y="3259239"/>
                              </a:cubicBezTo>
                              <a:cubicBezTo>
                                <a:pt x="1566641" y="3237569"/>
                                <a:pt x="1515072" y="3290285"/>
                                <a:pt x="1477268" y="3267430"/>
                              </a:cubicBezTo>
                              <a:lnTo>
                                <a:pt x="1470062" y="3260424"/>
                              </a:lnTo>
                              <a:lnTo>
                                <a:pt x="1464842" y="3264001"/>
                              </a:lnTo>
                              <a:cubicBezTo>
                                <a:pt x="1438172" y="3269716"/>
                                <a:pt x="1413407" y="3265906"/>
                                <a:pt x="1387689" y="3258286"/>
                              </a:cubicBezTo>
                              <a:cubicBezTo>
                                <a:pt x="1348637" y="3246856"/>
                                <a:pt x="1245767" y="3204946"/>
                                <a:pt x="1254339" y="3289718"/>
                              </a:cubicBezTo>
                              <a:cubicBezTo>
                                <a:pt x="1255292" y="3300196"/>
                                <a:pt x="1238147" y="3300196"/>
                                <a:pt x="1238147" y="3289718"/>
                              </a:cubicBezTo>
                              <a:cubicBezTo>
                                <a:pt x="1233384" y="3255428"/>
                                <a:pt x="1257197" y="3227806"/>
                                <a:pt x="1290534" y="3219233"/>
                              </a:cubicBezTo>
                              <a:cubicBezTo>
                                <a:pt x="1304822" y="3215662"/>
                                <a:pt x="1318931" y="3215900"/>
                                <a:pt x="1332950" y="3218117"/>
                              </a:cubicBezTo>
                              <a:close/>
                              <a:moveTo>
                                <a:pt x="1163361" y="3183544"/>
                              </a:moveTo>
                              <a:cubicBezTo>
                                <a:pt x="1183914" y="3182740"/>
                                <a:pt x="1205524" y="3189467"/>
                                <a:pt x="1227669" y="3206850"/>
                              </a:cubicBezTo>
                              <a:cubicBezTo>
                                <a:pt x="1238147" y="3215423"/>
                                <a:pt x="1224812" y="3232568"/>
                                <a:pt x="1214334" y="3224948"/>
                              </a:cubicBezTo>
                              <a:cubicBezTo>
                                <a:pt x="1138134" y="3167798"/>
                                <a:pt x="1069554" y="3260190"/>
                                <a:pt x="1034312" y="3318293"/>
                              </a:cubicBezTo>
                              <a:cubicBezTo>
                                <a:pt x="1029549" y="3326865"/>
                                <a:pt x="1016214" y="3319245"/>
                                <a:pt x="1020977" y="3309720"/>
                              </a:cubicBezTo>
                              <a:cubicBezTo>
                                <a:pt x="1049552" y="3256143"/>
                                <a:pt x="1101702" y="3185955"/>
                                <a:pt x="1163361" y="3183544"/>
                              </a:cubicBezTo>
                              <a:close/>
                              <a:moveTo>
                                <a:pt x="134199" y="3164941"/>
                              </a:moveTo>
                              <a:cubicBezTo>
                                <a:pt x="151344" y="3163988"/>
                                <a:pt x="164679" y="3167798"/>
                                <a:pt x="178967" y="3176371"/>
                              </a:cubicBezTo>
                              <a:cubicBezTo>
                                <a:pt x="182777" y="3178276"/>
                                <a:pt x="184682" y="3184943"/>
                                <a:pt x="188492" y="3186848"/>
                              </a:cubicBezTo>
                              <a:cubicBezTo>
                                <a:pt x="198017" y="3191611"/>
                                <a:pt x="209447" y="3190658"/>
                                <a:pt x="220877" y="3190658"/>
                              </a:cubicBezTo>
                              <a:cubicBezTo>
                                <a:pt x="370419" y="3194468"/>
                                <a:pt x="519009" y="3197326"/>
                                <a:pt x="667599" y="3212566"/>
                              </a:cubicBezTo>
                              <a:cubicBezTo>
                                <a:pt x="679029" y="3214471"/>
                                <a:pt x="679982" y="3232568"/>
                                <a:pt x="667599" y="3231616"/>
                              </a:cubicBezTo>
                              <a:cubicBezTo>
                                <a:pt x="506627" y="3218281"/>
                                <a:pt x="345654" y="3211613"/>
                                <a:pt x="183729" y="3211613"/>
                              </a:cubicBezTo>
                              <a:cubicBezTo>
                                <a:pt x="178967" y="3211613"/>
                                <a:pt x="176109" y="3207803"/>
                                <a:pt x="174204" y="3203993"/>
                              </a:cubicBezTo>
                              <a:cubicBezTo>
                                <a:pt x="148487" y="3139223"/>
                                <a:pt x="61809" y="3237331"/>
                                <a:pt x="31329" y="3253523"/>
                              </a:cubicBezTo>
                              <a:cubicBezTo>
                                <a:pt x="20852" y="3259238"/>
                                <a:pt x="12279" y="3243998"/>
                                <a:pt x="22757" y="3237331"/>
                              </a:cubicBezTo>
                              <a:cubicBezTo>
                                <a:pt x="61809" y="3217328"/>
                                <a:pt x="86574" y="3168751"/>
                                <a:pt x="134199" y="3164941"/>
                              </a:cubicBezTo>
                              <a:close/>
                              <a:moveTo>
                                <a:pt x="1126586" y="2310191"/>
                              </a:moveTo>
                              <a:cubicBezTo>
                                <a:pt x="1130277" y="2310786"/>
                                <a:pt x="1133849" y="2313405"/>
                                <a:pt x="1134325" y="2317215"/>
                              </a:cubicBezTo>
                              <a:cubicBezTo>
                                <a:pt x="1140040" y="2439135"/>
                                <a:pt x="1134325" y="2561055"/>
                                <a:pt x="1141945" y="2682975"/>
                              </a:cubicBezTo>
                              <a:cubicBezTo>
                                <a:pt x="1145755" y="2742983"/>
                                <a:pt x="1152422" y="2802038"/>
                                <a:pt x="1158137" y="2861093"/>
                              </a:cubicBezTo>
                              <a:cubicBezTo>
                                <a:pt x="1161947" y="2894430"/>
                                <a:pt x="1162900" y="2927768"/>
                                <a:pt x="1140040" y="2955390"/>
                              </a:cubicBezTo>
                              <a:cubicBezTo>
                                <a:pt x="1120037" y="2980155"/>
                                <a:pt x="1089557" y="2990633"/>
                                <a:pt x="1061935" y="3004920"/>
                              </a:cubicBezTo>
                              <a:cubicBezTo>
                                <a:pt x="1040980" y="3015398"/>
                                <a:pt x="1021930" y="3025875"/>
                                <a:pt x="1011452" y="3048735"/>
                              </a:cubicBezTo>
                              <a:cubicBezTo>
                                <a:pt x="1001927" y="3069690"/>
                                <a:pt x="1002880" y="3094455"/>
                                <a:pt x="993355" y="3115410"/>
                              </a:cubicBezTo>
                              <a:cubicBezTo>
                                <a:pt x="979068" y="3145890"/>
                                <a:pt x="952874" y="3165416"/>
                                <a:pt x="922632" y="3178037"/>
                              </a:cubicBezTo>
                              <a:lnTo>
                                <a:pt x="886448" y="3188917"/>
                              </a:lnTo>
                              <a:lnTo>
                                <a:pt x="944658" y="3195108"/>
                              </a:lnTo>
                              <a:cubicBezTo>
                                <a:pt x="981151" y="3203517"/>
                                <a:pt x="1016929" y="3215899"/>
                                <a:pt x="1050505" y="3230663"/>
                              </a:cubicBezTo>
                              <a:cubicBezTo>
                                <a:pt x="1062887" y="3235425"/>
                                <a:pt x="1053362" y="3257333"/>
                                <a:pt x="1040980" y="3252570"/>
                              </a:cubicBezTo>
                              <a:cubicBezTo>
                                <a:pt x="913345" y="3200183"/>
                                <a:pt x="756182" y="3171608"/>
                                <a:pt x="649502" y="3281145"/>
                              </a:cubicBezTo>
                              <a:cubicBezTo>
                                <a:pt x="641882" y="3288765"/>
                                <a:pt x="630452" y="3276383"/>
                                <a:pt x="637120" y="3269715"/>
                              </a:cubicBezTo>
                              <a:cubicBezTo>
                                <a:pt x="678197" y="3225067"/>
                                <a:pt x="727712" y="3200109"/>
                                <a:pt x="780642" y="3189466"/>
                              </a:cubicBezTo>
                              <a:lnTo>
                                <a:pt x="813594" y="3185753"/>
                              </a:lnTo>
                              <a:lnTo>
                                <a:pt x="815297" y="3175656"/>
                              </a:lnTo>
                              <a:cubicBezTo>
                                <a:pt x="816964" y="3172680"/>
                                <a:pt x="819762" y="3170418"/>
                                <a:pt x="823810" y="3169703"/>
                              </a:cubicBezTo>
                              <a:cubicBezTo>
                                <a:pt x="860957" y="3163035"/>
                                <a:pt x="904772" y="3156368"/>
                                <a:pt x="936205" y="3132555"/>
                              </a:cubicBezTo>
                              <a:cubicBezTo>
                                <a:pt x="975257" y="3103028"/>
                                <a:pt x="963827" y="3059213"/>
                                <a:pt x="986687" y="3022065"/>
                              </a:cubicBezTo>
                              <a:cubicBezTo>
                                <a:pt x="1017167" y="2972535"/>
                                <a:pt x="1091462" y="2975393"/>
                                <a:pt x="1120990" y="2927768"/>
                              </a:cubicBezTo>
                              <a:cubicBezTo>
                                <a:pt x="1145755" y="2887763"/>
                                <a:pt x="1120990" y="2802990"/>
                                <a:pt x="1117180" y="2758223"/>
                              </a:cubicBezTo>
                              <a:cubicBezTo>
                                <a:pt x="1112417" y="2708693"/>
                                <a:pt x="1109560" y="2659163"/>
                                <a:pt x="1108607" y="2608680"/>
                              </a:cubicBezTo>
                              <a:cubicBezTo>
                                <a:pt x="1105750" y="2511525"/>
                                <a:pt x="1103845" y="2411513"/>
                                <a:pt x="1118132" y="2315310"/>
                              </a:cubicBezTo>
                              <a:cubicBezTo>
                                <a:pt x="1119085" y="2311024"/>
                                <a:pt x="1122895" y="2309596"/>
                                <a:pt x="1126586" y="2310191"/>
                              </a:cubicBezTo>
                              <a:close/>
                              <a:moveTo>
                                <a:pt x="1984907" y="1995270"/>
                              </a:moveTo>
                              <a:cubicBezTo>
                                <a:pt x="1999195" y="1993365"/>
                                <a:pt x="1999195" y="2015273"/>
                                <a:pt x="1984907" y="2017178"/>
                              </a:cubicBezTo>
                              <a:cubicBezTo>
                                <a:pt x="1731542" y="2050515"/>
                                <a:pt x="1593430" y="2287688"/>
                                <a:pt x="1492465" y="2496285"/>
                              </a:cubicBezTo>
                              <a:lnTo>
                                <a:pt x="1483027" y="2499432"/>
                              </a:lnTo>
                              <a:lnTo>
                                <a:pt x="1479129" y="2668688"/>
                              </a:lnTo>
                              <a:cubicBezTo>
                                <a:pt x="1477224" y="2767748"/>
                                <a:pt x="1469604" y="2867761"/>
                                <a:pt x="1485797" y="2965868"/>
                              </a:cubicBezTo>
                              <a:cubicBezTo>
                                <a:pt x="1499132" y="3046831"/>
                                <a:pt x="1531517" y="3127793"/>
                                <a:pt x="1593429" y="3183038"/>
                              </a:cubicBezTo>
                              <a:cubicBezTo>
                                <a:pt x="1666772" y="3248761"/>
                                <a:pt x="1763927" y="3256381"/>
                                <a:pt x="1854414" y="3227806"/>
                              </a:cubicBezTo>
                              <a:cubicBezTo>
                                <a:pt x="1873464" y="3221138"/>
                                <a:pt x="1886799" y="3251618"/>
                                <a:pt x="1867749" y="3260191"/>
                              </a:cubicBezTo>
                              <a:cubicBezTo>
                                <a:pt x="1697252" y="3334486"/>
                                <a:pt x="1529612" y="3218281"/>
                                <a:pt x="1475319" y="3056356"/>
                              </a:cubicBezTo>
                              <a:cubicBezTo>
                                <a:pt x="1440077" y="2952533"/>
                                <a:pt x="1445792" y="2840138"/>
                                <a:pt x="1450554" y="2732506"/>
                              </a:cubicBezTo>
                              <a:cubicBezTo>
                                <a:pt x="1455317" y="2614396"/>
                                <a:pt x="1461984" y="2497238"/>
                                <a:pt x="1466747" y="2379128"/>
                              </a:cubicBezTo>
                              <a:cubicBezTo>
                                <a:pt x="1467699" y="2367698"/>
                                <a:pt x="1484844" y="2367698"/>
                                <a:pt x="1485797" y="2379128"/>
                              </a:cubicBezTo>
                              <a:lnTo>
                                <a:pt x="1483533" y="2477444"/>
                              </a:lnTo>
                              <a:lnTo>
                                <a:pt x="1563783" y="2323570"/>
                              </a:lnTo>
                              <a:cubicBezTo>
                                <a:pt x="1659152" y="2162434"/>
                                <a:pt x="1787740" y="2020988"/>
                                <a:pt x="1984907" y="1995270"/>
                              </a:cubicBezTo>
                              <a:close/>
                              <a:moveTo>
                                <a:pt x="819136" y="1905646"/>
                              </a:moveTo>
                              <a:cubicBezTo>
                                <a:pt x="830596" y="1903473"/>
                                <a:pt x="842621" y="1904307"/>
                                <a:pt x="855242" y="1909545"/>
                              </a:cubicBezTo>
                              <a:cubicBezTo>
                                <a:pt x="868577" y="1915260"/>
                                <a:pt x="862862" y="1938120"/>
                                <a:pt x="849527" y="1932405"/>
                              </a:cubicBezTo>
                              <a:cubicBezTo>
                                <a:pt x="800949" y="1914308"/>
                                <a:pt x="726654" y="2011463"/>
                                <a:pt x="695222" y="2040990"/>
                              </a:cubicBezTo>
                              <a:cubicBezTo>
                                <a:pt x="656169" y="2077185"/>
                                <a:pt x="616164" y="2114333"/>
                                <a:pt x="577112" y="2150528"/>
                              </a:cubicBezTo>
                              <a:cubicBezTo>
                                <a:pt x="562824" y="2163863"/>
                                <a:pt x="541869" y="2142908"/>
                                <a:pt x="556157" y="2129573"/>
                              </a:cubicBezTo>
                              <a:cubicBezTo>
                                <a:pt x="613307" y="2075280"/>
                                <a:pt x="671409" y="2020988"/>
                                <a:pt x="730464" y="1968600"/>
                              </a:cubicBezTo>
                              <a:cubicBezTo>
                                <a:pt x="755468" y="1945740"/>
                                <a:pt x="784757" y="1912165"/>
                                <a:pt x="819136" y="1905646"/>
                              </a:cubicBezTo>
                              <a:close/>
                              <a:moveTo>
                                <a:pt x="1218502" y="1881685"/>
                              </a:moveTo>
                              <a:cubicBezTo>
                                <a:pt x="1222908" y="1880495"/>
                                <a:pt x="1227670" y="1882400"/>
                                <a:pt x="1228622" y="1888591"/>
                              </a:cubicBezTo>
                              <a:cubicBezTo>
                                <a:pt x="1253388" y="2036228"/>
                                <a:pt x="1434363" y="2070518"/>
                                <a:pt x="1521040" y="2172436"/>
                              </a:cubicBezTo>
                              <a:cubicBezTo>
                                <a:pt x="1531518" y="2184818"/>
                                <a:pt x="1513420" y="2202916"/>
                                <a:pt x="1502943" y="2190533"/>
                              </a:cubicBezTo>
                              <a:cubicBezTo>
                                <a:pt x="1414360" y="2084806"/>
                                <a:pt x="1232432" y="2048611"/>
                                <a:pt x="1210525" y="1893353"/>
                              </a:cubicBezTo>
                              <a:cubicBezTo>
                                <a:pt x="1210049" y="1887162"/>
                                <a:pt x="1214097" y="1882876"/>
                                <a:pt x="1218502" y="1881685"/>
                              </a:cubicBezTo>
                              <a:close/>
                              <a:moveTo>
                                <a:pt x="2563074" y="1807628"/>
                              </a:moveTo>
                              <a:cubicBezTo>
                                <a:pt x="2604984" y="1802865"/>
                                <a:pt x="2596412" y="1855253"/>
                                <a:pt x="2589744" y="1880018"/>
                              </a:cubicBezTo>
                              <a:cubicBezTo>
                                <a:pt x="2570694" y="1953360"/>
                                <a:pt x="2550692" y="2034323"/>
                                <a:pt x="2520212" y="2104808"/>
                              </a:cubicBezTo>
                              <a:cubicBezTo>
                                <a:pt x="2505924" y="2137193"/>
                                <a:pt x="2473539" y="2168625"/>
                                <a:pt x="2435439" y="2154338"/>
                              </a:cubicBezTo>
                              <a:cubicBezTo>
                                <a:pt x="2411627" y="2145765"/>
                                <a:pt x="2404007" y="2121000"/>
                                <a:pt x="2384004" y="2107665"/>
                              </a:cubicBezTo>
                              <a:cubicBezTo>
                                <a:pt x="2371146" y="2099093"/>
                                <a:pt x="2355429" y="2094092"/>
                                <a:pt x="2339356" y="2089806"/>
                              </a:cubicBezTo>
                              <a:lnTo>
                                <a:pt x="2295868" y="2077192"/>
                              </a:lnTo>
                              <a:lnTo>
                                <a:pt x="2310662" y="2092187"/>
                              </a:lnTo>
                              <a:cubicBezTo>
                                <a:pt x="2325188" y="2112428"/>
                                <a:pt x="2336856" y="2134812"/>
                                <a:pt x="2345904" y="2158148"/>
                              </a:cubicBezTo>
                              <a:cubicBezTo>
                                <a:pt x="2350667" y="2170530"/>
                                <a:pt x="2331617" y="2175292"/>
                                <a:pt x="2326854" y="2163863"/>
                              </a:cubicBezTo>
                              <a:cubicBezTo>
                                <a:pt x="2318282" y="2141956"/>
                                <a:pt x="2307090" y="2122191"/>
                                <a:pt x="2293874" y="2103736"/>
                              </a:cubicBezTo>
                              <a:lnTo>
                                <a:pt x="2249997" y="2052913"/>
                              </a:lnTo>
                              <a:lnTo>
                                <a:pt x="2220412" y="2036705"/>
                              </a:lnTo>
                              <a:cubicBezTo>
                                <a:pt x="2197314" y="2021941"/>
                                <a:pt x="2174454" y="2006701"/>
                                <a:pt x="2149689" y="1994318"/>
                              </a:cubicBezTo>
                              <a:cubicBezTo>
                                <a:pt x="2106827" y="1972410"/>
                                <a:pt x="2067774" y="1965743"/>
                                <a:pt x="2020149" y="1974315"/>
                              </a:cubicBezTo>
                              <a:cubicBezTo>
                                <a:pt x="1990622" y="1979078"/>
                                <a:pt x="1961094" y="1988603"/>
                                <a:pt x="1930614" y="1990508"/>
                              </a:cubicBezTo>
                              <a:cubicBezTo>
                                <a:pt x="1812504" y="1998128"/>
                                <a:pt x="1712492" y="1907640"/>
                                <a:pt x="1638197" y="1826678"/>
                              </a:cubicBezTo>
                              <a:cubicBezTo>
                                <a:pt x="1630577" y="1818105"/>
                                <a:pt x="1642007" y="1807628"/>
                                <a:pt x="1649627" y="1817153"/>
                              </a:cubicBezTo>
                              <a:cubicBezTo>
                                <a:pt x="1727732" y="1888590"/>
                                <a:pt x="1814409" y="1977173"/>
                                <a:pt x="1929662" y="1965743"/>
                              </a:cubicBezTo>
                              <a:cubicBezTo>
                                <a:pt x="1981097" y="1960980"/>
                                <a:pt x="2028722" y="1937168"/>
                                <a:pt x="2081109" y="1941930"/>
                              </a:cubicBezTo>
                              <a:cubicBezTo>
                                <a:pt x="2118257" y="1944788"/>
                                <a:pt x="2152547" y="1960980"/>
                                <a:pt x="2183979" y="1979078"/>
                              </a:cubicBezTo>
                              <a:cubicBezTo>
                                <a:pt x="2224937" y="2002890"/>
                                <a:pt x="2263037" y="2032418"/>
                                <a:pt x="2307804" y="2049563"/>
                              </a:cubicBezTo>
                              <a:cubicBezTo>
                                <a:pt x="2343047" y="2062898"/>
                                <a:pt x="2384957" y="2064803"/>
                                <a:pt x="2414484" y="2090520"/>
                              </a:cubicBezTo>
                              <a:cubicBezTo>
                                <a:pt x="2418294" y="2094330"/>
                                <a:pt x="2421152" y="2100045"/>
                                <a:pt x="2425914" y="2102903"/>
                              </a:cubicBezTo>
                              <a:cubicBezTo>
                                <a:pt x="2430677" y="2114333"/>
                                <a:pt x="2440202" y="2118143"/>
                                <a:pt x="2454489" y="2113380"/>
                              </a:cubicBezTo>
                              <a:cubicBezTo>
                                <a:pt x="2471634" y="2121953"/>
                                <a:pt x="2482112" y="2117190"/>
                                <a:pt x="2484969" y="2099093"/>
                              </a:cubicBezTo>
                              <a:cubicBezTo>
                                <a:pt x="2503067" y="2077185"/>
                                <a:pt x="2508782" y="2032418"/>
                                <a:pt x="2517354" y="2005748"/>
                              </a:cubicBezTo>
                              <a:cubicBezTo>
                                <a:pt x="2525927" y="1979078"/>
                                <a:pt x="2533547" y="1952408"/>
                                <a:pt x="2542119" y="1925738"/>
                              </a:cubicBezTo>
                              <a:cubicBezTo>
                                <a:pt x="2544024" y="1918118"/>
                                <a:pt x="2565932" y="1840965"/>
                                <a:pt x="2563074" y="1840965"/>
                              </a:cubicBezTo>
                              <a:cubicBezTo>
                                <a:pt x="2542119" y="1842870"/>
                                <a:pt x="2542119" y="1809533"/>
                                <a:pt x="2563074" y="1807628"/>
                              </a:cubicBezTo>
                              <a:close/>
                              <a:moveTo>
                                <a:pt x="1974429" y="1751431"/>
                              </a:moveTo>
                              <a:cubicBezTo>
                                <a:pt x="1991574" y="1750478"/>
                                <a:pt x="1991574" y="1776196"/>
                                <a:pt x="1974429" y="1778101"/>
                              </a:cubicBezTo>
                              <a:cubicBezTo>
                                <a:pt x="1859177" y="1789531"/>
                                <a:pt x="1740114" y="1787626"/>
                                <a:pt x="1626767" y="1811438"/>
                              </a:cubicBezTo>
                              <a:cubicBezTo>
                                <a:pt x="1506752" y="1837156"/>
                                <a:pt x="1422932" y="1907641"/>
                                <a:pt x="1339112" y="1992413"/>
                              </a:cubicBezTo>
                              <a:cubicBezTo>
                                <a:pt x="1331492" y="2000033"/>
                                <a:pt x="1320062" y="1988603"/>
                                <a:pt x="1327682" y="1980031"/>
                              </a:cubicBezTo>
                              <a:cubicBezTo>
                                <a:pt x="1407692" y="1895258"/>
                                <a:pt x="1488654" y="1820963"/>
                                <a:pt x="1604859" y="1791436"/>
                              </a:cubicBezTo>
                              <a:cubicBezTo>
                                <a:pt x="1723922" y="1760956"/>
                                <a:pt x="1852509" y="1758098"/>
                                <a:pt x="1974429" y="1751431"/>
                              </a:cubicBezTo>
                              <a:close/>
                              <a:moveTo>
                                <a:pt x="717606" y="1592482"/>
                              </a:moveTo>
                              <a:cubicBezTo>
                                <a:pt x="720940" y="1594744"/>
                                <a:pt x="722845" y="1599506"/>
                                <a:pt x="719987" y="1604745"/>
                              </a:cubicBezTo>
                              <a:cubicBezTo>
                                <a:pt x="672362" y="1697137"/>
                                <a:pt x="868577" y="1710473"/>
                                <a:pt x="918107" y="1719998"/>
                              </a:cubicBezTo>
                              <a:cubicBezTo>
                                <a:pt x="968590" y="1729523"/>
                                <a:pt x="1032407" y="1732380"/>
                                <a:pt x="1076222" y="1760003"/>
                              </a:cubicBezTo>
                              <a:cubicBezTo>
                                <a:pt x="1119085" y="1786673"/>
                                <a:pt x="1136230" y="1839060"/>
                                <a:pt x="1154327" y="1882875"/>
                              </a:cubicBezTo>
                              <a:cubicBezTo>
                                <a:pt x="1180045" y="1943835"/>
                                <a:pt x="1202905" y="2007653"/>
                                <a:pt x="1218145" y="2072423"/>
                              </a:cubicBezTo>
                              <a:cubicBezTo>
                                <a:pt x="1221955" y="2090520"/>
                                <a:pt x="1195285" y="2098140"/>
                                <a:pt x="1190522" y="2080042"/>
                              </a:cubicBezTo>
                              <a:cubicBezTo>
                                <a:pt x="1167662" y="2000033"/>
                                <a:pt x="1143850" y="1920023"/>
                                <a:pt x="1108607" y="1844775"/>
                              </a:cubicBezTo>
                              <a:cubicBezTo>
                                <a:pt x="1087652" y="1799055"/>
                                <a:pt x="1061935" y="1775242"/>
                                <a:pt x="1012405" y="1763812"/>
                              </a:cubicBezTo>
                              <a:cubicBezTo>
                                <a:pt x="979067" y="1755240"/>
                                <a:pt x="945730" y="1749525"/>
                                <a:pt x="912392" y="1742858"/>
                              </a:cubicBezTo>
                              <a:cubicBezTo>
                                <a:pt x="851432" y="1729523"/>
                                <a:pt x="643787" y="1707615"/>
                                <a:pt x="706652" y="1595220"/>
                              </a:cubicBezTo>
                              <a:cubicBezTo>
                                <a:pt x="709510" y="1590458"/>
                                <a:pt x="714272" y="1590220"/>
                                <a:pt x="717606" y="1592482"/>
                              </a:cubicBezTo>
                              <a:close/>
                              <a:moveTo>
                                <a:pt x="593186" y="1567956"/>
                              </a:moveTo>
                              <a:cubicBezTo>
                                <a:pt x="600925" y="1570218"/>
                                <a:pt x="607592" y="1577600"/>
                                <a:pt x="605687" y="1587601"/>
                              </a:cubicBezTo>
                              <a:cubicBezTo>
                                <a:pt x="586637" y="1695233"/>
                                <a:pt x="638072" y="1801913"/>
                                <a:pt x="742847" y="1840966"/>
                              </a:cubicBezTo>
                              <a:cubicBezTo>
                                <a:pt x="826667" y="1873351"/>
                                <a:pt x="921917" y="1824773"/>
                                <a:pt x="1000974" y="1868588"/>
                              </a:cubicBezTo>
                              <a:cubicBezTo>
                                <a:pt x="1132419" y="1941931"/>
                                <a:pt x="1160042" y="2147671"/>
                                <a:pt x="1108607" y="2275306"/>
                              </a:cubicBezTo>
                              <a:lnTo>
                                <a:pt x="1107319" y="2275978"/>
                              </a:lnTo>
                              <a:lnTo>
                                <a:pt x="1108957" y="2317498"/>
                              </a:lnTo>
                              <a:cubicBezTo>
                                <a:pt x="1108012" y="2335179"/>
                                <a:pt x="1105393" y="2352934"/>
                                <a:pt x="1100987" y="2370555"/>
                              </a:cubicBezTo>
                              <a:cubicBezTo>
                                <a:pt x="1099082" y="2381033"/>
                                <a:pt x="1082890" y="2376270"/>
                                <a:pt x="1084795" y="2365793"/>
                              </a:cubicBezTo>
                              <a:cubicBezTo>
                                <a:pt x="1115275" y="2235300"/>
                                <a:pt x="1040980" y="2096235"/>
                                <a:pt x="915250" y="2049563"/>
                              </a:cubicBezTo>
                              <a:cubicBezTo>
                                <a:pt x="901915" y="2044800"/>
                                <a:pt x="907630" y="2023845"/>
                                <a:pt x="920965" y="2028608"/>
                              </a:cubicBezTo>
                              <a:cubicBezTo>
                                <a:pt x="989069" y="2054326"/>
                                <a:pt x="1042885" y="2104570"/>
                                <a:pt x="1075270" y="2166006"/>
                              </a:cubicBezTo>
                              <a:lnTo>
                                <a:pt x="1097349" y="2235071"/>
                              </a:lnTo>
                              <a:lnTo>
                                <a:pt x="1104573" y="2197603"/>
                              </a:lnTo>
                              <a:cubicBezTo>
                                <a:pt x="1112476" y="2124156"/>
                                <a:pt x="1101225" y="2050039"/>
                                <a:pt x="1064792" y="1982888"/>
                              </a:cubicBezTo>
                              <a:cubicBezTo>
                                <a:pt x="1040027" y="1937168"/>
                                <a:pt x="1005737" y="1892401"/>
                                <a:pt x="952397" y="1880971"/>
                              </a:cubicBezTo>
                              <a:cubicBezTo>
                                <a:pt x="901914" y="1869541"/>
                                <a:pt x="847622" y="1889543"/>
                                <a:pt x="796187" y="1884781"/>
                              </a:cubicBezTo>
                              <a:cubicBezTo>
                                <a:pt x="644739" y="1871446"/>
                                <a:pt x="542822" y="1725713"/>
                                <a:pt x="574254" y="1579028"/>
                              </a:cubicBezTo>
                              <a:cubicBezTo>
                                <a:pt x="576636" y="1568551"/>
                                <a:pt x="585446" y="1565693"/>
                                <a:pt x="593186" y="1567956"/>
                              </a:cubicBezTo>
                              <a:close/>
                              <a:moveTo>
                                <a:pt x="178491" y="1070155"/>
                              </a:moveTo>
                              <a:cubicBezTo>
                                <a:pt x="187063" y="1070155"/>
                                <a:pt x="195159" y="1075631"/>
                                <a:pt x="194207" y="1086585"/>
                              </a:cubicBezTo>
                              <a:cubicBezTo>
                                <a:pt x="183730" y="1193265"/>
                                <a:pt x="179920" y="1303755"/>
                                <a:pt x="270407" y="1378050"/>
                              </a:cubicBezTo>
                              <a:cubicBezTo>
                                <a:pt x="355180" y="1447583"/>
                                <a:pt x="475195" y="1464728"/>
                                <a:pt x="580922" y="1447583"/>
                              </a:cubicBezTo>
                              <a:cubicBezTo>
                                <a:pt x="665695" y="1433295"/>
                                <a:pt x="737132" y="1422818"/>
                                <a:pt x="809522" y="1479968"/>
                              </a:cubicBezTo>
                              <a:cubicBezTo>
                                <a:pt x="871435" y="1528545"/>
                                <a:pt x="913345" y="1606650"/>
                                <a:pt x="935252" y="1680945"/>
                              </a:cubicBezTo>
                              <a:cubicBezTo>
                                <a:pt x="938110" y="1691423"/>
                                <a:pt x="923822" y="1697138"/>
                                <a:pt x="919060" y="1687613"/>
                              </a:cubicBezTo>
                              <a:cubicBezTo>
                                <a:pt x="864767" y="1598078"/>
                                <a:pt x="819047" y="1472348"/>
                                <a:pt x="696175" y="1462823"/>
                              </a:cubicBezTo>
                              <a:cubicBezTo>
                                <a:pt x="644740" y="1459013"/>
                                <a:pt x="594257" y="1479015"/>
                                <a:pt x="543775" y="1483778"/>
                              </a:cubicBezTo>
                              <a:cubicBezTo>
                                <a:pt x="497102" y="1488540"/>
                                <a:pt x="450430" y="1484730"/>
                                <a:pt x="404710" y="1475205"/>
                              </a:cubicBezTo>
                              <a:lnTo>
                                <a:pt x="400833" y="1474078"/>
                              </a:lnTo>
                              <a:lnTo>
                                <a:pt x="376298" y="1503334"/>
                              </a:lnTo>
                              <a:cubicBezTo>
                                <a:pt x="336605" y="1535034"/>
                                <a:pt x="280170" y="1542357"/>
                                <a:pt x="232307" y="1518068"/>
                              </a:cubicBezTo>
                              <a:cubicBezTo>
                                <a:pt x="220877" y="1511401"/>
                                <a:pt x="231354" y="1494256"/>
                                <a:pt x="242784" y="1499971"/>
                              </a:cubicBezTo>
                              <a:cubicBezTo>
                                <a:pt x="283504" y="1521402"/>
                                <a:pt x="331724" y="1514973"/>
                                <a:pt x="366148" y="1488317"/>
                              </a:cubicBezTo>
                              <a:lnTo>
                                <a:pt x="383143" y="1468935"/>
                              </a:lnTo>
                              <a:lnTo>
                                <a:pt x="346042" y="1458149"/>
                              </a:lnTo>
                              <a:cubicBezTo>
                                <a:pt x="288445" y="1436807"/>
                                <a:pt x="235403" y="1402339"/>
                                <a:pt x="198970" y="1352333"/>
                              </a:cubicBezTo>
                              <a:cubicBezTo>
                                <a:pt x="170871" y="1313280"/>
                                <a:pt x="158488" y="1269465"/>
                                <a:pt x="154440" y="1224103"/>
                              </a:cubicBezTo>
                              <a:lnTo>
                                <a:pt x="153996" y="1183046"/>
                              </a:lnTo>
                              <a:lnTo>
                                <a:pt x="123410" y="1184529"/>
                              </a:lnTo>
                              <a:cubicBezTo>
                                <a:pt x="69430" y="1177430"/>
                                <a:pt x="22281" y="1142068"/>
                                <a:pt x="850" y="1088490"/>
                              </a:cubicBezTo>
                              <a:cubicBezTo>
                                <a:pt x="-4865" y="1073250"/>
                                <a:pt x="19900" y="1066583"/>
                                <a:pt x="25615" y="1081823"/>
                              </a:cubicBezTo>
                              <a:cubicBezTo>
                                <a:pt x="43474" y="1126114"/>
                                <a:pt x="83836" y="1157011"/>
                                <a:pt x="129020" y="1165271"/>
                              </a:cubicBezTo>
                              <a:lnTo>
                                <a:pt x="153806" y="1165471"/>
                              </a:lnTo>
                              <a:lnTo>
                                <a:pt x="153696" y="1155299"/>
                              </a:lnTo>
                              <a:cubicBezTo>
                                <a:pt x="154916" y="1132246"/>
                                <a:pt x="157298" y="1109207"/>
                                <a:pt x="159917" y="1086585"/>
                              </a:cubicBezTo>
                              <a:cubicBezTo>
                                <a:pt x="160869" y="1075631"/>
                                <a:pt x="169918" y="1070155"/>
                                <a:pt x="178491" y="1070155"/>
                              </a:cubicBezTo>
                              <a:close/>
                              <a:moveTo>
                                <a:pt x="1515325" y="979905"/>
                              </a:moveTo>
                              <a:cubicBezTo>
                                <a:pt x="1529612" y="977048"/>
                                <a:pt x="1535327" y="998955"/>
                                <a:pt x="1521040" y="1001813"/>
                              </a:cubicBezTo>
                              <a:cubicBezTo>
                                <a:pt x="1455317" y="1017053"/>
                                <a:pt x="1396262" y="1052295"/>
                                <a:pt x="1355305" y="1107540"/>
                              </a:cubicBezTo>
                              <a:cubicBezTo>
                                <a:pt x="1325777" y="1148498"/>
                                <a:pt x="1305775" y="1197075"/>
                                <a:pt x="1274342" y="1237080"/>
                              </a:cubicBezTo>
                              <a:cubicBezTo>
                                <a:pt x="1230527" y="1292325"/>
                                <a:pt x="1156232" y="1333283"/>
                                <a:pt x="1088605" y="1295183"/>
                              </a:cubicBezTo>
                              <a:cubicBezTo>
                                <a:pt x="1078127" y="1289468"/>
                                <a:pt x="1086700" y="1275180"/>
                                <a:pt x="1097177" y="1279943"/>
                              </a:cubicBezTo>
                              <a:cubicBezTo>
                                <a:pt x="1212430" y="1341855"/>
                                <a:pt x="1278152" y="1179930"/>
                                <a:pt x="1325777" y="1107540"/>
                              </a:cubicBezTo>
                              <a:cubicBezTo>
                                <a:pt x="1370545" y="1040865"/>
                                <a:pt x="1436267" y="996098"/>
                                <a:pt x="1515325" y="979905"/>
                              </a:cubicBezTo>
                              <a:close/>
                              <a:moveTo>
                                <a:pt x="1080926" y="950527"/>
                              </a:moveTo>
                              <a:cubicBezTo>
                                <a:pt x="1089677" y="949008"/>
                                <a:pt x="1100035" y="958474"/>
                                <a:pt x="1094320" y="968475"/>
                              </a:cubicBezTo>
                              <a:cubicBezTo>
                                <a:pt x="1046695" y="1055153"/>
                                <a:pt x="984782" y="1129448"/>
                                <a:pt x="907630" y="1189455"/>
                              </a:cubicBezTo>
                              <a:cubicBezTo>
                                <a:pt x="898105" y="1197075"/>
                                <a:pt x="884770" y="1183740"/>
                                <a:pt x="894295" y="1176120"/>
                              </a:cubicBezTo>
                              <a:cubicBezTo>
                                <a:pt x="967637" y="1114208"/>
                                <a:pt x="1028597" y="1040865"/>
                                <a:pt x="1073365" y="956093"/>
                              </a:cubicBezTo>
                              <a:cubicBezTo>
                                <a:pt x="1075270" y="952759"/>
                                <a:pt x="1078009" y="951033"/>
                                <a:pt x="1080926" y="950527"/>
                              </a:cubicBezTo>
                              <a:close/>
                              <a:moveTo>
                                <a:pt x="665115" y="852419"/>
                              </a:moveTo>
                              <a:cubicBezTo>
                                <a:pt x="669326" y="853223"/>
                                <a:pt x="673315" y="855842"/>
                                <a:pt x="676172" y="860843"/>
                              </a:cubicBezTo>
                              <a:cubicBezTo>
                                <a:pt x="731418" y="957998"/>
                                <a:pt x="789520" y="1052295"/>
                                <a:pt x="855243" y="1141830"/>
                              </a:cubicBezTo>
                              <a:cubicBezTo>
                                <a:pt x="915250" y="1224698"/>
                                <a:pt x="994308" y="1315185"/>
                                <a:pt x="1104798" y="1318043"/>
                              </a:cubicBezTo>
                              <a:cubicBezTo>
                                <a:pt x="1192427" y="1319948"/>
                                <a:pt x="1269580" y="1293278"/>
                                <a:pt x="1338160" y="1363763"/>
                              </a:cubicBezTo>
                              <a:cubicBezTo>
                                <a:pt x="1385785" y="1412340"/>
                                <a:pt x="1404835" y="1479968"/>
                                <a:pt x="1386738" y="1544738"/>
                              </a:cubicBezTo>
                              <a:cubicBezTo>
                                <a:pt x="1382927" y="1556168"/>
                                <a:pt x="1367688" y="1551405"/>
                                <a:pt x="1369593" y="1539975"/>
                              </a:cubicBezTo>
                              <a:cubicBezTo>
                                <a:pt x="1389595" y="1442820"/>
                                <a:pt x="1314348" y="1342808"/>
                                <a:pt x="1214335" y="1340903"/>
                              </a:cubicBezTo>
                              <a:cubicBezTo>
                                <a:pt x="1168615" y="1339950"/>
                                <a:pt x="1123848" y="1354238"/>
                                <a:pt x="1078127" y="1348523"/>
                              </a:cubicBezTo>
                              <a:cubicBezTo>
                                <a:pt x="1040980" y="1343760"/>
                                <a:pt x="1006690" y="1330425"/>
                                <a:pt x="975258" y="1311375"/>
                              </a:cubicBezTo>
                              <a:cubicBezTo>
                                <a:pt x="903820" y="1267560"/>
                                <a:pt x="851433" y="1199933"/>
                                <a:pt x="802855" y="1133258"/>
                              </a:cubicBezTo>
                              <a:lnTo>
                                <a:pt x="787585" y="1110613"/>
                              </a:lnTo>
                              <a:lnTo>
                                <a:pt x="724408" y="1146266"/>
                              </a:lnTo>
                              <a:cubicBezTo>
                                <a:pt x="646050" y="1184038"/>
                                <a:pt x="557110" y="1202791"/>
                                <a:pt x="488530" y="1134211"/>
                              </a:cubicBezTo>
                              <a:cubicBezTo>
                                <a:pt x="478052" y="1123733"/>
                                <a:pt x="494245" y="1107541"/>
                                <a:pt x="504722" y="1118018"/>
                              </a:cubicBezTo>
                              <a:cubicBezTo>
                                <a:pt x="568302" y="1180883"/>
                                <a:pt x="649562" y="1162310"/>
                                <a:pt x="721580" y="1127797"/>
                              </a:cubicBezTo>
                              <a:lnTo>
                                <a:pt x="778166" y="1096646"/>
                              </a:lnTo>
                              <a:lnTo>
                                <a:pt x="719273" y="1009314"/>
                              </a:lnTo>
                              <a:cubicBezTo>
                                <a:pt x="693079" y="966808"/>
                                <a:pt x="668553" y="923231"/>
                                <a:pt x="645693" y="878940"/>
                              </a:cubicBezTo>
                              <a:cubicBezTo>
                                <a:pt x="637835" y="863938"/>
                                <a:pt x="652480" y="850008"/>
                                <a:pt x="665115" y="852419"/>
                              </a:cubicBezTo>
                              <a:close/>
                              <a:moveTo>
                                <a:pt x="2823286" y="700510"/>
                              </a:moveTo>
                              <a:cubicBezTo>
                                <a:pt x="2832752" y="704216"/>
                                <a:pt x="2837395" y="717968"/>
                                <a:pt x="2825965" y="723683"/>
                              </a:cubicBezTo>
                              <a:cubicBezTo>
                                <a:pt x="2687853" y="789405"/>
                                <a:pt x="2545930" y="857033"/>
                                <a:pt x="2400197" y="902753"/>
                              </a:cubicBezTo>
                              <a:cubicBezTo>
                                <a:pt x="2390672" y="905610"/>
                                <a:pt x="2384957" y="891323"/>
                                <a:pt x="2393530" y="886560"/>
                              </a:cubicBezTo>
                              <a:cubicBezTo>
                                <a:pt x="2531642" y="821790"/>
                                <a:pt x="2674517" y="766545"/>
                                <a:pt x="2812630" y="700823"/>
                              </a:cubicBezTo>
                              <a:cubicBezTo>
                                <a:pt x="2816440" y="699156"/>
                                <a:pt x="2820131" y="699275"/>
                                <a:pt x="2823286" y="700510"/>
                              </a:cubicBezTo>
                              <a:close/>
                              <a:moveTo>
                                <a:pt x="1837031" y="546398"/>
                              </a:moveTo>
                              <a:cubicBezTo>
                                <a:pt x="1846675" y="543898"/>
                                <a:pt x="1860605" y="553185"/>
                                <a:pt x="1856319" y="564615"/>
                              </a:cubicBezTo>
                              <a:cubicBezTo>
                                <a:pt x="1807742" y="686535"/>
                                <a:pt x="1771547" y="821790"/>
                                <a:pt x="1800122" y="953235"/>
                              </a:cubicBezTo>
                              <a:cubicBezTo>
                                <a:pt x="1817981" y="1036102"/>
                                <a:pt x="1860487" y="1114684"/>
                                <a:pt x="1924825" y="1169289"/>
                              </a:cubicBezTo>
                              <a:lnTo>
                                <a:pt x="1987452" y="1209472"/>
                              </a:lnTo>
                              <a:lnTo>
                                <a:pt x="2038485" y="1109565"/>
                              </a:lnTo>
                              <a:cubicBezTo>
                                <a:pt x="2098493" y="969190"/>
                                <a:pt x="2125877" y="808455"/>
                                <a:pt x="2150642" y="657008"/>
                              </a:cubicBezTo>
                              <a:cubicBezTo>
                                <a:pt x="2152547" y="645102"/>
                                <a:pt x="2163977" y="640578"/>
                                <a:pt x="2174574" y="642006"/>
                              </a:cubicBezTo>
                              <a:cubicBezTo>
                                <a:pt x="2185170" y="643435"/>
                                <a:pt x="2194933" y="650817"/>
                                <a:pt x="2193504" y="662723"/>
                              </a:cubicBezTo>
                              <a:cubicBezTo>
                                <a:pt x="2160167" y="938948"/>
                                <a:pt x="2104922" y="1254226"/>
                                <a:pt x="1856319" y="1421866"/>
                              </a:cubicBezTo>
                              <a:cubicBezTo>
                                <a:pt x="1825363" y="1442821"/>
                                <a:pt x="1792680" y="1459966"/>
                                <a:pt x="1758956" y="1474834"/>
                              </a:cubicBezTo>
                              <a:lnTo>
                                <a:pt x="1668327" y="1509213"/>
                              </a:lnTo>
                              <a:lnTo>
                                <a:pt x="1709397" y="1523664"/>
                              </a:lnTo>
                              <a:cubicBezTo>
                                <a:pt x="1737495" y="1533546"/>
                                <a:pt x="1765832" y="1542833"/>
                                <a:pt x="1794407" y="1549501"/>
                              </a:cubicBezTo>
                              <a:cubicBezTo>
                                <a:pt x="1858225" y="1563788"/>
                                <a:pt x="1913470" y="1545691"/>
                                <a:pt x="1975382" y="1528546"/>
                              </a:cubicBezTo>
                              <a:cubicBezTo>
                                <a:pt x="2026817" y="1514258"/>
                                <a:pt x="2074442" y="1510448"/>
                                <a:pt x="2127782" y="1515211"/>
                              </a:cubicBezTo>
                              <a:cubicBezTo>
                                <a:pt x="2185885" y="1519973"/>
                                <a:pt x="2242082" y="1529498"/>
                                <a:pt x="2299232" y="1516163"/>
                              </a:cubicBezTo>
                              <a:cubicBezTo>
                                <a:pt x="2321140" y="1511401"/>
                                <a:pt x="2330665" y="1543786"/>
                                <a:pt x="2308757" y="1550453"/>
                              </a:cubicBezTo>
                              <a:cubicBezTo>
                                <a:pt x="2250655" y="1567598"/>
                                <a:pt x="2194457" y="1559978"/>
                                <a:pt x="2135402" y="1553311"/>
                              </a:cubicBezTo>
                              <a:cubicBezTo>
                                <a:pt x="2101112" y="1549501"/>
                                <a:pt x="2069442" y="1550215"/>
                                <a:pt x="2038128" y="1554025"/>
                              </a:cubicBezTo>
                              <a:lnTo>
                                <a:pt x="2023838" y="1556922"/>
                              </a:lnTo>
                              <a:lnTo>
                                <a:pt x="2027769" y="1559025"/>
                              </a:lnTo>
                              <a:cubicBezTo>
                                <a:pt x="2060154" y="1669516"/>
                                <a:pt x="2119209" y="1758098"/>
                                <a:pt x="2216364" y="1821916"/>
                              </a:cubicBezTo>
                              <a:cubicBezTo>
                                <a:pt x="2229699" y="1831441"/>
                                <a:pt x="2218269" y="1852396"/>
                                <a:pt x="2203982" y="1843823"/>
                              </a:cubicBezTo>
                              <a:cubicBezTo>
                                <a:pt x="2105874" y="1783816"/>
                                <a:pt x="2029674" y="1679041"/>
                                <a:pt x="2011577" y="1563788"/>
                              </a:cubicBezTo>
                              <a:lnTo>
                                <a:pt x="2014464" y="1558823"/>
                              </a:lnTo>
                              <a:lnTo>
                                <a:pt x="1942997" y="1573313"/>
                              </a:lnTo>
                              <a:cubicBezTo>
                                <a:pt x="1886800" y="1587601"/>
                                <a:pt x="1834412" y="1591411"/>
                                <a:pt x="1778215" y="1575218"/>
                              </a:cubicBezTo>
                              <a:cubicBezTo>
                                <a:pt x="1751069" y="1567122"/>
                                <a:pt x="1724160" y="1556644"/>
                                <a:pt x="1697490" y="1545452"/>
                              </a:cubicBezTo>
                              <a:lnTo>
                                <a:pt x="1637930" y="1519875"/>
                              </a:lnTo>
                              <a:lnTo>
                                <a:pt x="1549585" y="1548980"/>
                              </a:lnTo>
                              <a:cubicBezTo>
                                <a:pt x="1514432" y="1560871"/>
                                <a:pt x="1479606" y="1573551"/>
                                <a:pt x="1445792" y="1588553"/>
                              </a:cubicBezTo>
                              <a:cubicBezTo>
                                <a:pt x="1318157" y="1644751"/>
                                <a:pt x="1195284" y="1753336"/>
                                <a:pt x="1190522" y="1901926"/>
                              </a:cubicBezTo>
                              <a:cubicBezTo>
                                <a:pt x="1190522" y="1913356"/>
                                <a:pt x="1176234" y="1912403"/>
                                <a:pt x="1173377" y="1901926"/>
                              </a:cubicBezTo>
                              <a:cubicBezTo>
                                <a:pt x="1157184" y="1778101"/>
                                <a:pt x="1238147" y="1677136"/>
                                <a:pt x="1334349" y="1608556"/>
                              </a:cubicBezTo>
                              <a:cubicBezTo>
                                <a:pt x="1453412" y="1524736"/>
                                <a:pt x="1600097" y="1499018"/>
                                <a:pt x="1730589" y="1439963"/>
                              </a:cubicBezTo>
                              <a:cubicBezTo>
                                <a:pt x="1808218" y="1404958"/>
                                <a:pt x="1870190" y="1357453"/>
                                <a:pt x="1920256" y="1301151"/>
                              </a:cubicBezTo>
                              <a:lnTo>
                                <a:pt x="1976357" y="1224888"/>
                              </a:lnTo>
                              <a:lnTo>
                                <a:pt x="1912874" y="1189455"/>
                              </a:lnTo>
                              <a:cubicBezTo>
                                <a:pt x="1843044" y="1137841"/>
                                <a:pt x="1794645" y="1061582"/>
                                <a:pt x="1772499" y="975143"/>
                              </a:cubicBezTo>
                              <a:cubicBezTo>
                                <a:pt x="1736304" y="833220"/>
                                <a:pt x="1773452" y="684630"/>
                                <a:pt x="1829649" y="553185"/>
                              </a:cubicBezTo>
                              <a:cubicBezTo>
                                <a:pt x="1831078" y="549375"/>
                                <a:pt x="1833816" y="547232"/>
                                <a:pt x="1837031" y="546398"/>
                              </a:cubicBezTo>
                              <a:close/>
                              <a:moveTo>
                                <a:pt x="1355305" y="469366"/>
                              </a:moveTo>
                              <a:cubicBezTo>
                                <a:pt x="1421980" y="483653"/>
                                <a:pt x="1483892" y="508418"/>
                                <a:pt x="1541995" y="544613"/>
                              </a:cubicBezTo>
                              <a:cubicBezTo>
                                <a:pt x="1553425" y="551281"/>
                                <a:pt x="1543900" y="566521"/>
                                <a:pt x="1532470" y="561758"/>
                              </a:cubicBezTo>
                              <a:cubicBezTo>
                                <a:pt x="1474367" y="531278"/>
                                <a:pt x="1413407" y="507466"/>
                                <a:pt x="1349590" y="491273"/>
                              </a:cubicBezTo>
                              <a:cubicBezTo>
                                <a:pt x="1335302" y="487463"/>
                                <a:pt x="1341017" y="466508"/>
                                <a:pt x="1355305" y="469366"/>
                              </a:cubicBezTo>
                              <a:close/>
                              <a:moveTo>
                                <a:pt x="909653" y="465199"/>
                              </a:moveTo>
                              <a:cubicBezTo>
                                <a:pt x="915726" y="465079"/>
                                <a:pt x="921441" y="468889"/>
                                <a:pt x="920964" y="476986"/>
                              </a:cubicBezTo>
                              <a:cubicBezTo>
                                <a:pt x="919059" y="516991"/>
                                <a:pt x="912868" y="555329"/>
                                <a:pt x="902510" y="592476"/>
                              </a:cubicBezTo>
                              <a:lnTo>
                                <a:pt x="867011" y="680980"/>
                              </a:lnTo>
                              <a:lnTo>
                                <a:pt x="882270" y="672129"/>
                              </a:lnTo>
                              <a:cubicBezTo>
                                <a:pt x="915012" y="651293"/>
                                <a:pt x="947159" y="629385"/>
                                <a:pt x="979067" y="607478"/>
                              </a:cubicBezTo>
                              <a:cubicBezTo>
                                <a:pt x="981925" y="605573"/>
                                <a:pt x="984663" y="605275"/>
                                <a:pt x="987000" y="606019"/>
                              </a:cubicBezTo>
                              <a:cubicBezTo>
                                <a:pt x="994010" y="608252"/>
                                <a:pt x="997403" y="619861"/>
                                <a:pt x="989545" y="625576"/>
                              </a:cubicBezTo>
                              <a:cubicBezTo>
                                <a:pt x="928585" y="668438"/>
                                <a:pt x="864767" y="708443"/>
                                <a:pt x="799045" y="743686"/>
                              </a:cubicBezTo>
                              <a:cubicBezTo>
                                <a:pt x="753325" y="768451"/>
                                <a:pt x="706652" y="786548"/>
                                <a:pt x="654265" y="772261"/>
                              </a:cubicBezTo>
                              <a:cubicBezTo>
                                <a:pt x="611402" y="760831"/>
                                <a:pt x="578065" y="743686"/>
                                <a:pt x="533297" y="758926"/>
                              </a:cubicBezTo>
                              <a:cubicBezTo>
                                <a:pt x="497102" y="771308"/>
                                <a:pt x="465670" y="798931"/>
                                <a:pt x="439000" y="825601"/>
                              </a:cubicBezTo>
                              <a:cubicBezTo>
                                <a:pt x="385660" y="878941"/>
                                <a:pt x="338987" y="937043"/>
                                <a:pt x="294220" y="997051"/>
                              </a:cubicBezTo>
                              <a:cubicBezTo>
                                <a:pt x="287552" y="1005623"/>
                                <a:pt x="273265" y="997051"/>
                                <a:pt x="279932" y="988478"/>
                              </a:cubicBezTo>
                              <a:lnTo>
                                <a:pt x="282702" y="985146"/>
                              </a:lnTo>
                              <a:lnTo>
                                <a:pt x="281361" y="983716"/>
                              </a:lnTo>
                              <a:cubicBezTo>
                                <a:pt x="281361" y="979906"/>
                                <a:pt x="283742" y="976096"/>
                                <a:pt x="288505" y="976096"/>
                              </a:cubicBezTo>
                              <a:lnTo>
                                <a:pt x="289458" y="977020"/>
                              </a:lnTo>
                              <a:lnTo>
                                <a:pt x="420902" y="818933"/>
                              </a:lnTo>
                              <a:cubicBezTo>
                                <a:pt x="458050" y="780833"/>
                                <a:pt x="502817" y="740828"/>
                                <a:pt x="558062" y="734161"/>
                              </a:cubicBezTo>
                              <a:cubicBezTo>
                                <a:pt x="586637" y="730351"/>
                                <a:pt x="610450" y="737971"/>
                                <a:pt x="637120" y="746543"/>
                              </a:cubicBezTo>
                              <a:cubicBezTo>
                                <a:pt x="690460" y="763688"/>
                                <a:pt x="731417" y="757021"/>
                                <a:pt x="781900" y="730351"/>
                              </a:cubicBezTo>
                              <a:lnTo>
                                <a:pt x="845209" y="693627"/>
                              </a:lnTo>
                              <a:lnTo>
                                <a:pt x="844764" y="692251"/>
                              </a:lnTo>
                              <a:cubicBezTo>
                                <a:pt x="874292" y="624623"/>
                                <a:pt x="891437" y="550328"/>
                                <a:pt x="896199" y="476986"/>
                              </a:cubicBezTo>
                              <a:cubicBezTo>
                                <a:pt x="897152" y="469366"/>
                                <a:pt x="903581" y="465318"/>
                                <a:pt x="909653" y="465199"/>
                              </a:cubicBezTo>
                              <a:close/>
                              <a:moveTo>
                                <a:pt x="2370670" y="451268"/>
                              </a:moveTo>
                              <a:cubicBezTo>
                                <a:pt x="2376861" y="451268"/>
                                <a:pt x="2383052" y="455078"/>
                                <a:pt x="2383052" y="462698"/>
                              </a:cubicBezTo>
                              <a:cubicBezTo>
                                <a:pt x="2383052" y="535564"/>
                                <a:pt x="2399661" y="603608"/>
                                <a:pt x="2430871" y="667232"/>
                              </a:cubicBezTo>
                              <a:lnTo>
                                <a:pt x="2458929" y="715682"/>
                              </a:lnTo>
                              <a:lnTo>
                                <a:pt x="2484746" y="686655"/>
                              </a:lnTo>
                              <a:cubicBezTo>
                                <a:pt x="2512532" y="650996"/>
                                <a:pt x="2538071" y="613431"/>
                                <a:pt x="2561169" y="574141"/>
                              </a:cubicBezTo>
                              <a:cubicBezTo>
                                <a:pt x="2563074" y="570807"/>
                                <a:pt x="2565754" y="569021"/>
                                <a:pt x="2568581" y="568426"/>
                              </a:cubicBezTo>
                              <a:cubicBezTo>
                                <a:pt x="2577065" y="566640"/>
                                <a:pt x="2586887" y="575570"/>
                                <a:pt x="2581172" y="585571"/>
                              </a:cubicBezTo>
                              <a:cubicBezTo>
                                <a:pt x="2485922" y="745591"/>
                                <a:pt x="2350667" y="876083"/>
                                <a:pt x="2187789" y="965618"/>
                              </a:cubicBezTo>
                              <a:cubicBezTo>
                                <a:pt x="2177312" y="971333"/>
                                <a:pt x="2168739" y="956093"/>
                                <a:pt x="2179217" y="951331"/>
                              </a:cubicBezTo>
                              <a:cubicBezTo>
                                <a:pt x="2258275" y="906087"/>
                                <a:pt x="2330665" y="851080"/>
                                <a:pt x="2394839" y="787739"/>
                              </a:cubicBezTo>
                              <a:lnTo>
                                <a:pt x="2445791" y="730452"/>
                              </a:lnTo>
                              <a:lnTo>
                                <a:pt x="2411329" y="677814"/>
                              </a:lnTo>
                              <a:cubicBezTo>
                                <a:pt x="2375968" y="612002"/>
                                <a:pt x="2358287" y="538422"/>
                                <a:pt x="2358287" y="462698"/>
                              </a:cubicBezTo>
                              <a:cubicBezTo>
                                <a:pt x="2358287" y="455078"/>
                                <a:pt x="2364478" y="451268"/>
                                <a:pt x="2370670" y="451268"/>
                              </a:cubicBezTo>
                              <a:close/>
                              <a:moveTo>
                                <a:pt x="766913" y="304315"/>
                              </a:moveTo>
                              <a:cubicBezTo>
                                <a:pt x="773923" y="304762"/>
                                <a:pt x="779995" y="314584"/>
                                <a:pt x="774280" y="321728"/>
                              </a:cubicBezTo>
                              <a:cubicBezTo>
                                <a:pt x="740704" y="363876"/>
                                <a:pt x="728024" y="416740"/>
                                <a:pt x="737445" y="467862"/>
                              </a:cubicBezTo>
                              <a:lnTo>
                                <a:pt x="753236" y="514846"/>
                              </a:lnTo>
                              <a:lnTo>
                                <a:pt x="759993" y="510323"/>
                              </a:lnTo>
                              <a:cubicBezTo>
                                <a:pt x="763327" y="507942"/>
                                <a:pt x="766601" y="507525"/>
                                <a:pt x="769428" y="508373"/>
                              </a:cubicBezTo>
                              <a:cubicBezTo>
                                <a:pt x="777911" y="510918"/>
                                <a:pt x="782376" y="524848"/>
                                <a:pt x="772375" y="531278"/>
                              </a:cubicBezTo>
                              <a:cubicBezTo>
                                <a:pt x="635215" y="622718"/>
                                <a:pt x="498055" y="713205"/>
                                <a:pt x="362800" y="806550"/>
                              </a:cubicBezTo>
                              <a:cubicBezTo>
                                <a:pt x="286600" y="858938"/>
                                <a:pt x="267550" y="923708"/>
                                <a:pt x="277075" y="1013243"/>
                              </a:cubicBezTo>
                              <a:cubicBezTo>
                                <a:pt x="283742" y="1079918"/>
                                <a:pt x="298982" y="1144688"/>
                                <a:pt x="285647" y="1212315"/>
                              </a:cubicBezTo>
                              <a:cubicBezTo>
                                <a:pt x="282790" y="1222793"/>
                                <a:pt x="267550" y="1218983"/>
                                <a:pt x="268502" y="1208505"/>
                              </a:cubicBezTo>
                              <a:cubicBezTo>
                                <a:pt x="291362" y="1073250"/>
                                <a:pt x="189445" y="914183"/>
                                <a:pt x="318032" y="808455"/>
                              </a:cubicBezTo>
                              <a:cubicBezTo>
                                <a:pt x="382802" y="756068"/>
                                <a:pt x="458050" y="713205"/>
                                <a:pt x="526630" y="666533"/>
                              </a:cubicBezTo>
                              <a:lnTo>
                                <a:pt x="623120" y="601944"/>
                              </a:lnTo>
                              <a:lnTo>
                                <a:pt x="622540" y="601355"/>
                              </a:lnTo>
                              <a:lnTo>
                                <a:pt x="620005" y="603533"/>
                              </a:lnTo>
                              <a:cubicBezTo>
                                <a:pt x="617832" y="604263"/>
                                <a:pt x="615213" y="604144"/>
                                <a:pt x="612355" y="602715"/>
                              </a:cubicBezTo>
                              <a:cubicBezTo>
                                <a:pt x="554252" y="570330"/>
                                <a:pt x="519010" y="512228"/>
                                <a:pt x="512342" y="446505"/>
                              </a:cubicBezTo>
                              <a:cubicBezTo>
                                <a:pt x="511389" y="438409"/>
                                <a:pt x="517104" y="434361"/>
                                <a:pt x="523296" y="434361"/>
                              </a:cubicBezTo>
                              <a:cubicBezTo>
                                <a:pt x="529487" y="434361"/>
                                <a:pt x="536154" y="438409"/>
                                <a:pt x="537107" y="446505"/>
                              </a:cubicBezTo>
                              <a:cubicBezTo>
                                <a:pt x="543775" y="502703"/>
                                <a:pt x="576160" y="553185"/>
                                <a:pt x="621880" y="586523"/>
                              </a:cubicBezTo>
                              <a:lnTo>
                                <a:pt x="624781" y="598461"/>
                              </a:lnTo>
                              <a:lnTo>
                                <a:pt x="629500" y="593191"/>
                              </a:lnTo>
                              <a:lnTo>
                                <a:pt x="632082" y="595945"/>
                              </a:lnTo>
                              <a:lnTo>
                                <a:pt x="738424" y="524761"/>
                              </a:lnTo>
                              <a:lnTo>
                                <a:pt x="719541" y="470720"/>
                              </a:lnTo>
                              <a:cubicBezTo>
                                <a:pt x="708379" y="413883"/>
                                <a:pt x="722131" y="355304"/>
                                <a:pt x="759992" y="307441"/>
                              </a:cubicBezTo>
                              <a:cubicBezTo>
                                <a:pt x="762135" y="305060"/>
                                <a:pt x="764576" y="304167"/>
                                <a:pt x="766913" y="304315"/>
                              </a:cubicBezTo>
                              <a:close/>
                              <a:moveTo>
                                <a:pt x="1178854" y="125275"/>
                              </a:moveTo>
                              <a:cubicBezTo>
                                <a:pt x="1184331" y="125275"/>
                                <a:pt x="1190046" y="128846"/>
                                <a:pt x="1190522" y="135990"/>
                              </a:cubicBezTo>
                              <a:cubicBezTo>
                                <a:pt x="1204810" y="314108"/>
                                <a:pt x="1092415" y="485558"/>
                                <a:pt x="922870" y="541755"/>
                              </a:cubicBezTo>
                              <a:cubicBezTo>
                                <a:pt x="912392" y="544613"/>
                                <a:pt x="908582" y="529373"/>
                                <a:pt x="918107" y="525563"/>
                              </a:cubicBezTo>
                              <a:cubicBezTo>
                                <a:pt x="1078127" y="468413"/>
                                <a:pt x="1183855" y="304583"/>
                                <a:pt x="1168615" y="135990"/>
                              </a:cubicBezTo>
                              <a:cubicBezTo>
                                <a:pt x="1168139" y="128846"/>
                                <a:pt x="1173377" y="125275"/>
                                <a:pt x="1178854" y="125275"/>
                              </a:cubicBezTo>
                              <a:close/>
                              <a:moveTo>
                                <a:pt x="1308394" y="82531"/>
                              </a:moveTo>
                              <a:cubicBezTo>
                                <a:pt x="1314823" y="82650"/>
                                <a:pt x="1321491" y="86936"/>
                                <a:pt x="1321967" y="95033"/>
                              </a:cubicBezTo>
                              <a:cubicBezTo>
                                <a:pt x="1330302" y="212547"/>
                                <a:pt x="1408645" y="316936"/>
                                <a:pt x="1516158" y="360339"/>
                              </a:cubicBezTo>
                              <a:lnTo>
                                <a:pt x="1555394" y="372443"/>
                              </a:lnTo>
                              <a:lnTo>
                                <a:pt x="1524254" y="330687"/>
                              </a:lnTo>
                              <a:cubicBezTo>
                                <a:pt x="1512526" y="316787"/>
                                <a:pt x="1500322" y="303630"/>
                                <a:pt x="1488654" y="291248"/>
                              </a:cubicBezTo>
                              <a:cubicBezTo>
                                <a:pt x="1482225" y="284819"/>
                                <a:pt x="1488119" y="275175"/>
                                <a:pt x="1495084" y="274773"/>
                              </a:cubicBezTo>
                              <a:cubicBezTo>
                                <a:pt x="1497405" y="274639"/>
                                <a:pt x="1499846" y="275532"/>
                                <a:pt x="1501989" y="277913"/>
                              </a:cubicBezTo>
                              <a:cubicBezTo>
                                <a:pt x="1575332" y="357923"/>
                                <a:pt x="1648674" y="459840"/>
                                <a:pt x="1576284" y="564616"/>
                              </a:cubicBezTo>
                              <a:cubicBezTo>
                                <a:pt x="1538184" y="620813"/>
                                <a:pt x="1485797" y="669391"/>
                                <a:pt x="1440077" y="719873"/>
                              </a:cubicBezTo>
                              <a:cubicBezTo>
                                <a:pt x="1386737" y="778928"/>
                                <a:pt x="1294344" y="853223"/>
                                <a:pt x="1314347" y="941806"/>
                              </a:cubicBezTo>
                              <a:cubicBezTo>
                                <a:pt x="1316252" y="951331"/>
                                <a:pt x="1301964" y="956093"/>
                                <a:pt x="1301012" y="945616"/>
                              </a:cubicBezTo>
                              <a:cubicBezTo>
                                <a:pt x="1274342" y="836078"/>
                                <a:pt x="1400072" y="738923"/>
                                <a:pt x="1463889" y="667485"/>
                              </a:cubicBezTo>
                              <a:cubicBezTo>
                                <a:pt x="1510562" y="614146"/>
                                <a:pt x="1588667" y="551281"/>
                                <a:pt x="1589619" y="475081"/>
                              </a:cubicBezTo>
                              <a:cubicBezTo>
                                <a:pt x="1589857" y="456983"/>
                                <a:pt x="1586583" y="439540"/>
                                <a:pt x="1580809" y="422782"/>
                              </a:cubicBezTo>
                              <a:lnTo>
                                <a:pt x="1564165" y="389099"/>
                              </a:lnTo>
                              <a:lnTo>
                                <a:pt x="1559139" y="392213"/>
                              </a:lnTo>
                              <a:cubicBezTo>
                                <a:pt x="1413407" y="367448"/>
                                <a:pt x="1303869" y="242670"/>
                                <a:pt x="1296250" y="95033"/>
                              </a:cubicBezTo>
                              <a:cubicBezTo>
                                <a:pt x="1295774" y="86460"/>
                                <a:pt x="1301965" y="82412"/>
                                <a:pt x="1308394" y="82531"/>
                              </a:cubicBezTo>
                              <a:close/>
                              <a:moveTo>
                                <a:pt x="916708" y="39878"/>
                              </a:moveTo>
                              <a:cubicBezTo>
                                <a:pt x="919655" y="38776"/>
                                <a:pt x="923107" y="38836"/>
                                <a:pt x="926679" y="40741"/>
                              </a:cubicBezTo>
                              <a:cubicBezTo>
                                <a:pt x="1030502" y="95986"/>
                                <a:pt x="1105749" y="188378"/>
                                <a:pt x="1140992" y="300773"/>
                              </a:cubicBezTo>
                              <a:cubicBezTo>
                                <a:pt x="1143849" y="310298"/>
                                <a:pt x="1128609" y="314108"/>
                                <a:pt x="1125752" y="305536"/>
                              </a:cubicBezTo>
                              <a:cubicBezTo>
                                <a:pt x="1085747" y="200761"/>
                                <a:pt x="1012404" y="115988"/>
                                <a:pt x="914297" y="62648"/>
                              </a:cubicBezTo>
                              <a:cubicBezTo>
                                <a:pt x="903581" y="56933"/>
                                <a:pt x="907868" y="43181"/>
                                <a:pt x="916708" y="39878"/>
                              </a:cubicBezTo>
                              <a:close/>
                              <a:moveTo>
                                <a:pt x="1662367" y="140"/>
                              </a:moveTo>
                              <a:cubicBezTo>
                                <a:pt x="1668677" y="-694"/>
                                <a:pt x="1675345" y="2164"/>
                                <a:pt x="1676297" y="9308"/>
                              </a:cubicBezTo>
                              <a:cubicBezTo>
                                <a:pt x="1690585" y="107892"/>
                                <a:pt x="1737019" y="197367"/>
                                <a:pt x="1809171" y="262866"/>
                              </a:cubicBezTo>
                              <a:lnTo>
                                <a:pt x="1884085" y="315880"/>
                              </a:lnTo>
                              <a:lnTo>
                                <a:pt x="1885252" y="306964"/>
                              </a:lnTo>
                              <a:cubicBezTo>
                                <a:pt x="1898467" y="261006"/>
                                <a:pt x="1925852" y="219811"/>
                                <a:pt x="1968714" y="191236"/>
                              </a:cubicBezTo>
                              <a:cubicBezTo>
                                <a:pt x="1972524" y="188855"/>
                                <a:pt x="1976215" y="188557"/>
                                <a:pt x="1979386" y="189599"/>
                              </a:cubicBezTo>
                              <a:cubicBezTo>
                                <a:pt x="1988896" y="192724"/>
                                <a:pt x="1993717" y="207904"/>
                                <a:pt x="1983002" y="215048"/>
                              </a:cubicBezTo>
                              <a:cubicBezTo>
                                <a:pt x="1887752" y="278866"/>
                                <a:pt x="1890610" y="407453"/>
                                <a:pt x="1936330" y="500798"/>
                              </a:cubicBezTo>
                              <a:cubicBezTo>
                                <a:pt x="1983002" y="596048"/>
                                <a:pt x="2063012" y="665581"/>
                                <a:pt x="2130639" y="744638"/>
                              </a:cubicBezTo>
                              <a:cubicBezTo>
                                <a:pt x="2137307" y="753211"/>
                                <a:pt x="2126830" y="763688"/>
                                <a:pt x="2117305" y="757021"/>
                              </a:cubicBezTo>
                              <a:cubicBezTo>
                                <a:pt x="2023007" y="677011"/>
                                <a:pt x="1922994" y="572236"/>
                                <a:pt x="1886800" y="451268"/>
                              </a:cubicBezTo>
                              <a:cubicBezTo>
                                <a:pt x="1879894" y="427455"/>
                                <a:pt x="1876203" y="402869"/>
                                <a:pt x="1875891" y="378491"/>
                              </a:cubicBezTo>
                              <a:lnTo>
                                <a:pt x="1881184" y="338043"/>
                              </a:lnTo>
                              <a:lnTo>
                                <a:pt x="1879180" y="337920"/>
                              </a:lnTo>
                              <a:cubicBezTo>
                                <a:pt x="1752497" y="274103"/>
                                <a:pt x="1666772" y="154088"/>
                                <a:pt x="1650580" y="13118"/>
                              </a:cubicBezTo>
                              <a:cubicBezTo>
                                <a:pt x="1650104" y="5498"/>
                                <a:pt x="1656057" y="973"/>
                                <a:pt x="1662367" y="140"/>
                              </a:cubicBezTo>
                              <a:close/>
                            </a:path>
                          </a:pathLst>
                        </a:custGeom>
                        <a:solidFill>
                          <a:srgbClr val="000000"/>
                        </a:solidFill>
                        <a:ln w="9525" cap="flat">
                          <a:noFill/>
                          <a:prstDash val="solid"/>
                          <a:miter/>
                        </a:ln>
                      </wps:spPr>
                      <wps:bodyPr rtlCol="0" anchor="ctr"/>
                    </wps:wsp>
                    <pic:pic xmlns:pic="http://schemas.openxmlformats.org/drawingml/2006/picture">
                      <pic:nvPicPr>
                        <pic:cNvPr id="1033" name="Gráfico 335"/>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097317" y="55395"/>
                          <a:ext cx="1515228" cy="1280612"/>
                        </a:xfrm>
                        <a:prstGeom prst="rect">
                          <a:avLst/>
                        </a:prstGeom>
                      </pic:spPr>
                    </pic:pic>
                    <pic:pic xmlns:pic="http://schemas.openxmlformats.org/drawingml/2006/picture">
                      <pic:nvPicPr>
                        <pic:cNvPr id="1034" name="Gráfico 336"/>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158057" y="0"/>
                          <a:ext cx="1544555" cy="1309939"/>
                        </a:xfrm>
                        <a:prstGeom prst="rect">
                          <a:avLst/>
                        </a:prstGeom>
                      </pic:spPr>
                    </pic:pic>
                    <wps:wsp>
                      <wps:cNvPr id="1035" name="Gráfico 438"/>
                      <wps:cNvSpPr/>
                      <wps:spPr>
                        <a:xfrm>
                          <a:off x="5194939" y="1727541"/>
                          <a:ext cx="84575" cy="91080"/>
                        </a:xfrm>
                        <a:custGeom>
                          <a:avLst/>
                          <a:gdLst>
                            <a:gd name="connsiteX0" fmla="*/ 148456 w 164811"/>
                            <a:gd name="connsiteY0" fmla="*/ 109966 h 177488"/>
                            <a:gd name="connsiteX1" fmla="*/ 156062 w 164811"/>
                            <a:gd name="connsiteY1" fmla="*/ 82075 h 177488"/>
                            <a:gd name="connsiteX2" fmla="*/ 135778 w 164811"/>
                            <a:gd name="connsiteY2" fmla="*/ 33899 h 177488"/>
                            <a:gd name="connsiteX3" fmla="*/ 87602 w 164811"/>
                            <a:gd name="connsiteY3" fmla="*/ 12347 h 177488"/>
                            <a:gd name="connsiteX4" fmla="*/ 52104 w 164811"/>
                            <a:gd name="connsiteY4" fmla="*/ 19954 h 177488"/>
                            <a:gd name="connsiteX5" fmla="*/ 36891 w 164811"/>
                            <a:gd name="connsiteY5" fmla="*/ 31364 h 177488"/>
                            <a:gd name="connsiteX6" fmla="*/ 26749 w 164811"/>
                            <a:gd name="connsiteY6" fmla="*/ 42774 h 177488"/>
                            <a:gd name="connsiteX7" fmla="*/ 24213 w 164811"/>
                            <a:gd name="connsiteY7" fmla="*/ 135321 h 177488"/>
                            <a:gd name="connsiteX8" fmla="*/ 125636 w 164811"/>
                            <a:gd name="connsiteY8" fmla="*/ 160677 h 177488"/>
                            <a:gd name="connsiteX9" fmla="*/ 148456 w 164811"/>
                            <a:gd name="connsiteY9" fmla="*/ 120108 h 177488"/>
                            <a:gd name="connsiteX10" fmla="*/ 148456 w 164811"/>
                            <a:gd name="connsiteY10" fmla="*/ 109966 h 177488"/>
                            <a:gd name="connsiteX11" fmla="*/ 91406 w 164811"/>
                            <a:gd name="connsiteY11" fmla="*/ 103627 h 177488"/>
                            <a:gd name="connsiteX12" fmla="*/ 102816 w 164811"/>
                            <a:gd name="connsiteY12" fmla="*/ 96020 h 177488"/>
                            <a:gd name="connsiteX13" fmla="*/ 91406 w 164811"/>
                            <a:gd name="connsiteY13" fmla="*/ 103627 h 177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4811" h="177488">
                              <a:moveTo>
                                <a:pt x="148456" y="109966"/>
                              </a:moveTo>
                              <a:cubicBezTo>
                                <a:pt x="153527" y="101091"/>
                                <a:pt x="156062" y="92217"/>
                                <a:pt x="156062" y="82075"/>
                              </a:cubicBezTo>
                              <a:cubicBezTo>
                                <a:pt x="156062" y="63058"/>
                                <a:pt x="148456" y="46577"/>
                                <a:pt x="135778" y="33899"/>
                              </a:cubicBezTo>
                              <a:cubicBezTo>
                                <a:pt x="123100" y="21222"/>
                                <a:pt x="105351" y="14883"/>
                                <a:pt x="87602" y="12347"/>
                              </a:cubicBezTo>
                              <a:cubicBezTo>
                                <a:pt x="74924" y="11079"/>
                                <a:pt x="63514" y="14883"/>
                                <a:pt x="52104" y="19954"/>
                              </a:cubicBezTo>
                              <a:cubicBezTo>
                                <a:pt x="45765" y="22489"/>
                                <a:pt x="40694" y="26293"/>
                                <a:pt x="36891" y="31364"/>
                              </a:cubicBezTo>
                              <a:cubicBezTo>
                                <a:pt x="33088" y="33899"/>
                                <a:pt x="29284" y="37703"/>
                                <a:pt x="26749" y="42774"/>
                              </a:cubicBezTo>
                              <a:cubicBezTo>
                                <a:pt x="9000" y="69397"/>
                                <a:pt x="6464" y="106163"/>
                                <a:pt x="24213" y="135321"/>
                              </a:cubicBezTo>
                              <a:cubicBezTo>
                                <a:pt x="45765" y="168284"/>
                                <a:pt x="90138" y="182229"/>
                                <a:pt x="125636" y="160677"/>
                              </a:cubicBezTo>
                              <a:cubicBezTo>
                                <a:pt x="138314" y="153070"/>
                                <a:pt x="150991" y="136589"/>
                                <a:pt x="148456" y="120108"/>
                              </a:cubicBezTo>
                              <a:cubicBezTo>
                                <a:pt x="148456" y="116305"/>
                                <a:pt x="148456" y="113769"/>
                                <a:pt x="148456" y="109966"/>
                              </a:cubicBezTo>
                              <a:close/>
                              <a:moveTo>
                                <a:pt x="91406" y="103627"/>
                              </a:moveTo>
                              <a:cubicBezTo>
                                <a:pt x="95209" y="101091"/>
                                <a:pt x="99012" y="99824"/>
                                <a:pt x="102816" y="96020"/>
                              </a:cubicBezTo>
                              <a:cubicBezTo>
                                <a:pt x="99012" y="99824"/>
                                <a:pt x="95209" y="102359"/>
                                <a:pt x="91406" y="103627"/>
                              </a:cubicBezTo>
                              <a:close/>
                            </a:path>
                          </a:pathLst>
                        </a:custGeom>
                        <a:solidFill>
                          <a:schemeClr val="accent1"/>
                        </a:solidFill>
                        <a:ln w="12123"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290DF052" id="Grupo 1031" o:spid="_x0000_s1026" style="position:absolute;margin-left:167.3pt;margin-top:68.8pt;width:406.6pt;height:353.65pt;z-index:251659264;mso-width-relative:margin;mso-height-relative:margin" coordorigin="40973" coordsize="16052,185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">
              <v:shape id="Forma libre: Forma 1032" o:spid="_x0000_s1027" style="position:absolute;left:42045;top:1534;width:14536;height:17047;visibility:visible;mso-wrap-style:square;v-text-anchor:middle" coordsize="2832694,3322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" path="m2196362,3227449v16907,-834,33814,-596,50482,1309c2273514,3232568,2355429,3272573,2370669,3238283v4763,-9525,19050,-952,14288,8573c2372574,3275431,2345904,3277336,2319234,3268763v-52387,-16192,-95250,-25717,-150495,-20955c2077299,3256381,1983002,3285908,1893467,3249713v-9525,-4762,-4763,-20002,4762,-16192c1979192,3266858,2063012,3243046,2145879,3232568v16669,-2381,33576,-4286,50483,-5119xm1332950,3218117v42059,6653,83315,31120,126177,23976l1462641,3244467r2201,-2612c1468414,3239712,1473415,3239712,1476272,3243998v20003,27623,60008,3810,83820,-2857c1569617,3238284,1578904,3236855,1587953,3237331v9049,476,17860,2858,26432,7620c1623910,3249714,1615337,3264953,1605812,3259239v-39171,-21670,-90740,31046,-128544,8191l1470062,3260424r-5220,3577c1438172,3269716,1413407,3265906,1387689,3258286v-39052,-11430,-141922,-53340,-133350,31432c1255292,3300196,1238147,3300196,1238147,3289718v-4763,-34290,19050,-61912,52387,-70485c1304822,3215662,1318931,3215900,1332950,3218117xm1163361,3183544v20553,-804,42163,5923,64308,23306c1238147,3215423,1224812,3232568,1214334,3224948v-76200,-57150,-144780,35242,-180022,93345c1029549,3326865,1016214,3319245,1020977,3309720v28575,-53577,80725,-123765,142384,-126176xm134199,3164941v17145,-953,30480,2857,44768,11430c182777,3178276,184682,3184943,188492,3186848v9525,4763,20955,3810,32385,3810c370419,3194468,519009,3197326,667599,3212566v11430,1905,12383,20002,,19050c506627,3218281,345654,3211613,183729,3211613v-4762,,-7620,-3810,-9525,-7620c148487,3139223,61809,3237331,31329,3253523v-10477,5715,-19050,-9525,-8572,-16192c61809,3217328,86574,3168751,134199,3164941xm1126586,2310191v3691,595,7263,3214,7739,7024c1140040,2439135,1134325,2561055,1141945,2682975v3810,60008,10477,119063,16192,178118c1161947,2894430,1162900,2927768,1140040,2955390v-20003,24765,-50483,35243,-78105,49530c1040980,3015398,1021930,3025875,1011452,3048735v-9525,20955,-8572,45720,-18097,66675c979068,3145890,952874,3165416,922632,3178037r-36184,10880l944658,3195108v36493,8409,72271,20791,105847,35555c1062887,3235425,1053362,3257333,1040980,3252570v-127635,-52387,-284798,-80962,-391478,28575c641882,3288765,630452,3276383,637120,3269715v41077,-44648,90592,-69606,143522,-80249l813594,3185753r1703,-10097c816964,3172680,819762,3170418,823810,3169703v37147,-6668,80962,-13335,112395,-37148c975257,3103028,963827,3059213,986687,3022065v30480,-49530,104775,-46672,134303,-94297c1145755,2887763,1120990,2802990,1117180,2758223v-4763,-49530,-7620,-99060,-8573,-149543c1105750,2511525,1103845,2411513,1118132,2315310v953,-4286,4763,-5714,8454,-5119xm1984907,1995270v14288,-1905,14288,20003,,21908c1731542,2050515,1593430,2287688,1492465,2496285r-9438,3147l1479129,2668688v-1905,99060,-9525,199073,6668,297180c1499132,3046831,1531517,3127793,1593429,3183038v73343,65723,170498,73343,260985,44768c1873464,3221138,1886799,3251618,1867749,3260191v-170497,74295,-338137,-41910,-392430,-203835c1440077,2952533,1445792,2840138,1450554,2732506v4763,-118110,11430,-235268,16193,-353378c1467699,2367698,1484844,2367698,1485797,2379128r-2264,98316l1563783,2323570v95369,-161136,223957,-302582,421124,-328300xm819136,1905646v11460,-2173,23485,-1339,36106,3899c868577,1915260,862862,1938120,849527,1932405v-48578,-18097,-122873,79058,-154305,108585c656169,2077185,616164,2114333,577112,2150528v-14288,13335,-35243,-7620,-20955,-20955c613307,2075280,671409,2020988,730464,1968600v25004,-22860,54293,-56435,88672,-62954xm1218502,1881685v4406,-1190,9168,715,10120,6906c1253388,2036228,1434363,2070518,1521040,2172436v10478,12382,-7620,30480,-18097,18097c1414360,2084806,1232432,2048611,1210525,1893353v-476,-6191,3572,-10477,7977,-11668xm2563074,1807628v41910,-4763,33338,47625,26670,72390c2570694,1953360,2550692,2034323,2520212,2104808v-14288,32385,-46673,63817,-84773,49530c2411627,2145765,2404007,2121000,2384004,2107665v-12858,-8572,-28575,-13573,-44648,-17859l2295868,2077192r14794,14995c2325188,2112428,2336856,2134812,2345904,2158148v4763,12382,-14287,17144,-19050,5715c2318282,2141956,2307090,2122191,2293874,2103736r-43877,-50823l2220412,2036705v-23098,-14764,-45958,-30004,-70723,-42387c2106827,1972410,2067774,1965743,2020149,1974315v-29527,4763,-59055,14288,-89535,16193c1812504,1998128,1712492,1907640,1638197,1826678v-7620,-8573,3810,-19050,11430,-9525c1727732,1888590,1814409,1977173,1929662,1965743v51435,-4763,99060,-28575,151447,-23813c2118257,1944788,2152547,1960980,2183979,1979078v40958,23812,79058,53340,123825,70485c2343047,2062898,2384957,2064803,2414484,2090520v3810,3810,6668,9525,11430,12383c2430677,2114333,2440202,2118143,2454489,2113380v17145,8573,27623,3810,30480,-14287c2503067,2077185,2508782,2032418,2517354,2005748v8573,-26670,16193,-53340,24765,-80010c2544024,1918118,2565932,1840965,2563074,1840965v-20955,1905,-20955,-31432,,-33337xm1974429,1751431v17145,-953,17145,24765,,26670c1859177,1789531,1740114,1787626,1626767,1811438v-120015,25718,-203835,96203,-287655,180975c1331492,2000033,1320062,1988603,1327682,1980031v80010,-84773,160972,-159068,277177,-188595c1723922,1760956,1852509,1758098,1974429,1751431xm717606,1592482v3334,2262,5239,7024,2381,12263c672362,1697137,868577,1710473,918107,1719998v50483,9525,114300,12382,158115,40005c1119085,1786673,1136230,1839060,1154327,1882875v25718,60960,48578,124778,63818,189548c1221955,2090520,1195285,2098140,1190522,2080042v-22860,-80009,-46672,-160019,-81915,-235267c1087652,1799055,1061935,1775242,1012405,1763812v-33338,-8572,-66675,-14287,-100013,-20954c851432,1729523,643787,1707615,706652,1595220v2858,-4762,7620,-5000,10954,-2738xm593186,1567956v7739,2262,14406,9644,12501,19645c586637,1695233,638072,1801913,742847,1840966v83820,32385,179070,-16193,258127,27622c1132419,1941931,1160042,2147671,1108607,2275306r-1288,672l1108957,2317498v-945,17681,-3564,35436,-7970,53057c1099082,2381033,1082890,2376270,1084795,2365793v30480,-130493,-43815,-269558,-169545,-316230c901915,2044800,907630,2023845,920965,2028608v68104,25718,121920,75962,154305,137398l1097349,2235071r7224,-37468c1112476,2124156,1101225,2050039,1064792,1982888v-24765,-45720,-59055,-90487,-112395,-101917c901914,1869541,847622,1889543,796187,1884781,644739,1871446,542822,1725713,574254,1579028v2382,-10477,11192,-13335,18932,-11072xm178491,1070155v8572,,16668,5476,15716,16430c183730,1193265,179920,1303755,270407,1378050v84773,69533,204788,86678,310515,69533c665695,1433295,737132,1422818,809522,1479968v61913,48577,103823,126682,125730,200977c938110,1691423,923822,1697138,919060,1687613,864767,1598078,819047,1472348,696175,1462823v-51435,-3810,-101918,16192,-152400,20955c497102,1488540,450430,1484730,404710,1475205r-3877,-1127l376298,1503334v-39693,31700,-96128,39023,-143991,14734c220877,1511401,231354,1494256,242784,1499971v40720,21431,88940,15002,123364,-11654l383143,1468935r-37101,-10786c288445,1436807,235403,1402339,198970,1352333v-28099,-39053,-40482,-82868,-44530,-128230l153996,1183046r-30586,1483c69430,1177430,22281,1142068,850,1088490v-5715,-15240,19050,-21907,24765,-6667c43474,1126114,83836,1157011,129020,1165271r24786,200l153696,1155299v1220,-23053,3602,-46092,6221,-68714c160869,1075631,169918,1070155,178491,1070155xm1515325,979905v14287,-2857,20002,19050,5715,21908c1455317,1017053,1396262,1052295,1355305,1107540v-29528,40958,-49530,89535,-80963,129540c1230527,1292325,1156232,1333283,1088605,1295183v-10478,-5715,-1905,-20003,8572,-15240c1212430,1341855,1278152,1179930,1325777,1107540v44768,-66675,110490,-111442,189548,-127635xm1080926,950527v8751,-1519,19109,7947,13394,17948c1046695,1055153,984782,1129448,907630,1189455v-9525,7620,-22860,-5715,-13335,-13335c967637,1114208,1028597,1040865,1073365,956093v1905,-3334,4644,-5060,7561,-5566xm665115,852419v4211,804,8200,3423,11057,8424c731418,957998,789520,1052295,855243,1141830v60007,82868,139065,173355,249555,176213c1192427,1319948,1269580,1293278,1338160,1363763v47625,48577,66675,116205,48578,180975c1382927,1556168,1367688,1551405,1369593,1539975v20002,-97155,-55245,-197167,-155258,-199072c1168615,1339950,1123848,1354238,1078127,1348523v-37147,-4763,-71437,-18098,-102869,-37148c903820,1267560,851433,1199933,802855,1133258r-15270,-22645l724408,1146266v-78358,37772,-167298,56525,-235878,-12055c478052,1123733,494245,1107541,504722,1118018v63580,62865,144840,44292,216858,9779l778166,1096646r-58893,-87332c693079,966808,668553,923231,645693,878940v-7858,-15002,6787,-28932,19422,-26521xm2823286,700510v9466,3706,14109,17458,2679,23173c2687853,789405,2545930,857033,2400197,902753v-9525,2857,-15240,-11430,-6667,-16193c2531642,821790,2674517,766545,2812630,700823v3810,-1667,7501,-1548,10656,-313xm1837031,546398v9644,-2500,23574,6787,19288,18217c1807742,686535,1771547,821790,1800122,953235v17859,82867,60365,161449,124703,216054l1987452,1209472r51033,-99907c2098493,969190,2125877,808455,2150642,657008v1905,-11906,13335,-16430,23932,-15002c2185170,643435,2194933,650817,2193504,662723v-33337,276225,-88582,591503,-337185,759143c1825363,1442821,1792680,1459966,1758956,1474834r-90629,34379l1709397,1523664v28098,9882,56435,19169,85010,25837c1858225,1563788,1913470,1545691,1975382,1528546v51435,-14288,99060,-18098,152400,-13335c2185885,1519973,2242082,1529498,2299232,1516163v21908,-4762,31433,27623,9525,34290c2250655,1567598,2194457,1559978,2135402,1553311v-34290,-3810,-65960,-3096,-97274,714l2023838,1556922r3931,2103c2060154,1669516,2119209,1758098,2216364,1821916v13335,9525,1905,30480,-12382,21907c2105874,1783816,2029674,1679041,2011577,1563788r2887,-4965l1942997,1573313v-56197,14288,-108585,18098,-164782,1905c1751069,1567122,1724160,1556644,1697490,1545452r-59560,-25577l1549585,1548980v-35153,11891,-69979,24571,-103793,39573c1318157,1644751,1195284,1753336,1190522,1901926v,11430,-14288,10477,-17145,c1157184,1778101,1238147,1677136,1334349,1608556v119063,-83820,265748,-109538,396240,-168593c1808218,1404958,1870190,1357453,1920256,1301151r56101,-76263l1912874,1189455v-69830,-51614,-118229,-127873,-140375,-214312c1736304,833220,1773452,684630,1829649,553185v1429,-3810,4167,-5953,7382,-6787xm1355305,469366v66675,14287,128587,39052,186690,75247c1553425,551281,1543900,566521,1532470,561758v-58103,-30480,-119063,-54292,-182880,-70485c1335302,487463,1341017,466508,1355305,469366xm909653,465199v6073,-120,11788,3690,11311,11787c919059,516991,912868,555329,902510,592476r-35499,88504l882270,672129v32742,-20836,64889,-42744,96797,-64651c981925,605573,984663,605275,987000,606019v7010,2233,10403,13842,2545,19557c928585,668438,864767,708443,799045,743686v-45720,24765,-92393,42862,-144780,28575c611402,760831,578065,743686,533297,758926v-36195,12382,-67627,40005,-94297,66675c385660,878941,338987,937043,294220,997051v-6668,8572,-20955,,-14288,-8573l282702,985146r-1341,-1430c281361,979906,283742,976096,288505,976096r953,924l420902,818933v37148,-38100,81915,-78105,137160,-84772c586637,730351,610450,737971,637120,746543v53340,17145,94297,10478,144780,-16192l845209,693627r-445,-1376c874292,624623,891437,550328,896199,476986v953,-7620,7382,-11668,13454,-11787xm2370670,451268v6191,,12382,3810,12382,11430c2383052,535564,2399661,603608,2430871,667232r28058,48450l2484746,686655v27786,-35659,53325,-73224,76423,-112514c2563074,570807,2565754,569021,2568581,568426v8484,-1786,18306,7144,12591,17145c2485922,745591,2350667,876083,2187789,965618v-10477,5715,-19050,-9525,-8572,-14287c2258275,906087,2330665,851080,2394839,787739r50952,-57287l2411329,677814v-35361,-65812,-53042,-139392,-53042,-215116c2358287,455078,2364478,451268,2370670,451268xm766913,304315v7010,447,13082,10269,7367,17413c740704,363876,728024,416740,737445,467862r15791,46984l759993,510323v3334,-2381,6608,-2798,9435,-1950c777911,510918,782376,524848,772375,531278,635215,622718,498055,713205,362800,806550v-76200,52388,-95250,117158,-85725,206693c283742,1079918,298982,1144688,285647,1212315v-2857,10478,-18097,6668,-17145,-3810c291362,1073250,189445,914183,318032,808455,382802,756068,458050,713205,526630,666533r96490,-64589l622540,601355r-2535,2178c617832,604263,615213,604144,612355,602715,554252,570330,519010,512228,512342,446505v-953,-8096,4762,-12144,10954,-12144c529487,434361,536154,438409,537107,446505v6668,56198,39053,106680,84773,140018l624781,598461r4719,-5270l632082,595945,738424,524761,719541,470720v-11162,-56837,2590,-115416,40451,-163279c762135,305060,764576,304167,766913,304315xm1178854,125275v5477,,11192,3571,11668,10715c1204810,314108,1092415,485558,922870,541755v-10478,2858,-14288,-12382,-4763,-16192c1078127,468413,1183855,304583,1168615,135990v-476,-7144,4762,-10715,10239,-10715xm1308394,82531v6429,119,13097,4405,13573,12502c1330302,212547,1408645,316936,1516158,360339r39236,12104l1524254,330687v-11728,-13900,-23932,-27057,-35600,-39439c1482225,284819,1488119,275175,1495084,274773v2321,-134,4762,759,6905,3140c1575332,357923,1648674,459840,1576284,564616v-38100,56197,-90487,104775,-136207,155257c1386737,778928,1294344,853223,1314347,941806v1905,9525,-12383,14287,-13335,3810c1274342,836078,1400072,738923,1463889,667485v46673,-53339,124778,-116204,125730,-192404c1589857,456983,1586583,439540,1580809,422782r-16644,-33683l1559139,392213c1413407,367448,1303869,242670,1296250,95033v-476,-8573,5715,-12621,12144,-12502xm916708,39878v2947,-1102,6399,-1042,9971,863c1030502,95986,1105749,188378,1140992,300773v2857,9525,-12383,13335,-15240,4763c1085747,200761,1012404,115988,914297,62648v-10716,-5715,-6429,-19467,2411,-22770xm1662367,140v6310,-834,12978,2024,13930,9168c1690585,107892,1737019,197367,1809171,262866r74914,53014l1885252,306964v13215,-45958,40600,-87153,83462,-115728c1972524,188855,1976215,188557,1979386,189599v9510,3125,14331,18305,3616,25449c1887752,278866,1890610,407453,1936330,500798v46672,95250,126682,164783,194309,243840c2137307,753211,2126830,763688,2117305,757021,2023007,677011,1922994,572236,1886800,451268v-6906,-23813,-10597,-48399,-10909,-72777l1881184,338043r-2004,-123c1752497,274103,1666772,154088,1650580,13118v-476,-7620,5477,-12145,11787,-12978xe" fillcolor="black" stroked="f">
                <v:stroke joinstyle="miter"/>
                <v:path arrowok="t" o:connecttype="custom" o:connectlocs="1127081,1656192;1152986,1656864;1216528,1661752;1223860,1666151;1190134,1677393;1112906,1666639;971648,1667617;974092,1659308;1101175,1658819;1127081,1656192;684014,1651403;748763,1663707;750566,1664925;751696,1663585;757561,1664684;800574,1663218;814871,1661263;828435,1665173;824036,1672505;758072,1676709;754374,1673113;751696,1674949;712104,1672016;643674,1688146;635365,1688146;662248,1651976;684014,1651403;596988,1633662;629988,1645622;623145,1654909;530766,1702809;523923,1698410;596988,1633662;68865,1624116;91838,1629981;96726,1635357;113345,1637312;342584,1648555;342584,1658330;94282,1648066;89394,1644155;16077,1669572;11678,1661263;68865,1624116;578117,1185494;582088,1189098;585998,1376791;594307,1468193;585021,1516583;544941,1541999;519035,1564484;509748,1598698;473456,1630836;454888,1636419;484759,1639596;539075,1657841;534187,1669083;333297,1683747;326943,1677881;400593,1636701;417502,1634795;418376,1629614;422745,1626559;480421,1607496;506326,1550798;575245,1502408;573290,1415405;568891,1338666;573779,1188120;578117,1185494;1018571,1023889;1018571,1035132;765871,1280989;761027,1282604;759027,1369459;762449,1521960;817681,1633402;951608,1656375;958451,1672994;757072,1568394;744364,1402208;752673,1220869;762449,1220869;761287,1271321;802468,1192359;1018571,1023889;420346,977898;438874,979899;435942,991630;356759,1047351;296150,1103561;285396,1092808;374844,1010203;420346,977898;625284,965602;630477,969146;780534,1114803;771247,1124090;621191,971590;625284,965602;1315262,927599;1328948,964747;1293267,1080100;1249765,1105516;1223371,1081566;1200460,1072401;1178143,1065928;1185735,1073623;1203820,1107471;1194044,1110404;1177120,1079549;1154604,1053469;1139423,1045152;1103130,1023401;1036656,1013136;990710,1021446;840654,937375;846520,932487;990222,1008737;1067938,996517;1120727,1015580;1184268,1051750;1239012,1072768;1244878,1079122;1259541,1084498;1275182,1077167;1291801,1029266;1304509,988208;1315262,944706;1315262,927599;1013194,898761;1013194,912447;834789,929554;687176,1022423;681311,1016069;823546,919290;1013194,898761;368245,817195;369467,823488;471134,882631;552272,903160;592352,966213;625101,1063481;610926,1067391;568891,946662;519524,905115;468201,894362;362624,818600;368245,817195;304398,804610;310813,814691;381198,944707;513658,958881;568891,1167592;568230,1167937;569070,1189243;564980,1216470;556671,1214026;469668,1051750;472601,1040997;551784,1111504;563114,1146945;566821,1127718;546407,1017535;488730,965236;408570,967191;294683,810291;304398,804610;91594,549159;99659,557590;138762,707158;298105,742839;415413,759458;479932,862591;471623,866013;357248,750660;279043,761413;207680,757014;205691,756435;193100,771448;119210,779009;124587,769722;187892,763742;196613,753796;177574,748261;102103,693961;79252,628159;79024,607090;63329,607851;436,558568;13145,555146;66208,597968;78927,598071;78870,592851;82063,557590;91594,549159;777601,502846;780534,514089;695486,568343;653939,634818;558627,664634;563025,656813;680333,568343;777601,502846;554686,487771;561559,496981;465758,610379;458915,603536;550806,490627;554686,487771;341309,437426;346983,441749;438875,585939;566936,676365;686688,699826;711616,792695;702818,790251;623146,688095;553250,692006;500462,672943;411992,581541;404156,569920;371736,588216;250693,582030;259002,573720;370285,578738;399322,562753;369101,517938;331343,451035;341309,437426;1448792,359472;1450167,371364;1231681,463255;1228259,454946;1443324,359633;1448792,359472;942687,280389;952585,289737;923747,489160;987740,600030;1019877,620651;1046065,569382;1103619,337149;1115900,329451;1125614,340082;952585,729642;902623,756823;856116,774465;877191,781881;920815,795139;1013683,784386;1091889,777543;1179870,778032;1184757,795628;1095799,797094;1045882,797461;1038549,798947;1040566,800027;1137345,934931;1130991,946173;1032257,802471;1033739,799923;997065,807359;912506,808336;871081,793061;840517,779936;795182,794872;741920,815179;610926,975989;602128,975989;684732,825444;888066,738929;985395,667696;1014184,628561;981607,610379;909572,500403;938899,283871;942687,280389;695486,240859;791287,279473;786399,288271;692553,252101;695486,240859;466796,238721;472600,244769;463130,304034;444914,349451;452744,344909;502416,311732;506487,310984;507793,321019;410036,381629;335741,396292;273666,389449;225276,423664;150981,511645;143649,507246;145071,505536;144383,504802;148049,500892;148538,501366;215989,420242;286374,376741;326943,383095;401238,374786;433726,355940;433498,355234;459892,244769;466796,238721;1216529,231572;1222883,237437;1247421,342396;1261819,367258;1275068,352363;1314285,294625;1318088,291692;1324549,300491;1122682,495515;1118283,488183;1228931,404235;1255078,374837;1237393,347826;1210174,237437;1216529,231572;393548,156162;397328,165097;378426,240087;386529,264197;389997,261876;394838,260876;396351,272630;186174,413888;142183,519954;146582,622109;137784,620154;163201,414865;270244,342037;319759,308893;319461,308590;318161,309708;314235,309288;262912,229128;268534,222896;275621,229128;319123,300979;320611,307105;323033,304401;324358,305814;378928,269285;369238,241554;389996,157766;393548,156162;604939,64286;610926,69784;473578,278006;471134,269697;599684,69784;604939,64286;671413,42351;678378,48767;778029,184911;798163,191122;782183,169695;763915,149456;767215,141002;770758,142613;808883,289737;738987,369409;674468,483296;667625,485251;751207,342525;815726,243792;811205,216954;802664,199669;800085,201267;665181,48767;671413,42351;470416,20464;475533,20907;585509,154344;577689,156788;469179,32148;470416,20464;853057,72;860205,4776;928391,134892;966834,162096;967432,157521;1010262,98134;1015738,97294;1017594,110354;993644,256989;1093355,382117;1086512,388472;968227,231572;962629,194226;965345,173470;964317,173406;847009,6732;853057,7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35" o:spid="_x0000_s1028" type="#_x0000_t75" style="position:absolute;left:40973;top:553;width:15152;height:128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">
                <v:imagedata r:id="rId5" o:title=""/>
              </v:shape>
              <v:shape id="Gráfico 336" o:spid="_x0000_s1029" type="#_x0000_t75" style="position:absolute;left:41580;width:15446;height:130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">
                <v:imagedata r:id="rId6" o:title=""/>
              </v:shape>
              <v:shape id="Gráfico 438" o:spid="_x0000_s1030" style="position:absolute;left:51949;top:17275;width:846;height:911;visibility:visible;mso-wrap-style:square;v-text-anchor:middle" coordsize="164811,177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" path="m148456,109966v5071,-8875,7606,-17749,7606,-27891c156062,63058,148456,46577,135778,33899,123100,21222,105351,14883,87602,12347,74924,11079,63514,14883,52104,19954,45765,22489,40694,26293,36891,31364v-3803,2535,-7607,6339,-10142,11410c9000,69397,6464,106163,24213,135321v21552,32963,65925,46908,101423,25356c138314,153070,150991,136589,148456,120108v,-3803,,-6339,,-10142xm91406,103627v3803,-2536,7606,-3803,11410,-7607c99012,99824,95209,102359,91406,103627xe" fillcolor="#c00000 [3204]" stroked="f" strokeweight=".33675mm">
                <v:stroke joinstyle="miter"/>
                <v:path arrowok="t" o:connecttype="custom" o:connectlocs="76182,56430;80085,42118;69676,17396;44954,6336;26738,10240;18931,16095;13727,21950;12425,69442;64472,82453;76182,61635;76182,56430;46906,53177;52761,49274;46906,53177" o:connectangles="0,0,0,0,0,0,0,0,0,0,0,0,0,0"/>
              </v:shape>
            </v:group>
          </w:pict>
        </mc:Fallback>
      </mc:AlternateContent>
    </w:r>
    <w:r>
      <w:rPr>
        <w:noProof/>
        <w:lang w:val="es-ES" w:bidi="es-ES"/>
      </w:rPr>
      <mc:AlternateContent>
        <mc:Choice Requires="wpg">
          <w:drawing>
            <wp:anchor distT="0" distB="0" distL="114300" distR="114300" simplePos="0" relativeHeight="251661312" behindDoc="0" locked="0" layoutInCell="1" allowOverlap="1" wp14:anchorId="53F7A1C4" wp14:editId="5E05BF08">
              <wp:simplePos x="0" y="0"/>
              <wp:positionH relativeFrom="column">
                <wp:posOffset>120650</wp:posOffset>
              </wp:positionH>
              <wp:positionV relativeFrom="paragraph">
                <wp:posOffset>1613572</wp:posOffset>
              </wp:positionV>
              <wp:extent cx="1721223" cy="1613646"/>
              <wp:effectExtent l="0" t="0" r="6350" b="0"/>
              <wp:wrapNone/>
              <wp:docPr id="1037" name="Grupo 1037"/>
              <wp:cNvGraphicFramePr/>
              <a:graphic xmlns:a="http://schemas.openxmlformats.org/drawingml/2006/main">
                <a:graphicData uri="http://schemas.microsoft.com/office/word/2010/wordprocessingGroup">
                  <wpg:wgp>
                    <wpg:cNvGrpSpPr/>
                    <wpg:grpSpPr>
                      <a:xfrm>
                        <a:off x="0" y="0"/>
                        <a:ext cx="1721223" cy="1613646"/>
                        <a:chOff x="0" y="3379754"/>
                        <a:chExt cx="2121645" cy="1724581"/>
                      </a:xfrm>
                    </wpg:grpSpPr>
                    <wps:wsp>
                      <wps:cNvPr id="1038" name="Forma libre: Forma 1038"/>
                      <wps:cNvSpPr/>
                      <wps:spPr>
                        <a:xfrm>
                          <a:off x="0" y="3379754"/>
                          <a:ext cx="366714" cy="117711"/>
                        </a:xfrm>
                        <a:custGeom>
                          <a:avLst/>
                          <a:gdLst>
                            <a:gd name="connsiteX0" fmla="*/ 577441 w 771525"/>
                            <a:gd name="connsiteY0" fmla="*/ 80014 h 247650"/>
                            <a:gd name="connsiteX1" fmla="*/ 717459 w 771525"/>
                            <a:gd name="connsiteY1" fmla="*/ 227651 h 247650"/>
                            <a:gd name="connsiteX2" fmla="*/ 767941 w 771525"/>
                            <a:gd name="connsiteY2" fmla="*/ 198124 h 247650"/>
                            <a:gd name="connsiteX3" fmla="*/ 566964 w 771525"/>
                            <a:gd name="connsiteY3" fmla="*/ 9529 h 247650"/>
                            <a:gd name="connsiteX4" fmla="*/ 382179 w 771525"/>
                            <a:gd name="connsiteY4" fmla="*/ 119066 h 247650"/>
                            <a:gd name="connsiteX5" fmla="*/ 198346 w 771525"/>
                            <a:gd name="connsiteY5" fmla="*/ 27626 h 247650"/>
                            <a:gd name="connsiteX6" fmla="*/ 106906 w 771525"/>
                            <a:gd name="connsiteY6" fmla="*/ 101921 h 247650"/>
                            <a:gd name="connsiteX7" fmla="*/ 10704 w 771525"/>
                            <a:gd name="connsiteY7" fmla="*/ 219079 h 247650"/>
                            <a:gd name="connsiteX8" fmla="*/ 43089 w 771525"/>
                            <a:gd name="connsiteY8" fmla="*/ 238129 h 247650"/>
                            <a:gd name="connsiteX9" fmla="*/ 193584 w 771525"/>
                            <a:gd name="connsiteY9" fmla="*/ 76204 h 247650"/>
                            <a:gd name="connsiteX10" fmla="*/ 367891 w 771525"/>
                            <a:gd name="connsiteY10" fmla="*/ 179074 h 247650"/>
                            <a:gd name="connsiteX11" fmla="*/ 408849 w 771525"/>
                            <a:gd name="connsiteY11" fmla="*/ 179074 h 247650"/>
                            <a:gd name="connsiteX12" fmla="*/ 577441 w 771525"/>
                            <a:gd name="connsiteY12" fmla="*/ 80014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71525" h="247650">
                              <a:moveTo>
                                <a:pt x="577441" y="80014"/>
                              </a:moveTo>
                              <a:cubicBezTo>
                                <a:pt x="635544" y="114304"/>
                                <a:pt x="679359" y="174311"/>
                                <a:pt x="717459" y="227651"/>
                              </a:cubicBezTo>
                              <a:cubicBezTo>
                                <a:pt x="738414" y="258131"/>
                                <a:pt x="786991" y="231461"/>
                                <a:pt x="767941" y="198124"/>
                              </a:cubicBezTo>
                              <a:cubicBezTo>
                                <a:pt x="726984" y="128591"/>
                                <a:pt x="650784" y="28579"/>
                                <a:pt x="566964" y="9529"/>
                              </a:cubicBezTo>
                              <a:cubicBezTo>
                                <a:pt x="494574" y="-6664"/>
                                <a:pt x="427899" y="62869"/>
                                <a:pt x="382179" y="119066"/>
                              </a:cubicBezTo>
                              <a:cubicBezTo>
                                <a:pt x="325981" y="75251"/>
                                <a:pt x="281214" y="-2854"/>
                                <a:pt x="198346" y="27626"/>
                              </a:cubicBezTo>
                              <a:cubicBezTo>
                                <a:pt x="162151" y="40961"/>
                                <a:pt x="132624" y="74299"/>
                                <a:pt x="106906" y="101921"/>
                              </a:cubicBezTo>
                              <a:cubicBezTo>
                                <a:pt x="72616" y="139069"/>
                                <a:pt x="40231" y="178121"/>
                                <a:pt x="10704" y="219079"/>
                              </a:cubicBezTo>
                              <a:cubicBezTo>
                                <a:pt x="-3584" y="239081"/>
                                <a:pt x="28801" y="257179"/>
                                <a:pt x="43089" y="238129"/>
                              </a:cubicBezTo>
                              <a:cubicBezTo>
                                <a:pt x="84046" y="182884"/>
                                <a:pt x="134529" y="112399"/>
                                <a:pt x="193584" y="76204"/>
                              </a:cubicBezTo>
                              <a:cubicBezTo>
                                <a:pt x="266926" y="31436"/>
                                <a:pt x="325029" y="134306"/>
                                <a:pt x="367891" y="179074"/>
                              </a:cubicBezTo>
                              <a:cubicBezTo>
                                <a:pt x="377416" y="189551"/>
                                <a:pt x="399324" y="191456"/>
                                <a:pt x="408849" y="179074"/>
                              </a:cubicBezTo>
                              <a:cubicBezTo>
                                <a:pt x="444091" y="134306"/>
                                <a:pt x="513624" y="42866"/>
                                <a:pt x="577441" y="80014"/>
                              </a:cubicBezTo>
                              <a:close/>
                            </a:path>
                          </a:pathLst>
                        </a:custGeom>
                        <a:solidFill>
                          <a:srgbClr val="000000"/>
                        </a:solidFill>
                        <a:ln w="9525" cap="flat">
                          <a:noFill/>
                          <a:prstDash val="solid"/>
                          <a:miter/>
                        </a:ln>
                      </wps:spPr>
                      <wps:bodyPr rtlCol="0" anchor="ctr"/>
                    </wps:wsp>
                    <wps:wsp>
                      <wps:cNvPr id="1039" name="Forma libre: Forma 1039"/>
                      <wps:cNvSpPr/>
                      <wps:spPr>
                        <a:xfrm>
                          <a:off x="392486" y="3754377"/>
                          <a:ext cx="208257" cy="72437"/>
                        </a:xfrm>
                        <a:custGeom>
                          <a:avLst/>
                          <a:gdLst>
                            <a:gd name="connsiteX0" fmla="*/ 291763 w 438150"/>
                            <a:gd name="connsiteY0" fmla="*/ 7178 h 152400"/>
                            <a:gd name="connsiteX1" fmla="*/ 194608 w 438150"/>
                            <a:gd name="connsiteY1" fmla="*/ 56708 h 152400"/>
                            <a:gd name="connsiteX2" fmla="*/ 7918 w 438150"/>
                            <a:gd name="connsiteY2" fmla="*/ 102428 h 152400"/>
                            <a:gd name="connsiteX3" fmla="*/ 35540 w 438150"/>
                            <a:gd name="connsiteY3" fmla="*/ 110048 h 152400"/>
                            <a:gd name="connsiteX4" fmla="*/ 179368 w 438150"/>
                            <a:gd name="connsiteY4" fmla="*/ 104333 h 152400"/>
                            <a:gd name="connsiteX5" fmla="*/ 222230 w 438150"/>
                            <a:gd name="connsiteY5" fmla="*/ 104333 h 152400"/>
                            <a:gd name="connsiteX6" fmla="*/ 313670 w 438150"/>
                            <a:gd name="connsiteY6" fmla="*/ 58613 h 152400"/>
                            <a:gd name="connsiteX7" fmla="*/ 390823 w 438150"/>
                            <a:gd name="connsiteY7" fmla="*/ 138623 h 152400"/>
                            <a:gd name="connsiteX8" fmla="*/ 431780 w 438150"/>
                            <a:gd name="connsiteY8" fmla="*/ 114810 h 152400"/>
                            <a:gd name="connsiteX9" fmla="*/ 291763 w 438150"/>
                            <a:gd name="connsiteY9" fmla="*/ 7178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8150" h="152400">
                              <a:moveTo>
                                <a:pt x="291763" y="7178"/>
                              </a:moveTo>
                              <a:cubicBezTo>
                                <a:pt x="252710" y="6225"/>
                                <a:pt x="214610" y="25275"/>
                                <a:pt x="194608" y="56708"/>
                              </a:cubicBezTo>
                              <a:cubicBezTo>
                                <a:pt x="133648" y="2415"/>
                                <a:pt x="38398" y="10035"/>
                                <a:pt x="7918" y="102428"/>
                              </a:cubicBezTo>
                              <a:cubicBezTo>
                                <a:pt x="2203" y="120525"/>
                                <a:pt x="29825" y="127193"/>
                                <a:pt x="35540" y="110048"/>
                              </a:cubicBezTo>
                              <a:cubicBezTo>
                                <a:pt x="59353" y="44325"/>
                                <a:pt x="159365" y="28133"/>
                                <a:pt x="179368" y="104333"/>
                              </a:cubicBezTo>
                              <a:cubicBezTo>
                                <a:pt x="185083" y="124335"/>
                                <a:pt x="217468" y="126240"/>
                                <a:pt x="222230" y="104333"/>
                              </a:cubicBezTo>
                              <a:cubicBezTo>
                                <a:pt x="230803" y="62423"/>
                                <a:pt x="274618" y="45278"/>
                                <a:pt x="313670" y="58613"/>
                              </a:cubicBezTo>
                              <a:cubicBezTo>
                                <a:pt x="350818" y="70995"/>
                                <a:pt x="373678" y="104333"/>
                                <a:pt x="390823" y="138623"/>
                              </a:cubicBezTo>
                              <a:cubicBezTo>
                                <a:pt x="404158" y="165293"/>
                                <a:pt x="445115" y="141480"/>
                                <a:pt x="431780" y="114810"/>
                              </a:cubicBezTo>
                              <a:cubicBezTo>
                                <a:pt x="404158" y="59565"/>
                                <a:pt x="356533" y="8130"/>
                                <a:pt x="291763" y="7178"/>
                              </a:cubicBezTo>
                              <a:close/>
                            </a:path>
                          </a:pathLst>
                        </a:custGeom>
                        <a:solidFill>
                          <a:srgbClr val="000000"/>
                        </a:solidFill>
                        <a:ln w="9525" cap="flat">
                          <a:noFill/>
                          <a:prstDash val="solid"/>
                          <a:miter/>
                        </a:ln>
                      </wps:spPr>
                      <wps:bodyPr rtlCol="0" anchor="ctr"/>
                    </wps:wsp>
                    <wps:wsp>
                      <wps:cNvPr id="1040" name="Forma libre: Forma 1040"/>
                      <wps:cNvSpPr/>
                      <wps:spPr>
                        <a:xfrm>
                          <a:off x="214979" y="4140314"/>
                          <a:ext cx="217312" cy="90547"/>
                        </a:xfrm>
                        <a:custGeom>
                          <a:avLst/>
                          <a:gdLst>
                            <a:gd name="connsiteX0" fmla="*/ 108004 w 457200"/>
                            <a:gd name="connsiteY0" fmla="*/ 91510 h 190500"/>
                            <a:gd name="connsiteX1" fmla="*/ 157534 w 457200"/>
                            <a:gd name="connsiteY1" fmla="*/ 121037 h 190500"/>
                            <a:gd name="connsiteX2" fmla="*/ 202302 w 457200"/>
                            <a:gd name="connsiteY2" fmla="*/ 140087 h 190500"/>
                            <a:gd name="connsiteX3" fmla="*/ 408994 w 457200"/>
                            <a:gd name="connsiteY3" fmla="*/ 100082 h 190500"/>
                            <a:gd name="connsiteX4" fmla="*/ 445189 w 457200"/>
                            <a:gd name="connsiteY4" fmla="*/ 63887 h 190500"/>
                            <a:gd name="connsiteX5" fmla="*/ 183252 w 457200"/>
                            <a:gd name="connsiteY5" fmla="*/ 76270 h 190500"/>
                            <a:gd name="connsiteX6" fmla="*/ 114672 w 457200"/>
                            <a:gd name="connsiteY6" fmla="*/ 52457 h 190500"/>
                            <a:gd name="connsiteX7" fmla="*/ 7992 w 457200"/>
                            <a:gd name="connsiteY7" fmla="*/ 170567 h 190500"/>
                            <a:gd name="connsiteX8" fmla="*/ 34662 w 457200"/>
                            <a:gd name="connsiteY8" fmla="*/ 181997 h 190500"/>
                            <a:gd name="connsiteX9" fmla="*/ 75619 w 457200"/>
                            <a:gd name="connsiteY9" fmla="*/ 114370 h 190500"/>
                            <a:gd name="connsiteX10" fmla="*/ 108004 w 457200"/>
                            <a:gd name="connsiteY10" fmla="*/ 9151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57200" h="190500">
                              <a:moveTo>
                                <a:pt x="108004" y="91510"/>
                              </a:moveTo>
                              <a:cubicBezTo>
                                <a:pt x="123244" y="87700"/>
                                <a:pt x="161344" y="95320"/>
                                <a:pt x="157534" y="121037"/>
                              </a:cubicBezTo>
                              <a:cubicBezTo>
                                <a:pt x="153724" y="145802"/>
                                <a:pt x="188967" y="166757"/>
                                <a:pt x="202302" y="140087"/>
                              </a:cubicBezTo>
                              <a:cubicBezTo>
                                <a:pt x="243259" y="56267"/>
                                <a:pt x="338509" y="36265"/>
                                <a:pt x="408994" y="100082"/>
                              </a:cubicBezTo>
                              <a:cubicBezTo>
                                <a:pt x="432807" y="121990"/>
                                <a:pt x="466144" y="88652"/>
                                <a:pt x="445189" y="63887"/>
                              </a:cubicBezTo>
                              <a:cubicBezTo>
                                <a:pt x="370894" y="-20885"/>
                                <a:pt x="245164" y="-5645"/>
                                <a:pt x="183252" y="76270"/>
                              </a:cubicBezTo>
                              <a:cubicBezTo>
                                <a:pt x="166107" y="59125"/>
                                <a:pt x="140389" y="50552"/>
                                <a:pt x="114672" y="52457"/>
                              </a:cubicBezTo>
                              <a:cubicBezTo>
                                <a:pt x="53712" y="58172"/>
                                <a:pt x="27042" y="121037"/>
                                <a:pt x="7992" y="170567"/>
                              </a:cubicBezTo>
                              <a:cubicBezTo>
                                <a:pt x="2277" y="185807"/>
                                <a:pt x="27042" y="196285"/>
                                <a:pt x="34662" y="181997"/>
                              </a:cubicBezTo>
                              <a:cubicBezTo>
                                <a:pt x="46092" y="158185"/>
                                <a:pt x="57522" y="133420"/>
                                <a:pt x="75619" y="114370"/>
                              </a:cubicBezTo>
                              <a:cubicBezTo>
                                <a:pt x="82287" y="104845"/>
                                <a:pt x="95622" y="94367"/>
                                <a:pt x="108004" y="91510"/>
                              </a:cubicBezTo>
                              <a:close/>
                            </a:path>
                          </a:pathLst>
                        </a:custGeom>
                        <a:solidFill>
                          <a:srgbClr val="000000"/>
                        </a:solidFill>
                        <a:ln w="9525" cap="flat">
                          <a:noFill/>
                          <a:prstDash val="solid"/>
                          <a:miter/>
                        </a:ln>
                      </wps:spPr>
                      <wps:bodyPr rtlCol="0" anchor="ctr"/>
                    </wps:wsp>
                    <wps:wsp>
                      <wps:cNvPr id="1041" name="Forma libre: Forma 1041"/>
                      <wps:cNvSpPr/>
                      <wps:spPr>
                        <a:xfrm>
                          <a:off x="614201" y="4076139"/>
                          <a:ext cx="181093" cy="95074"/>
                        </a:xfrm>
                        <a:custGeom>
                          <a:avLst/>
                          <a:gdLst>
                            <a:gd name="connsiteX0" fmla="*/ 305359 w 381000"/>
                            <a:gd name="connsiteY0" fmla="*/ 7452 h 200025"/>
                            <a:gd name="connsiteX1" fmla="*/ 257734 w 381000"/>
                            <a:gd name="connsiteY1" fmla="*/ 27455 h 200025"/>
                            <a:gd name="connsiteX2" fmla="*/ 189154 w 381000"/>
                            <a:gd name="connsiteY2" fmla="*/ 51267 h 200025"/>
                            <a:gd name="connsiteX3" fmla="*/ 107239 w 381000"/>
                            <a:gd name="connsiteY3" fmla="*/ 52220 h 200025"/>
                            <a:gd name="connsiteX4" fmla="*/ 9131 w 381000"/>
                            <a:gd name="connsiteY4" fmla="*/ 170330 h 200025"/>
                            <a:gd name="connsiteX5" fmla="*/ 37706 w 381000"/>
                            <a:gd name="connsiteY5" fmla="*/ 192237 h 200025"/>
                            <a:gd name="connsiteX6" fmla="*/ 111049 w 381000"/>
                            <a:gd name="connsiteY6" fmla="*/ 116990 h 200025"/>
                            <a:gd name="connsiteX7" fmla="*/ 161531 w 381000"/>
                            <a:gd name="connsiteY7" fmla="*/ 98892 h 200025"/>
                            <a:gd name="connsiteX8" fmla="*/ 181534 w 381000"/>
                            <a:gd name="connsiteY8" fmla="*/ 112227 h 200025"/>
                            <a:gd name="connsiteX9" fmla="*/ 238684 w 381000"/>
                            <a:gd name="connsiteY9" fmla="*/ 108417 h 200025"/>
                            <a:gd name="connsiteX10" fmla="*/ 323456 w 381000"/>
                            <a:gd name="connsiteY10" fmla="*/ 65555 h 200025"/>
                            <a:gd name="connsiteX11" fmla="*/ 372986 w 381000"/>
                            <a:gd name="connsiteY11" fmla="*/ 52220 h 200025"/>
                            <a:gd name="connsiteX12" fmla="*/ 305359 w 381000"/>
                            <a:gd name="connsiteY12" fmla="*/ 7452 h 200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81000" h="200025">
                              <a:moveTo>
                                <a:pt x="305359" y="7452"/>
                              </a:moveTo>
                              <a:cubicBezTo>
                                <a:pt x="287261" y="8405"/>
                                <a:pt x="272021" y="16977"/>
                                <a:pt x="257734" y="27455"/>
                              </a:cubicBezTo>
                              <a:cubicBezTo>
                                <a:pt x="233921" y="45552"/>
                                <a:pt x="220586" y="72222"/>
                                <a:pt x="189154" y="51267"/>
                              </a:cubicBezTo>
                              <a:cubicBezTo>
                                <a:pt x="157721" y="31265"/>
                                <a:pt x="139624" y="27455"/>
                                <a:pt x="107239" y="52220"/>
                              </a:cubicBezTo>
                              <a:cubicBezTo>
                                <a:pt x="68186" y="82700"/>
                                <a:pt x="30086" y="125562"/>
                                <a:pt x="9131" y="170330"/>
                              </a:cubicBezTo>
                              <a:cubicBezTo>
                                <a:pt x="559" y="188427"/>
                                <a:pt x="21514" y="206525"/>
                                <a:pt x="37706" y="192237"/>
                              </a:cubicBezTo>
                              <a:cubicBezTo>
                                <a:pt x="63424" y="168425"/>
                                <a:pt x="86284" y="141755"/>
                                <a:pt x="111049" y="116990"/>
                              </a:cubicBezTo>
                              <a:cubicBezTo>
                                <a:pt x="127241" y="101750"/>
                                <a:pt x="139624" y="91272"/>
                                <a:pt x="161531" y="98892"/>
                              </a:cubicBezTo>
                              <a:cubicBezTo>
                                <a:pt x="169151" y="101750"/>
                                <a:pt x="173914" y="108417"/>
                                <a:pt x="181534" y="112227"/>
                              </a:cubicBezTo>
                              <a:cubicBezTo>
                                <a:pt x="199631" y="119847"/>
                                <a:pt x="220586" y="116037"/>
                                <a:pt x="238684" y="108417"/>
                              </a:cubicBezTo>
                              <a:cubicBezTo>
                                <a:pt x="252971" y="102702"/>
                                <a:pt x="316789" y="47457"/>
                                <a:pt x="323456" y="65555"/>
                              </a:cubicBezTo>
                              <a:cubicBezTo>
                                <a:pt x="333934" y="96035"/>
                                <a:pt x="382511" y="83652"/>
                                <a:pt x="372986" y="52220"/>
                              </a:cubicBezTo>
                              <a:cubicBezTo>
                                <a:pt x="363461" y="21740"/>
                                <a:pt x="337744" y="4595"/>
                                <a:pt x="305359" y="7452"/>
                              </a:cubicBezTo>
                              <a:close/>
                            </a:path>
                          </a:pathLst>
                        </a:custGeom>
                        <a:solidFill>
                          <a:srgbClr val="000000"/>
                        </a:solidFill>
                        <a:ln w="9525" cap="flat">
                          <a:noFill/>
                          <a:prstDash val="solid"/>
                          <a:miter/>
                        </a:ln>
                      </wps:spPr>
                      <wps:bodyPr rtlCol="0" anchor="ctr"/>
                    </wps:wsp>
                    <wps:wsp>
                      <wps:cNvPr id="1042" name="Forma libre: Forma 1042"/>
                      <wps:cNvSpPr/>
                      <wps:spPr>
                        <a:xfrm>
                          <a:off x="1177491" y="4230861"/>
                          <a:ext cx="253531" cy="90547"/>
                        </a:xfrm>
                        <a:custGeom>
                          <a:avLst/>
                          <a:gdLst>
                            <a:gd name="connsiteX0" fmla="*/ 521123 w 533400"/>
                            <a:gd name="connsiteY0" fmla="*/ 92476 h 190500"/>
                            <a:gd name="connsiteX1" fmla="*/ 351578 w 533400"/>
                            <a:gd name="connsiteY1" fmla="*/ 9609 h 190500"/>
                            <a:gd name="connsiteX2" fmla="*/ 221086 w 533400"/>
                            <a:gd name="connsiteY2" fmla="*/ 102001 h 190500"/>
                            <a:gd name="connsiteX3" fmla="*/ 137266 w 533400"/>
                            <a:gd name="connsiteY3" fmla="*/ 43899 h 190500"/>
                            <a:gd name="connsiteX4" fmla="*/ 9631 w 533400"/>
                            <a:gd name="connsiteY4" fmla="*/ 151531 h 190500"/>
                            <a:gd name="connsiteX5" fmla="*/ 48683 w 533400"/>
                            <a:gd name="connsiteY5" fmla="*/ 174391 h 190500"/>
                            <a:gd name="connsiteX6" fmla="*/ 120121 w 533400"/>
                            <a:gd name="connsiteY6" fmla="*/ 98191 h 190500"/>
                            <a:gd name="connsiteX7" fmla="*/ 189653 w 533400"/>
                            <a:gd name="connsiteY7" fmla="*/ 167724 h 190500"/>
                            <a:gd name="connsiteX8" fmla="*/ 242993 w 533400"/>
                            <a:gd name="connsiteY8" fmla="*/ 174391 h 190500"/>
                            <a:gd name="connsiteX9" fmla="*/ 354436 w 533400"/>
                            <a:gd name="connsiteY9" fmla="*/ 74379 h 190500"/>
                            <a:gd name="connsiteX10" fmla="*/ 477308 w 533400"/>
                            <a:gd name="connsiteY10" fmla="*/ 137244 h 190500"/>
                            <a:gd name="connsiteX11" fmla="*/ 521123 w 533400"/>
                            <a:gd name="connsiteY11" fmla="*/ 92476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33400" h="190500">
                              <a:moveTo>
                                <a:pt x="521123" y="92476"/>
                              </a:moveTo>
                              <a:cubicBezTo>
                                <a:pt x="470641" y="45804"/>
                                <a:pt x="427778" y="-4679"/>
                                <a:pt x="351578" y="9609"/>
                              </a:cubicBezTo>
                              <a:cubicBezTo>
                                <a:pt x="295381" y="19134"/>
                                <a:pt x="254423" y="57234"/>
                                <a:pt x="221086" y="102001"/>
                              </a:cubicBezTo>
                              <a:cubicBezTo>
                                <a:pt x="202036" y="71521"/>
                                <a:pt x="176318" y="45804"/>
                                <a:pt x="137266" y="43899"/>
                              </a:cubicBezTo>
                              <a:cubicBezTo>
                                <a:pt x="73448" y="40089"/>
                                <a:pt x="34396" y="101049"/>
                                <a:pt x="9631" y="151531"/>
                              </a:cubicBezTo>
                              <a:cubicBezTo>
                                <a:pt x="-2752" y="177249"/>
                                <a:pt x="34396" y="200109"/>
                                <a:pt x="48683" y="174391"/>
                              </a:cubicBezTo>
                              <a:cubicBezTo>
                                <a:pt x="63923" y="145816"/>
                                <a:pt x="85831" y="104859"/>
                                <a:pt x="120121" y="98191"/>
                              </a:cubicBezTo>
                              <a:cubicBezTo>
                                <a:pt x="162031" y="90571"/>
                                <a:pt x="178223" y="136291"/>
                                <a:pt x="189653" y="167724"/>
                              </a:cubicBezTo>
                              <a:cubicBezTo>
                                <a:pt x="199178" y="193441"/>
                                <a:pt x="227753" y="194394"/>
                                <a:pt x="242993" y="174391"/>
                              </a:cubicBezTo>
                              <a:cubicBezTo>
                                <a:pt x="272521" y="136291"/>
                                <a:pt x="303953" y="85809"/>
                                <a:pt x="354436" y="74379"/>
                              </a:cubicBezTo>
                              <a:cubicBezTo>
                                <a:pt x="409681" y="61996"/>
                                <a:pt x="438256" y="106764"/>
                                <a:pt x="477308" y="137244"/>
                              </a:cubicBezTo>
                              <a:cubicBezTo>
                                <a:pt x="507788" y="161056"/>
                                <a:pt x="551603" y="120099"/>
                                <a:pt x="521123" y="92476"/>
                              </a:cubicBezTo>
                              <a:close/>
                            </a:path>
                          </a:pathLst>
                        </a:custGeom>
                        <a:solidFill>
                          <a:srgbClr val="000000"/>
                        </a:solidFill>
                        <a:ln w="9525" cap="flat">
                          <a:noFill/>
                          <a:prstDash val="solid"/>
                          <a:miter/>
                        </a:ln>
                      </wps:spPr>
                      <wps:bodyPr rtlCol="0" anchor="ctr"/>
                    </wps:wsp>
                    <wps:wsp>
                      <wps:cNvPr id="1043" name="Forma libre: Forma 1043"/>
                      <wps:cNvSpPr/>
                      <wps:spPr>
                        <a:xfrm>
                          <a:off x="906115" y="4461792"/>
                          <a:ext cx="176566" cy="72437"/>
                        </a:xfrm>
                        <a:custGeom>
                          <a:avLst/>
                          <a:gdLst>
                            <a:gd name="connsiteX0" fmla="*/ 184599 w 371475"/>
                            <a:gd name="connsiteY0" fmla="*/ 41902 h 152400"/>
                            <a:gd name="connsiteX1" fmla="*/ 109352 w 371475"/>
                            <a:gd name="connsiteY1" fmla="*/ 19042 h 152400"/>
                            <a:gd name="connsiteX2" fmla="*/ 8386 w 371475"/>
                            <a:gd name="connsiteY2" fmla="*/ 125722 h 152400"/>
                            <a:gd name="connsiteX3" fmla="*/ 39819 w 371475"/>
                            <a:gd name="connsiteY3" fmla="*/ 139057 h 152400"/>
                            <a:gd name="connsiteX4" fmla="*/ 84586 w 371475"/>
                            <a:gd name="connsiteY4" fmla="*/ 79049 h 152400"/>
                            <a:gd name="connsiteX5" fmla="*/ 161739 w 371475"/>
                            <a:gd name="connsiteY5" fmla="*/ 86669 h 152400"/>
                            <a:gd name="connsiteX6" fmla="*/ 202697 w 371475"/>
                            <a:gd name="connsiteY6" fmla="*/ 92384 h 152400"/>
                            <a:gd name="connsiteX7" fmla="*/ 331284 w 371475"/>
                            <a:gd name="connsiteY7" fmla="*/ 97147 h 152400"/>
                            <a:gd name="connsiteX8" fmla="*/ 370336 w 371475"/>
                            <a:gd name="connsiteY8" fmla="*/ 74287 h 152400"/>
                            <a:gd name="connsiteX9" fmla="*/ 184599 w 371475"/>
                            <a:gd name="connsiteY9" fmla="*/ 41902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1475" h="152400">
                              <a:moveTo>
                                <a:pt x="184599" y="41902"/>
                              </a:moveTo>
                              <a:cubicBezTo>
                                <a:pt x="165549" y="22852"/>
                                <a:pt x="137927" y="14279"/>
                                <a:pt x="109352" y="19042"/>
                              </a:cubicBezTo>
                              <a:cubicBezTo>
                                <a:pt x="54106" y="27614"/>
                                <a:pt x="26484" y="78097"/>
                                <a:pt x="8386" y="125722"/>
                              </a:cubicBezTo>
                              <a:cubicBezTo>
                                <a:pt x="766" y="143819"/>
                                <a:pt x="30294" y="155249"/>
                                <a:pt x="39819" y="139057"/>
                              </a:cubicBezTo>
                              <a:cubicBezTo>
                                <a:pt x="52201" y="118102"/>
                                <a:pt x="65536" y="94289"/>
                                <a:pt x="84586" y="79049"/>
                              </a:cubicBezTo>
                              <a:cubicBezTo>
                                <a:pt x="105541" y="61904"/>
                                <a:pt x="150309" y="49522"/>
                                <a:pt x="161739" y="86669"/>
                              </a:cubicBezTo>
                              <a:cubicBezTo>
                                <a:pt x="167454" y="104767"/>
                                <a:pt x="193172" y="109529"/>
                                <a:pt x="202697" y="92384"/>
                              </a:cubicBezTo>
                              <a:cubicBezTo>
                                <a:pt x="234129" y="38092"/>
                                <a:pt x="302709" y="41902"/>
                                <a:pt x="331284" y="97147"/>
                              </a:cubicBezTo>
                              <a:cubicBezTo>
                                <a:pt x="344619" y="122864"/>
                                <a:pt x="382719" y="100004"/>
                                <a:pt x="370336" y="74287"/>
                              </a:cubicBezTo>
                              <a:cubicBezTo>
                                <a:pt x="333189" y="-2866"/>
                                <a:pt x="238891" y="-13343"/>
                                <a:pt x="184599" y="41902"/>
                              </a:cubicBezTo>
                              <a:close/>
                            </a:path>
                          </a:pathLst>
                        </a:custGeom>
                        <a:solidFill>
                          <a:srgbClr val="000000"/>
                        </a:solidFill>
                        <a:ln w="9525" cap="flat">
                          <a:noFill/>
                          <a:prstDash val="solid"/>
                          <a:miter/>
                        </a:ln>
                      </wps:spPr>
                      <wps:bodyPr rtlCol="0" anchor="ctr"/>
                    </wps:wsp>
                    <wps:wsp>
                      <wps:cNvPr id="1044" name="Forma libre: Forma 1044"/>
                      <wps:cNvSpPr/>
                      <wps:spPr>
                        <a:xfrm>
                          <a:off x="1450397" y="4653256"/>
                          <a:ext cx="158457" cy="72437"/>
                        </a:xfrm>
                        <a:custGeom>
                          <a:avLst/>
                          <a:gdLst>
                            <a:gd name="connsiteX0" fmla="*/ 132883 w 333375"/>
                            <a:gd name="connsiteY0" fmla="*/ 65668 h 152400"/>
                            <a:gd name="connsiteX1" fmla="*/ 7153 w 333375"/>
                            <a:gd name="connsiteY1" fmla="*/ 136153 h 152400"/>
                            <a:gd name="connsiteX2" fmla="*/ 41443 w 333375"/>
                            <a:gd name="connsiteY2" fmla="*/ 136153 h 152400"/>
                            <a:gd name="connsiteX3" fmla="*/ 121453 w 333375"/>
                            <a:gd name="connsiteY3" fmla="*/ 111387 h 152400"/>
                            <a:gd name="connsiteX4" fmla="*/ 159553 w 333375"/>
                            <a:gd name="connsiteY4" fmla="*/ 106625 h 152400"/>
                            <a:gd name="connsiteX5" fmla="*/ 291950 w 333375"/>
                            <a:gd name="connsiteY5" fmla="*/ 79955 h 152400"/>
                            <a:gd name="connsiteX6" fmla="*/ 322430 w 333375"/>
                            <a:gd name="connsiteY6" fmla="*/ 49475 h 152400"/>
                            <a:gd name="connsiteX7" fmla="*/ 132883 w 333375"/>
                            <a:gd name="connsiteY7" fmla="*/ 65668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3375" h="152400">
                              <a:moveTo>
                                <a:pt x="132883" y="65668"/>
                              </a:moveTo>
                              <a:cubicBezTo>
                                <a:pt x="80495" y="31377"/>
                                <a:pt x="6200" y="61857"/>
                                <a:pt x="7153" y="136153"/>
                              </a:cubicBezTo>
                              <a:cubicBezTo>
                                <a:pt x="7153" y="158060"/>
                                <a:pt x="40490" y="158060"/>
                                <a:pt x="41443" y="136153"/>
                              </a:cubicBezTo>
                              <a:cubicBezTo>
                                <a:pt x="43348" y="90432"/>
                                <a:pt x="94783" y="71382"/>
                                <a:pt x="121453" y="111387"/>
                              </a:cubicBezTo>
                              <a:cubicBezTo>
                                <a:pt x="131930" y="126627"/>
                                <a:pt x="153838" y="123770"/>
                                <a:pt x="159553" y="106625"/>
                              </a:cubicBezTo>
                              <a:cubicBezTo>
                                <a:pt x="181460" y="45665"/>
                                <a:pt x="248135" y="38045"/>
                                <a:pt x="291950" y="79955"/>
                              </a:cubicBezTo>
                              <a:cubicBezTo>
                                <a:pt x="311953" y="99005"/>
                                <a:pt x="339575" y="70430"/>
                                <a:pt x="322430" y="49475"/>
                              </a:cubicBezTo>
                              <a:cubicBezTo>
                                <a:pt x="266233" y="-17200"/>
                                <a:pt x="173840" y="-55"/>
                                <a:pt x="132883" y="65668"/>
                              </a:cubicBezTo>
                              <a:close/>
                            </a:path>
                          </a:pathLst>
                        </a:custGeom>
                        <a:solidFill>
                          <a:srgbClr val="000000"/>
                        </a:solidFill>
                        <a:ln w="9525" cap="flat">
                          <a:noFill/>
                          <a:prstDash val="solid"/>
                          <a:miter/>
                        </a:ln>
                      </wps:spPr>
                      <wps:bodyPr rtlCol="0" anchor="ctr"/>
                    </wps:wsp>
                    <wps:wsp>
                      <wps:cNvPr id="1045" name="Forma libre: Forma 1045"/>
                      <wps:cNvSpPr/>
                      <wps:spPr>
                        <a:xfrm>
                          <a:off x="695692" y="3617977"/>
                          <a:ext cx="199203" cy="81492"/>
                        </a:xfrm>
                        <a:custGeom>
                          <a:avLst/>
                          <a:gdLst>
                            <a:gd name="connsiteX0" fmla="*/ 401137 w 419100"/>
                            <a:gd name="connsiteY0" fmla="*/ 24335 h 171450"/>
                            <a:gd name="connsiteX1" fmla="*/ 203969 w 419100"/>
                            <a:gd name="connsiteY1" fmla="*/ 47195 h 171450"/>
                            <a:gd name="connsiteX2" fmla="*/ 129674 w 419100"/>
                            <a:gd name="connsiteY2" fmla="*/ 36717 h 171450"/>
                            <a:gd name="connsiteX3" fmla="*/ 14422 w 419100"/>
                            <a:gd name="connsiteY3" fmla="*/ 137682 h 171450"/>
                            <a:gd name="connsiteX4" fmla="*/ 31567 w 419100"/>
                            <a:gd name="connsiteY4" fmla="*/ 167210 h 171450"/>
                            <a:gd name="connsiteX5" fmla="*/ 185872 w 419100"/>
                            <a:gd name="connsiteY5" fmla="*/ 84342 h 171450"/>
                            <a:gd name="connsiteX6" fmla="*/ 217304 w 419100"/>
                            <a:gd name="connsiteY6" fmla="*/ 88152 h 171450"/>
                            <a:gd name="connsiteX7" fmla="*/ 377324 w 419100"/>
                            <a:gd name="connsiteY7" fmla="*/ 62435 h 171450"/>
                            <a:gd name="connsiteX8" fmla="*/ 401137 w 419100"/>
                            <a:gd name="connsiteY8" fmla="*/ 24335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19100" h="171450">
                              <a:moveTo>
                                <a:pt x="401137" y="24335"/>
                              </a:moveTo>
                              <a:cubicBezTo>
                                <a:pt x="334462" y="-4240"/>
                                <a:pt x="260167" y="2427"/>
                                <a:pt x="203969" y="47195"/>
                              </a:cubicBezTo>
                              <a:cubicBezTo>
                                <a:pt x="183014" y="31955"/>
                                <a:pt x="158249" y="28145"/>
                                <a:pt x="129674" y="36717"/>
                              </a:cubicBezTo>
                              <a:cubicBezTo>
                                <a:pt x="77287" y="52910"/>
                                <a:pt x="56332" y="107202"/>
                                <a:pt x="14422" y="137682"/>
                              </a:cubicBezTo>
                              <a:cubicBezTo>
                                <a:pt x="-2723" y="150065"/>
                                <a:pt x="13469" y="179592"/>
                                <a:pt x="31567" y="167210"/>
                              </a:cubicBezTo>
                              <a:cubicBezTo>
                                <a:pt x="61094" y="147207"/>
                                <a:pt x="147772" y="24335"/>
                                <a:pt x="185872" y="84342"/>
                              </a:cubicBezTo>
                              <a:cubicBezTo>
                                <a:pt x="193492" y="95772"/>
                                <a:pt x="207779" y="96725"/>
                                <a:pt x="217304" y="88152"/>
                              </a:cubicBezTo>
                              <a:cubicBezTo>
                                <a:pt x="262072" y="51005"/>
                                <a:pt x="323032" y="39575"/>
                                <a:pt x="377324" y="62435"/>
                              </a:cubicBezTo>
                              <a:cubicBezTo>
                                <a:pt x="404947" y="74817"/>
                                <a:pt x="427807" y="35765"/>
                                <a:pt x="401137" y="24335"/>
                              </a:cubicBezTo>
                              <a:close/>
                            </a:path>
                          </a:pathLst>
                        </a:custGeom>
                        <a:solidFill>
                          <a:srgbClr val="000000"/>
                        </a:solidFill>
                        <a:ln w="9525" cap="flat">
                          <a:noFill/>
                          <a:prstDash val="solid"/>
                          <a:miter/>
                        </a:ln>
                      </wps:spPr>
                      <wps:bodyPr rtlCol="0" anchor="ctr"/>
                    </wps:wsp>
                    <wps:wsp>
                      <wps:cNvPr id="1046" name="Forma libre: Forma 1046"/>
                      <wps:cNvSpPr/>
                      <wps:spPr>
                        <a:xfrm>
                          <a:off x="1019636" y="3897842"/>
                          <a:ext cx="122238" cy="58855"/>
                        </a:xfrm>
                        <a:custGeom>
                          <a:avLst/>
                          <a:gdLst>
                            <a:gd name="connsiteX0" fmla="*/ 37204 w 257175"/>
                            <a:gd name="connsiteY0" fmla="*/ 76817 h 123825"/>
                            <a:gd name="connsiteX1" fmla="*/ 88639 w 257175"/>
                            <a:gd name="connsiteY1" fmla="*/ 88247 h 123825"/>
                            <a:gd name="connsiteX2" fmla="*/ 88639 w 257175"/>
                            <a:gd name="connsiteY2" fmla="*/ 106345 h 123825"/>
                            <a:gd name="connsiteX3" fmla="*/ 121977 w 257175"/>
                            <a:gd name="connsiteY3" fmla="*/ 114917 h 123825"/>
                            <a:gd name="connsiteX4" fmla="*/ 223894 w 257175"/>
                            <a:gd name="connsiteY4" fmla="*/ 57767 h 123825"/>
                            <a:gd name="connsiteX5" fmla="*/ 252469 w 257175"/>
                            <a:gd name="connsiteY5" fmla="*/ 29192 h 123825"/>
                            <a:gd name="connsiteX6" fmla="*/ 116262 w 257175"/>
                            <a:gd name="connsiteY6" fmla="*/ 57767 h 123825"/>
                            <a:gd name="connsiteX7" fmla="*/ 78162 w 257175"/>
                            <a:gd name="connsiteY7" fmla="*/ 26335 h 123825"/>
                            <a:gd name="connsiteX8" fmla="*/ 7677 w 257175"/>
                            <a:gd name="connsiteY8" fmla="*/ 68245 h 123825"/>
                            <a:gd name="connsiteX9" fmla="*/ 37204 w 257175"/>
                            <a:gd name="connsiteY9" fmla="*/ 76817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7175" h="123825">
                              <a:moveTo>
                                <a:pt x="37204" y="76817"/>
                              </a:moveTo>
                              <a:cubicBezTo>
                                <a:pt x="71494" y="62530"/>
                                <a:pt x="88639" y="66340"/>
                                <a:pt x="88639" y="88247"/>
                              </a:cubicBezTo>
                              <a:cubicBezTo>
                                <a:pt x="90544" y="93962"/>
                                <a:pt x="90544" y="100630"/>
                                <a:pt x="88639" y="106345"/>
                              </a:cubicBezTo>
                              <a:cubicBezTo>
                                <a:pt x="86734" y="125395"/>
                                <a:pt x="113404" y="129205"/>
                                <a:pt x="121977" y="114917"/>
                              </a:cubicBezTo>
                              <a:cubicBezTo>
                                <a:pt x="141027" y="85390"/>
                                <a:pt x="181032" y="18715"/>
                                <a:pt x="223894" y="57767"/>
                              </a:cubicBezTo>
                              <a:cubicBezTo>
                                <a:pt x="242944" y="74912"/>
                                <a:pt x="271519" y="46337"/>
                                <a:pt x="252469" y="29192"/>
                              </a:cubicBezTo>
                              <a:cubicBezTo>
                                <a:pt x="202939" y="-15575"/>
                                <a:pt x="150552" y="14905"/>
                                <a:pt x="116262" y="57767"/>
                              </a:cubicBezTo>
                              <a:cubicBezTo>
                                <a:pt x="108642" y="42527"/>
                                <a:pt x="96259" y="31097"/>
                                <a:pt x="78162" y="26335"/>
                              </a:cubicBezTo>
                              <a:cubicBezTo>
                                <a:pt x="45777" y="17762"/>
                                <a:pt x="16249" y="36812"/>
                                <a:pt x="7677" y="68245"/>
                              </a:cubicBezTo>
                              <a:cubicBezTo>
                                <a:pt x="2914" y="88247"/>
                                <a:pt x="31489" y="95867"/>
                                <a:pt x="37204" y="76817"/>
                              </a:cubicBezTo>
                              <a:close/>
                            </a:path>
                          </a:pathLst>
                        </a:custGeom>
                        <a:solidFill>
                          <a:srgbClr val="000000"/>
                        </a:solidFill>
                        <a:ln w="9525" cap="flat">
                          <a:noFill/>
                          <a:prstDash val="solid"/>
                          <a:miter/>
                        </a:ln>
                      </wps:spPr>
                      <wps:bodyPr rtlCol="0" anchor="ctr"/>
                    </wps:wsp>
                    <wps:wsp>
                      <wps:cNvPr id="1047" name="Forma libre: Forma 1047"/>
                      <wps:cNvSpPr/>
                      <wps:spPr>
                        <a:xfrm>
                          <a:off x="1809259" y="5022843"/>
                          <a:ext cx="312386" cy="81492"/>
                        </a:xfrm>
                        <a:custGeom>
                          <a:avLst/>
                          <a:gdLst>
                            <a:gd name="connsiteX0" fmla="*/ 649393 w 657225"/>
                            <a:gd name="connsiteY0" fmla="*/ 107985 h 171450"/>
                            <a:gd name="connsiteX1" fmla="*/ 331258 w 657225"/>
                            <a:gd name="connsiteY1" fmla="*/ 84173 h 171450"/>
                            <a:gd name="connsiteX2" fmla="*/ 191240 w 657225"/>
                            <a:gd name="connsiteY2" fmla="*/ 7973 h 171450"/>
                            <a:gd name="connsiteX3" fmla="*/ 10265 w 657225"/>
                            <a:gd name="connsiteY3" fmla="*/ 143228 h 171450"/>
                            <a:gd name="connsiteX4" fmla="*/ 37888 w 657225"/>
                            <a:gd name="connsiteY4" fmla="*/ 164183 h 171450"/>
                            <a:gd name="connsiteX5" fmla="*/ 168380 w 657225"/>
                            <a:gd name="connsiteY5" fmla="*/ 51788 h 171450"/>
                            <a:gd name="connsiteX6" fmla="*/ 309350 w 657225"/>
                            <a:gd name="connsiteY6" fmla="*/ 136560 h 171450"/>
                            <a:gd name="connsiteX7" fmla="*/ 347450 w 657225"/>
                            <a:gd name="connsiteY7" fmla="*/ 136560 h 171450"/>
                            <a:gd name="connsiteX8" fmla="*/ 611293 w 657225"/>
                            <a:gd name="connsiteY8" fmla="*/ 130845 h 171450"/>
                            <a:gd name="connsiteX9" fmla="*/ 649393 w 657225"/>
                            <a:gd name="connsiteY9" fmla="*/ 107985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57225" h="171450">
                              <a:moveTo>
                                <a:pt x="649393" y="107985"/>
                              </a:moveTo>
                              <a:cubicBezTo>
                                <a:pt x="575098" y="-9172"/>
                                <a:pt x="416983" y="-14887"/>
                                <a:pt x="331258" y="84173"/>
                              </a:cubicBezTo>
                              <a:cubicBezTo>
                                <a:pt x="299825" y="35595"/>
                                <a:pt x="254105" y="1305"/>
                                <a:pt x="191240" y="7973"/>
                              </a:cubicBezTo>
                              <a:cubicBezTo>
                                <a:pt x="109325" y="16545"/>
                                <a:pt x="56938" y="83220"/>
                                <a:pt x="10265" y="143228"/>
                              </a:cubicBezTo>
                              <a:cubicBezTo>
                                <a:pt x="-2117" y="159420"/>
                                <a:pt x="25505" y="180375"/>
                                <a:pt x="37888" y="164183"/>
                              </a:cubicBezTo>
                              <a:cubicBezTo>
                                <a:pt x="73130" y="120368"/>
                                <a:pt x="112183" y="67980"/>
                                <a:pt x="168380" y="51788"/>
                              </a:cubicBezTo>
                              <a:cubicBezTo>
                                <a:pt x="239818" y="30833"/>
                                <a:pt x="282680" y="76553"/>
                                <a:pt x="309350" y="136560"/>
                              </a:cubicBezTo>
                              <a:cubicBezTo>
                                <a:pt x="316018" y="152753"/>
                                <a:pt x="339830" y="148943"/>
                                <a:pt x="347450" y="136560"/>
                              </a:cubicBezTo>
                              <a:cubicBezTo>
                                <a:pt x="409363" y="37500"/>
                                <a:pt x="544618" y="35595"/>
                                <a:pt x="611293" y="130845"/>
                              </a:cubicBezTo>
                              <a:cubicBezTo>
                                <a:pt x="627485" y="152753"/>
                                <a:pt x="664633" y="131798"/>
                                <a:pt x="649393" y="107985"/>
                              </a:cubicBezTo>
                              <a:close/>
                            </a:path>
                          </a:pathLst>
                        </a:custGeom>
                        <a:solidFill>
                          <a:srgbClr val="000000"/>
                        </a:solidFill>
                        <a:ln w="9525"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3228BFD2" id="Grupo 1037" o:spid="_x0000_s1026" style="position:absolute;margin-left:9.5pt;margin-top:127.05pt;width:135.55pt;height:127.05pt;z-index:251661312;mso-width-relative:margin;mso-height-relative:margin" coordorigin=",33797" coordsize="21216,17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">
              <v:shape id="Forma libre: Forma 1038" o:spid="_x0000_s1027" style="position:absolute;top:33797;width:3667;height:1177;visibility:visible;mso-wrap-style:square;v-text-anchor:middle" coordsize="771525,247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" path="m577441,80014v58103,34290,101918,94297,140018,147637c738414,258131,786991,231461,767941,198124,726984,128591,650784,28579,566964,9529,494574,-6664,427899,62869,382179,119066,325981,75251,281214,-2854,198346,27626v-36195,13335,-65722,46673,-91440,74295c72616,139069,40231,178121,10704,219079v-14288,20002,18097,38100,32385,19050c84046,182884,134529,112399,193584,76204v73342,-44768,131445,58102,174307,102870c377416,189551,399324,191456,408849,179074,444091,134306,513624,42866,577441,80014xe" fillcolor="black" stroked="f">
                <v:stroke joinstyle="miter"/>
                <v:path arrowok="t" o:connecttype="custom" o:connectlocs="274464,38032;341016,108205;365010,94171;269484,4529;181654,56593;94276,13131;50814,48444;5088,104131;20481,113186;92013,36221;174862,85116;194330,85116;274464,38032" o:connectangles="0,0,0,0,0,0,0,0,0,0,0,0,0"/>
              </v:shape>
              <v:shape id="Forma libre: Forma 1039" o:spid="_x0000_s1028" style="position:absolute;left:3924;top:37543;width:2083;height:725;visibility:visible;mso-wrap-style:square;v-text-anchor:middle" coordsize="4381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" path="m291763,7178c252710,6225,214610,25275,194608,56708,133648,2415,38398,10035,7918,102428v-5715,18097,21907,24765,27622,7620c59353,44325,159365,28133,179368,104333v5715,20002,38100,21907,42862,c230803,62423,274618,45278,313670,58613v37148,12382,60008,45720,77153,80010c404158,165293,445115,141480,431780,114810,404158,59565,356533,8130,291763,7178xe" fillcolor="black" stroked="f">
                <v:stroke joinstyle="miter"/>
                <v:path arrowok="t" o:connecttype="custom" o:connectlocs="138678,3412;92499,26954;3764,48685;16893,52307;85255,49590;105628,49590;149090,27859;185762,65889;205229,54570;138678,3412" o:connectangles="0,0,0,0,0,0,0,0,0,0"/>
              </v:shape>
              <v:shape id="Forma libre: Forma 1040" o:spid="_x0000_s1029" style="position:absolute;left:2149;top:41403;width:2173;height:905;visibility:visible;mso-wrap-style:square;v-text-anchor:middle" coordsize="4572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" path="m108004,91510v15240,-3810,53340,3810,49530,29527c153724,145802,188967,166757,202302,140087,243259,56267,338509,36265,408994,100082v23813,21908,57150,-11430,36195,-36195c370894,-20885,245164,-5645,183252,76270,166107,59125,140389,50552,114672,52457,53712,58172,27042,121037,7992,170567v-5715,15240,19050,25718,26670,11430c46092,158185,57522,133420,75619,114370v6668,-9525,20003,-20003,32385,-22860xe" fillcolor="black" stroked="f">
                <v:stroke joinstyle="miter"/>
                <v:path arrowok="t" o:connecttype="custom" o:connectlocs="51335,43496;74878,57530;96156,66585;194399,47570;211603,30366;87102,36252;54505,24933;3799,81073;16475,86505;35943,54361;51335,43496" o:connectangles="0,0,0,0,0,0,0,0,0,0,0"/>
              </v:shape>
              <v:shape id="Forma libre: Forma 1041" o:spid="_x0000_s1030" style="position:absolute;left:6142;top:40761;width:1810;height:951;visibility:visible;mso-wrap-style:square;v-text-anchor:middle" coordsize="38100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" path="m305359,7452v-18098,953,-33338,9525,-47625,20003c233921,45552,220586,72222,189154,51267,157721,31265,139624,27455,107239,52220,68186,82700,30086,125562,9131,170330v-8572,18097,12383,36195,28575,21907c63424,168425,86284,141755,111049,116990v16192,-15240,28575,-25718,50482,-18098c169151,101750,173914,108417,181534,112227v18097,7620,39052,3810,57150,-3810c252971,102702,316789,47457,323456,65555v10478,30480,59055,18097,49530,-13335c363461,21740,337744,4595,305359,7452xe" fillcolor="black" stroked="f">
                <v:stroke joinstyle="miter"/>
                <v:path arrowok="t" o:connecttype="custom" o:connectlocs="145140,3542;122503,13050;89907,24368;50972,24821;4340,80960;17922,91372;52783,55607;76777,47004;86285,53343;113449,51532;153742,31159;177284,24821;145140,3542" o:connectangles="0,0,0,0,0,0,0,0,0,0,0,0,0"/>
              </v:shape>
              <v:shape id="Forma libre: Forma 1042" o:spid="_x0000_s1031" style="position:absolute;left:11774;top:42308;width:2536;height:906;visibility:visible;mso-wrap-style:square;v-text-anchor:middle" coordsize="53340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" path="m521123,92476c470641,45804,427778,-4679,351578,9609v-56197,9525,-97155,47625,-130492,92392c202036,71521,176318,45804,137266,43899,73448,40089,34396,101049,9631,151531v-12383,25718,24765,48578,39052,22860c63923,145816,85831,104859,120121,98191v41910,-7620,58102,38100,69532,69533c199178,193441,227753,194394,242993,174391,272521,136291,303953,85809,354436,74379v55245,-12383,83820,32385,122872,62865c507788,161056,551603,120099,521123,92476xe" fillcolor="black" stroked="f">
                <v:stroke joinstyle="miter"/>
                <v:path arrowok="t" o:connecttype="custom" o:connectlocs="247696,43955;167109,4567;105085,48482;65244,20866;4578,72025;23140,82890;57095,46671;90144,79721;115497,82890;168467,35353;226870,65234;247696,43955" o:connectangles="0,0,0,0,0,0,0,0,0,0,0,0"/>
              </v:shape>
              <v:shape id="Forma libre: Forma 1043" o:spid="_x0000_s1032" style="position:absolute;left:9061;top:44617;width:1765;height:725;visibility:visible;mso-wrap-style:square;v-text-anchor:middle" coordsize="371475,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" path="m184599,41902c165549,22852,137927,14279,109352,19042,54106,27614,26484,78097,8386,125722v-7620,18097,21908,29527,31433,13335c52201,118102,65536,94289,84586,79049v20955,-17145,65723,-29527,77153,7620c167454,104767,193172,109529,202697,92384,234129,38092,302709,41902,331284,97147v13335,25717,51435,2857,39052,-22860c333189,-2866,238891,-13343,184599,41902xe" fillcolor="black" stroked="f">
                <v:stroke joinstyle="miter"/>
                <v:path arrowok="t" o:connecttype="custom" o:connectlocs="87742,19916;51976,9051;3986,59757;18926,66095;40205,37573;76876,41195;96344,43911;157463,46175;176025,35309;87742,19916" o:connectangles="0,0,0,0,0,0,0,0,0,0"/>
              </v:shape>
              <v:shape id="Forma libre: Forma 1044" o:spid="_x0000_s1033" style="position:absolute;left:14503;top:46532;width:1585;height:724;visibility:visible;mso-wrap-style:square;v-text-anchor:middle" coordsize="333375,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" path="m132883,65668c80495,31377,6200,61857,7153,136153v,21907,33337,21907,34290,c43348,90432,94783,71382,121453,111387v10477,15240,32385,12383,38100,-4762c181460,45665,248135,38045,291950,79955v20003,19050,47625,-9525,30480,-30480c266233,-17200,173840,-55,132883,65668xe" fillcolor="black" stroked="f">
                <v:stroke joinstyle="miter"/>
                <v:path arrowok="t" o:connecttype="custom" o:connectlocs="63161,31213;3400,64715;19698,64715;57728,52943;75837,50680;138767,38003;153255,23516;63161,31213" o:connectangles="0,0,0,0,0,0,0,0"/>
              </v:shape>
              <v:shape id="Forma libre: Forma 1045" o:spid="_x0000_s1034" style="position:absolute;left:6956;top:36179;width:1992;height:815;visibility:visible;mso-wrap-style:square;v-text-anchor:middle" coordsize="4191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" path="m401137,24335c334462,-4240,260167,2427,203969,47195,183014,31955,158249,28145,129674,36717,77287,52910,56332,107202,14422,137682v-17145,12383,-953,41910,17145,29528c61094,147207,147772,24335,185872,84342v7620,11430,21907,12383,31432,3810c262072,51005,323032,39575,377324,62435v27623,12382,50483,-26670,23813,-38100xe" fillcolor="black" stroked="f">
                <v:stroke joinstyle="miter"/>
                <v:path arrowok="t" o:connecttype="custom" o:connectlocs="190665,11567;96949,22432;61636,17452;6855,65442;15004,79477;88347,40089;103287,41900;179346,29676;190665,11567" o:connectangles="0,0,0,0,0,0,0,0,0"/>
              </v:shape>
              <v:shape id="Forma libre: Forma 1046" o:spid="_x0000_s1035" style="position:absolute;left:10196;top:38978;width:1222;height:588;visibility:visible;mso-wrap-style:square;v-text-anchor:middle" coordsize="257175,123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" path="m37204,76817c71494,62530,88639,66340,88639,88247v1905,5715,1905,12383,,18098c86734,125395,113404,129205,121977,114917,141027,85390,181032,18715,223894,57767v19050,17145,47625,-11430,28575,-28575c202939,-15575,150552,14905,116262,57767,108642,42527,96259,31097,78162,26335,45777,17762,16249,36812,7677,68245,2914,88247,31489,95867,37204,76817xe" fillcolor="black" stroked="f">
                <v:stroke joinstyle="miter"/>
                <v:path arrowok="t" o:connecttype="custom" o:connectlocs="17683,36512;42131,41944;42131,50547;57977,54621;106419,27457;120001,13875;55261,27457;37151,12517;3649,32437;17683,36512" o:connectangles="0,0,0,0,0,0,0,0,0,0"/>
              </v:shape>
              <v:shape id="Forma libre: Forma 1047" o:spid="_x0000_s1036" style="position:absolute;left:18092;top:50228;width:3124;height:815;visibility:visible;mso-wrap-style:square;v-text-anchor:middle" coordsize="6572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" path="m649393,107985c575098,-9172,416983,-14887,331258,84173,299825,35595,254105,1305,191240,7973,109325,16545,56938,83220,10265,143228v-12382,16192,15240,37147,27623,20955c73130,120368,112183,67980,168380,51788v71438,-20955,114300,24765,140970,84772c316018,152753,339830,148943,347450,136560,409363,37500,544618,35595,611293,130845v16192,21908,53340,953,38100,-22860xe" fillcolor="black" stroked="f">
                <v:stroke joinstyle="miter"/>
                <v:path arrowok="t" o:connecttype="custom" o:connectlocs="308663,51326;157450,40008;90898,3790;4879,68078;18009,78038;80033,24615;147037,64908;165147,64908;290554,62192;308663,51326" o:connectangles="0,0,0,0,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0C" w:rsidRDefault="009972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47F9"/>
    <w:multiLevelType w:val="hybridMultilevel"/>
    <w:tmpl w:val="C8A87B24"/>
    <w:lvl w:ilvl="0" w:tplc="3B2EAFE0">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368426A"/>
    <w:multiLevelType w:val="multilevel"/>
    <w:tmpl w:val="3FB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D48CE"/>
    <w:multiLevelType w:val="multilevel"/>
    <w:tmpl w:val="9C3A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E676F00"/>
    <w:multiLevelType w:val="multilevel"/>
    <w:tmpl w:val="63D0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24192"/>
    <w:multiLevelType w:val="multilevel"/>
    <w:tmpl w:val="81F8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B2152DD"/>
    <w:multiLevelType w:val="multilevel"/>
    <w:tmpl w:val="7C9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E1418"/>
    <w:multiLevelType w:val="multilevel"/>
    <w:tmpl w:val="0324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8"/>
  </w:num>
  <w:num w:numId="5">
    <w:abstractNumId w:val="1"/>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95"/>
    <w:rsid w:val="00000F79"/>
    <w:rsid w:val="00024745"/>
    <w:rsid w:val="000458AB"/>
    <w:rsid w:val="000840AF"/>
    <w:rsid w:val="00094B47"/>
    <w:rsid w:val="00096429"/>
    <w:rsid w:val="000B0C7F"/>
    <w:rsid w:val="000C27D0"/>
    <w:rsid w:val="00102FFF"/>
    <w:rsid w:val="0010742A"/>
    <w:rsid w:val="001221EE"/>
    <w:rsid w:val="00126C96"/>
    <w:rsid w:val="00133594"/>
    <w:rsid w:val="0016729E"/>
    <w:rsid w:val="00180E39"/>
    <w:rsid w:val="001A7EA9"/>
    <w:rsid w:val="001C5502"/>
    <w:rsid w:val="001D3D67"/>
    <w:rsid w:val="001E3AC7"/>
    <w:rsid w:val="0022444F"/>
    <w:rsid w:val="00232FE6"/>
    <w:rsid w:val="002360DB"/>
    <w:rsid w:val="00240FDC"/>
    <w:rsid w:val="00254137"/>
    <w:rsid w:val="00256685"/>
    <w:rsid w:val="0027570A"/>
    <w:rsid w:val="002A24F6"/>
    <w:rsid w:val="002C2AE4"/>
    <w:rsid w:val="002C3F91"/>
    <w:rsid w:val="002C524F"/>
    <w:rsid w:val="002F6AB7"/>
    <w:rsid w:val="00315B66"/>
    <w:rsid w:val="00340474"/>
    <w:rsid w:val="003533E5"/>
    <w:rsid w:val="003564B8"/>
    <w:rsid w:val="003618D8"/>
    <w:rsid w:val="0037369C"/>
    <w:rsid w:val="00380E55"/>
    <w:rsid w:val="003B4C84"/>
    <w:rsid w:val="003C1D0B"/>
    <w:rsid w:val="003C3183"/>
    <w:rsid w:val="003D1486"/>
    <w:rsid w:val="003F353E"/>
    <w:rsid w:val="003F4EDF"/>
    <w:rsid w:val="00424359"/>
    <w:rsid w:val="004244D3"/>
    <w:rsid w:val="00470158"/>
    <w:rsid w:val="00473E6D"/>
    <w:rsid w:val="00475DAD"/>
    <w:rsid w:val="004B7A6C"/>
    <w:rsid w:val="004C5297"/>
    <w:rsid w:val="004D566C"/>
    <w:rsid w:val="00504254"/>
    <w:rsid w:val="00527548"/>
    <w:rsid w:val="00535E1D"/>
    <w:rsid w:val="005456B4"/>
    <w:rsid w:val="00550EDA"/>
    <w:rsid w:val="00577406"/>
    <w:rsid w:val="00580075"/>
    <w:rsid w:val="00583903"/>
    <w:rsid w:val="00584886"/>
    <w:rsid w:val="00593AD8"/>
    <w:rsid w:val="005E706E"/>
    <w:rsid w:val="00613F29"/>
    <w:rsid w:val="0062734D"/>
    <w:rsid w:val="00646295"/>
    <w:rsid w:val="00646970"/>
    <w:rsid w:val="00651C76"/>
    <w:rsid w:val="0066026E"/>
    <w:rsid w:val="00665BCE"/>
    <w:rsid w:val="006756EC"/>
    <w:rsid w:val="00694234"/>
    <w:rsid w:val="006D6033"/>
    <w:rsid w:val="006E47A9"/>
    <w:rsid w:val="006F0626"/>
    <w:rsid w:val="00700DD1"/>
    <w:rsid w:val="007052EB"/>
    <w:rsid w:val="0073487E"/>
    <w:rsid w:val="0073709C"/>
    <w:rsid w:val="007379AF"/>
    <w:rsid w:val="00737F92"/>
    <w:rsid w:val="007653AA"/>
    <w:rsid w:val="00793FDA"/>
    <w:rsid w:val="007A59B7"/>
    <w:rsid w:val="007A7BF5"/>
    <w:rsid w:val="007D46D2"/>
    <w:rsid w:val="007F6304"/>
    <w:rsid w:val="00807B78"/>
    <w:rsid w:val="008242D5"/>
    <w:rsid w:val="00831CCC"/>
    <w:rsid w:val="00836400"/>
    <w:rsid w:val="00875ADF"/>
    <w:rsid w:val="00882980"/>
    <w:rsid w:val="00896895"/>
    <w:rsid w:val="008A2166"/>
    <w:rsid w:val="008A2A53"/>
    <w:rsid w:val="008C453A"/>
    <w:rsid w:val="008D4140"/>
    <w:rsid w:val="008E23EA"/>
    <w:rsid w:val="008F1B2F"/>
    <w:rsid w:val="00907FB3"/>
    <w:rsid w:val="00940862"/>
    <w:rsid w:val="00944156"/>
    <w:rsid w:val="0095228F"/>
    <w:rsid w:val="00992323"/>
    <w:rsid w:val="0099720C"/>
    <w:rsid w:val="00997F35"/>
    <w:rsid w:val="009B5595"/>
    <w:rsid w:val="009E1D94"/>
    <w:rsid w:val="009F2B39"/>
    <w:rsid w:val="009F2CF8"/>
    <w:rsid w:val="009F5CCE"/>
    <w:rsid w:val="00A170E9"/>
    <w:rsid w:val="00A41752"/>
    <w:rsid w:val="00A60540"/>
    <w:rsid w:val="00A66E8E"/>
    <w:rsid w:val="00A947B4"/>
    <w:rsid w:val="00AE113B"/>
    <w:rsid w:val="00AE42C7"/>
    <w:rsid w:val="00AF7D0F"/>
    <w:rsid w:val="00B06229"/>
    <w:rsid w:val="00B40848"/>
    <w:rsid w:val="00B4762C"/>
    <w:rsid w:val="00B71D2D"/>
    <w:rsid w:val="00B95C22"/>
    <w:rsid w:val="00BB056A"/>
    <w:rsid w:val="00BB7936"/>
    <w:rsid w:val="00BD3305"/>
    <w:rsid w:val="00C60FDC"/>
    <w:rsid w:val="00C8531E"/>
    <w:rsid w:val="00CB3162"/>
    <w:rsid w:val="00CB5935"/>
    <w:rsid w:val="00CC5A68"/>
    <w:rsid w:val="00D27804"/>
    <w:rsid w:val="00D338FB"/>
    <w:rsid w:val="00D375BE"/>
    <w:rsid w:val="00D70C7A"/>
    <w:rsid w:val="00D71E5F"/>
    <w:rsid w:val="00D77427"/>
    <w:rsid w:val="00DB1A17"/>
    <w:rsid w:val="00DB7925"/>
    <w:rsid w:val="00DD7997"/>
    <w:rsid w:val="00DE7B5E"/>
    <w:rsid w:val="00E11B39"/>
    <w:rsid w:val="00E2405B"/>
    <w:rsid w:val="00E34AFC"/>
    <w:rsid w:val="00E51FBE"/>
    <w:rsid w:val="00E52715"/>
    <w:rsid w:val="00E54147"/>
    <w:rsid w:val="00E731D5"/>
    <w:rsid w:val="00E75160"/>
    <w:rsid w:val="00EA094E"/>
    <w:rsid w:val="00EC2C5C"/>
    <w:rsid w:val="00EC449F"/>
    <w:rsid w:val="00ED1C38"/>
    <w:rsid w:val="00EF6D84"/>
    <w:rsid w:val="00F21E00"/>
    <w:rsid w:val="00F4773E"/>
    <w:rsid w:val="00F81B8E"/>
    <w:rsid w:val="00F87F18"/>
    <w:rsid w:val="00F97BA0"/>
    <w:rsid w:val="00FA46AA"/>
    <w:rsid w:val="00FC7020"/>
    <w:rsid w:val="00FF02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5C561"/>
  <w15:chartTrackingRefBased/>
  <w15:docId w15:val="{6FC25950-058C-504E-9ADE-9E3BEC79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lang w:val="es-E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semiHidden="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59"/>
    <w:pPr>
      <w:spacing w:after="0"/>
      <w:jc w:val="center"/>
    </w:pPr>
    <w:rPr>
      <w:lang w:val="en-US"/>
    </w:rPr>
  </w:style>
  <w:style w:type="paragraph" w:styleId="Ttulo1">
    <w:name w:val="heading 1"/>
    <w:basedOn w:val="Normal"/>
    <w:next w:val="Normal"/>
    <w:link w:val="Ttulo1Car"/>
    <w:rsid w:val="003C3183"/>
    <w:pPr>
      <w:keepNext/>
      <w:keepLines/>
      <w:spacing w:before="480" w:after="120"/>
      <w:jc w:val="left"/>
      <w:outlineLvl w:val="0"/>
    </w:pPr>
    <w:rPr>
      <w:rFonts w:ascii="Times New Roman" w:eastAsia="Times New Roman" w:hAnsi="Times New Roman"/>
      <w:b/>
      <w:sz w:val="48"/>
      <w:szCs w:val="48"/>
      <w:lang w:val="es-CO" w:eastAsia="es-ES_tradnl"/>
    </w:rPr>
  </w:style>
  <w:style w:type="paragraph" w:styleId="Ttulo2">
    <w:name w:val="heading 2"/>
    <w:basedOn w:val="Normal"/>
    <w:next w:val="Normal"/>
    <w:link w:val="Ttulo2Car"/>
    <w:rsid w:val="003C3183"/>
    <w:pPr>
      <w:keepNext/>
      <w:keepLines/>
      <w:spacing w:before="360" w:after="80"/>
      <w:jc w:val="left"/>
      <w:outlineLvl w:val="1"/>
    </w:pPr>
    <w:rPr>
      <w:rFonts w:ascii="Times New Roman" w:eastAsia="Times New Roman" w:hAnsi="Times New Roman"/>
      <w:b/>
      <w:sz w:val="36"/>
      <w:szCs w:val="36"/>
      <w:lang w:val="es-CO" w:eastAsia="es-ES_tradnl"/>
    </w:rPr>
  </w:style>
  <w:style w:type="paragraph" w:styleId="Ttulo3">
    <w:name w:val="heading 3"/>
    <w:basedOn w:val="Normal"/>
    <w:next w:val="Normal"/>
    <w:link w:val="Ttulo3Car"/>
    <w:rsid w:val="003C3183"/>
    <w:pPr>
      <w:keepNext/>
      <w:keepLines/>
      <w:spacing w:before="280" w:after="80"/>
      <w:jc w:val="left"/>
      <w:outlineLvl w:val="2"/>
    </w:pPr>
    <w:rPr>
      <w:rFonts w:ascii="Times New Roman" w:eastAsia="Times New Roman" w:hAnsi="Times New Roman"/>
      <w:b/>
      <w:sz w:val="28"/>
      <w:szCs w:val="28"/>
      <w:lang w:val="es-CO" w:eastAsia="es-ES_tradnl"/>
    </w:rPr>
  </w:style>
  <w:style w:type="paragraph" w:styleId="Ttulo4">
    <w:name w:val="heading 4"/>
    <w:basedOn w:val="Normal"/>
    <w:next w:val="Normal"/>
    <w:link w:val="Ttulo4Car"/>
    <w:rsid w:val="003C3183"/>
    <w:pPr>
      <w:keepNext/>
      <w:keepLines/>
      <w:spacing w:before="240" w:after="40"/>
      <w:jc w:val="left"/>
      <w:outlineLvl w:val="3"/>
    </w:pPr>
    <w:rPr>
      <w:rFonts w:ascii="Times New Roman" w:eastAsia="Times New Roman" w:hAnsi="Times New Roman"/>
      <w:b/>
      <w:sz w:val="24"/>
      <w:szCs w:val="24"/>
      <w:lang w:val="es-CO" w:eastAsia="es-ES_tradnl"/>
    </w:rPr>
  </w:style>
  <w:style w:type="paragraph" w:styleId="Ttulo5">
    <w:name w:val="heading 5"/>
    <w:basedOn w:val="Normal"/>
    <w:next w:val="Normal"/>
    <w:link w:val="Ttulo5Car"/>
    <w:rsid w:val="003C3183"/>
    <w:pPr>
      <w:keepNext/>
      <w:keepLines/>
      <w:spacing w:before="220" w:after="40"/>
      <w:jc w:val="left"/>
      <w:outlineLvl w:val="4"/>
    </w:pPr>
    <w:rPr>
      <w:rFonts w:ascii="Times New Roman" w:eastAsia="Times New Roman" w:hAnsi="Times New Roman"/>
      <w:b/>
      <w:sz w:val="24"/>
      <w:szCs w:val="24"/>
      <w:lang w:val="es-CO" w:eastAsia="es-ES_tradnl"/>
    </w:rPr>
  </w:style>
  <w:style w:type="paragraph" w:styleId="Ttulo6">
    <w:name w:val="heading 6"/>
    <w:basedOn w:val="Normal"/>
    <w:next w:val="Normal"/>
    <w:link w:val="Ttulo6Car"/>
    <w:rsid w:val="003C3183"/>
    <w:pPr>
      <w:keepNext/>
      <w:keepLines/>
      <w:spacing w:before="200" w:after="40"/>
      <w:jc w:val="left"/>
      <w:outlineLvl w:val="5"/>
    </w:pPr>
    <w:rPr>
      <w:rFonts w:ascii="Times New Roman" w:eastAsia="Times New Roman" w:hAnsi="Times New Roman"/>
      <w:b/>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C3183"/>
    <w:rPr>
      <w:rFonts w:ascii="Times New Roman" w:eastAsia="Times New Roman" w:hAnsi="Times New Roman"/>
      <w:b/>
      <w:sz w:val="48"/>
      <w:szCs w:val="48"/>
      <w:lang w:val="es-CO" w:eastAsia="es-ES_tradnl"/>
    </w:rPr>
  </w:style>
  <w:style w:type="character" w:customStyle="1" w:styleId="Ttulo2Car">
    <w:name w:val="Título 2 Car"/>
    <w:basedOn w:val="Fuentedeprrafopredeter"/>
    <w:link w:val="Ttulo2"/>
    <w:rsid w:val="003C3183"/>
    <w:rPr>
      <w:rFonts w:ascii="Times New Roman" w:eastAsia="Times New Roman" w:hAnsi="Times New Roman"/>
      <w:b/>
      <w:sz w:val="36"/>
      <w:szCs w:val="36"/>
      <w:lang w:val="es-CO" w:eastAsia="es-ES_tradnl"/>
    </w:rPr>
  </w:style>
  <w:style w:type="character" w:customStyle="1" w:styleId="Ttulo3Car">
    <w:name w:val="Título 3 Car"/>
    <w:basedOn w:val="Fuentedeprrafopredeter"/>
    <w:link w:val="Ttulo3"/>
    <w:rsid w:val="003C3183"/>
    <w:rPr>
      <w:rFonts w:ascii="Times New Roman" w:eastAsia="Times New Roman" w:hAnsi="Times New Roman"/>
      <w:b/>
      <w:sz w:val="28"/>
      <w:szCs w:val="28"/>
      <w:lang w:val="es-CO" w:eastAsia="es-ES_tradnl"/>
    </w:rPr>
  </w:style>
  <w:style w:type="character" w:customStyle="1" w:styleId="Ttulo4Car">
    <w:name w:val="Título 4 Car"/>
    <w:basedOn w:val="Fuentedeprrafopredeter"/>
    <w:link w:val="Ttulo4"/>
    <w:rsid w:val="003C3183"/>
    <w:rPr>
      <w:rFonts w:ascii="Times New Roman" w:eastAsia="Times New Roman" w:hAnsi="Times New Roman"/>
      <w:b/>
      <w:sz w:val="24"/>
      <w:szCs w:val="24"/>
      <w:lang w:val="es-CO" w:eastAsia="es-ES_tradnl"/>
    </w:rPr>
  </w:style>
  <w:style w:type="character" w:customStyle="1" w:styleId="Ttulo5Car">
    <w:name w:val="Título 5 Car"/>
    <w:basedOn w:val="Fuentedeprrafopredeter"/>
    <w:link w:val="Ttulo5"/>
    <w:rsid w:val="003C3183"/>
    <w:rPr>
      <w:rFonts w:ascii="Times New Roman" w:eastAsia="Times New Roman" w:hAnsi="Times New Roman"/>
      <w:b/>
      <w:sz w:val="24"/>
      <w:szCs w:val="24"/>
      <w:lang w:val="es-CO" w:eastAsia="es-ES_tradnl"/>
    </w:rPr>
  </w:style>
  <w:style w:type="character" w:customStyle="1" w:styleId="Ttulo6Car">
    <w:name w:val="Título 6 Car"/>
    <w:basedOn w:val="Fuentedeprrafopredeter"/>
    <w:link w:val="Ttulo6"/>
    <w:rsid w:val="003C3183"/>
    <w:rPr>
      <w:rFonts w:ascii="Times New Roman" w:eastAsia="Times New Roman" w:hAnsi="Times New Roman"/>
      <w:b/>
      <w:lang w:val="es-CO" w:eastAsia="es-ES_tradnl"/>
    </w:rPr>
  </w:style>
  <w:style w:type="paragraph" w:styleId="Ttulo">
    <w:name w:val="Title"/>
    <w:basedOn w:val="Normal"/>
    <w:next w:val="Normal"/>
    <w:link w:val="TtuloCar"/>
    <w:qFormat/>
    <w:rsid w:val="00700DD1"/>
    <w:pPr>
      <w:contextualSpacing/>
    </w:pPr>
    <w:rPr>
      <w:rFonts w:asciiTheme="majorHAnsi" w:eastAsiaTheme="majorEastAsia" w:hAnsiTheme="majorHAnsi" w:cstheme="majorBidi"/>
      <w:b/>
      <w:caps/>
      <w:color w:val="44546A" w:themeColor="text2"/>
      <w:kern w:val="28"/>
      <w:sz w:val="80"/>
      <w:szCs w:val="56"/>
    </w:rPr>
  </w:style>
  <w:style w:type="character" w:customStyle="1" w:styleId="TtuloCar">
    <w:name w:val="Título Car"/>
    <w:basedOn w:val="Fuentedeprrafopredeter"/>
    <w:link w:val="Ttulo"/>
    <w:uiPriority w:val="10"/>
    <w:rsid w:val="00700DD1"/>
    <w:rPr>
      <w:rFonts w:asciiTheme="majorHAnsi" w:eastAsiaTheme="majorEastAsia" w:hAnsiTheme="majorHAnsi" w:cstheme="majorBidi"/>
      <w:b/>
      <w:caps/>
      <w:color w:val="44546A" w:themeColor="text2"/>
      <w:kern w:val="28"/>
      <w:sz w:val="80"/>
      <w:szCs w:val="56"/>
      <w:lang w:val="en-US"/>
    </w:rPr>
  </w:style>
  <w:style w:type="paragraph" w:styleId="Encabezado">
    <w:name w:val="header"/>
    <w:basedOn w:val="Normal"/>
    <w:link w:val="EncabezadoCar"/>
    <w:uiPriority w:val="99"/>
    <w:rsid w:val="006E47A9"/>
  </w:style>
  <w:style w:type="character" w:customStyle="1" w:styleId="EncabezadoCar">
    <w:name w:val="Encabezado Car"/>
    <w:basedOn w:val="Fuentedeprrafopredeter"/>
    <w:link w:val="Encabezado"/>
    <w:uiPriority w:val="99"/>
    <w:rsid w:val="006E47A9"/>
    <w:rPr>
      <w:lang w:val="en-US"/>
    </w:rPr>
  </w:style>
  <w:style w:type="paragraph" w:styleId="Piedepgina">
    <w:name w:val="footer"/>
    <w:basedOn w:val="Normal"/>
    <w:link w:val="PiedepginaCar"/>
    <w:uiPriority w:val="99"/>
    <w:rsid w:val="006E47A9"/>
  </w:style>
  <w:style w:type="character" w:customStyle="1" w:styleId="PiedepginaCar">
    <w:name w:val="Pie de página Car"/>
    <w:basedOn w:val="Fuentedeprrafopredeter"/>
    <w:link w:val="Piedepgina"/>
    <w:uiPriority w:val="99"/>
    <w:rsid w:val="006E47A9"/>
    <w:rPr>
      <w:lang w:val="en-US"/>
    </w:rPr>
  </w:style>
  <w:style w:type="character" w:styleId="Textodelmarcadordeposicin">
    <w:name w:val="Placeholder Text"/>
    <w:basedOn w:val="Fuentedeprrafopredeter"/>
    <w:uiPriority w:val="99"/>
    <w:semiHidden/>
    <w:rsid w:val="003533E5"/>
    <w:rPr>
      <w:color w:val="808080"/>
    </w:rPr>
  </w:style>
  <w:style w:type="paragraph" w:styleId="NormalWeb">
    <w:name w:val="Normal (Web)"/>
    <w:basedOn w:val="Normal"/>
    <w:uiPriority w:val="99"/>
    <w:unhideWhenUsed/>
    <w:rsid w:val="004244D3"/>
    <w:pPr>
      <w:spacing w:before="100" w:beforeAutospacing="1" w:after="100" w:afterAutospacing="1"/>
    </w:pPr>
    <w:rPr>
      <w:rFonts w:ascii="Times New Roman" w:eastAsiaTheme="minorEastAsia" w:hAnsi="Times New Roman"/>
      <w:sz w:val="24"/>
      <w:szCs w:val="24"/>
    </w:rPr>
  </w:style>
  <w:style w:type="paragraph" w:customStyle="1" w:styleId="Desde">
    <w:name w:val="Desde"/>
    <w:basedOn w:val="Normal"/>
    <w:qFormat/>
    <w:rsid w:val="00424359"/>
    <w:pPr>
      <w:jc w:val="left"/>
    </w:pPr>
    <w:rPr>
      <w:sz w:val="16"/>
    </w:rPr>
  </w:style>
  <w:style w:type="paragraph" w:styleId="Sinespaciado">
    <w:name w:val="No Spacing"/>
    <w:link w:val="SinespaciadoCar"/>
    <w:uiPriority w:val="1"/>
    <w:qFormat/>
    <w:rsid w:val="00CB5935"/>
    <w:pPr>
      <w:spacing w:after="0"/>
    </w:pPr>
    <w:rPr>
      <w:rFonts w:eastAsiaTheme="minorEastAsia" w:cstheme="minorBidi"/>
      <w:sz w:val="22"/>
      <w:szCs w:val="22"/>
      <w:lang w:val="en-US" w:eastAsia="zh-CN"/>
    </w:rPr>
  </w:style>
  <w:style w:type="character" w:customStyle="1" w:styleId="SinespaciadoCar">
    <w:name w:val="Sin espaciado Car"/>
    <w:basedOn w:val="Fuentedeprrafopredeter"/>
    <w:link w:val="Sinespaciado"/>
    <w:uiPriority w:val="1"/>
    <w:rsid w:val="00CB5935"/>
    <w:rPr>
      <w:rFonts w:eastAsiaTheme="minorEastAsia" w:cstheme="minorBidi"/>
      <w:sz w:val="22"/>
      <w:szCs w:val="22"/>
      <w:lang w:val="en-US" w:eastAsia="zh-CN"/>
    </w:rPr>
  </w:style>
  <w:style w:type="character" w:styleId="Hipervnculo">
    <w:name w:val="Hyperlink"/>
    <w:basedOn w:val="Fuentedeprrafopredeter"/>
    <w:uiPriority w:val="99"/>
    <w:unhideWhenUsed/>
    <w:rsid w:val="00550EDA"/>
    <w:rPr>
      <w:color w:val="C00000" w:themeColor="hyperlink"/>
      <w:u w:val="single"/>
    </w:rPr>
  </w:style>
  <w:style w:type="character" w:styleId="Mencinsinresolver">
    <w:name w:val="Unresolved Mention"/>
    <w:basedOn w:val="Fuentedeprrafopredeter"/>
    <w:uiPriority w:val="99"/>
    <w:semiHidden/>
    <w:unhideWhenUsed/>
    <w:rsid w:val="00550EDA"/>
    <w:rPr>
      <w:color w:val="605E5C"/>
      <w:shd w:val="clear" w:color="auto" w:fill="E1DFDD"/>
    </w:rPr>
  </w:style>
  <w:style w:type="table" w:customStyle="1" w:styleId="TableNormal">
    <w:name w:val="Table Normal"/>
    <w:rsid w:val="003C3183"/>
    <w:pPr>
      <w:spacing w:line="276" w:lineRule="auto"/>
    </w:pPr>
    <w:rPr>
      <w:rFonts w:ascii="Calibri" w:eastAsia="Calibri" w:hAnsi="Calibri" w:cs="Calibri"/>
      <w:sz w:val="22"/>
      <w:szCs w:val="22"/>
      <w:lang w:val="es-CO"/>
    </w:rPr>
    <w:tblPr>
      <w:tblCellMar>
        <w:top w:w="0" w:type="dxa"/>
        <w:left w:w="0" w:type="dxa"/>
        <w:bottom w:w="0" w:type="dxa"/>
        <w:right w:w="0" w:type="dxa"/>
      </w:tblCellMar>
    </w:tblPr>
  </w:style>
  <w:style w:type="paragraph" w:styleId="Subttulo">
    <w:name w:val="Subtitle"/>
    <w:basedOn w:val="Normal"/>
    <w:next w:val="Normal"/>
    <w:link w:val="SubttuloCar"/>
    <w:rsid w:val="003C3183"/>
    <w:pPr>
      <w:keepNext/>
      <w:keepLines/>
      <w:spacing w:before="360" w:after="80"/>
      <w:jc w:val="left"/>
    </w:pPr>
    <w:rPr>
      <w:rFonts w:ascii="Georgia" w:eastAsia="Georgia" w:hAnsi="Georgia" w:cs="Georgia"/>
      <w:i/>
      <w:color w:val="666666"/>
      <w:sz w:val="48"/>
      <w:szCs w:val="48"/>
      <w:lang w:val="es-CO" w:eastAsia="es-ES_tradnl"/>
    </w:rPr>
  </w:style>
  <w:style w:type="character" w:customStyle="1" w:styleId="SubttuloCar">
    <w:name w:val="Subtítulo Car"/>
    <w:basedOn w:val="Fuentedeprrafopredeter"/>
    <w:link w:val="Subttulo"/>
    <w:rsid w:val="003C3183"/>
    <w:rPr>
      <w:rFonts w:ascii="Georgia" w:eastAsia="Georgia" w:hAnsi="Georgia" w:cs="Georgia"/>
      <w:i/>
      <w:color w:val="666666"/>
      <w:sz w:val="48"/>
      <w:szCs w:val="48"/>
      <w:lang w:val="es-CO" w:eastAsia="es-ES_tradnl"/>
    </w:rPr>
  </w:style>
  <w:style w:type="character" w:customStyle="1" w:styleId="reference-accessdate">
    <w:name w:val="reference-accessdate"/>
    <w:basedOn w:val="Fuentedeprrafopredeter"/>
    <w:rsid w:val="003C3183"/>
  </w:style>
  <w:style w:type="character" w:customStyle="1" w:styleId="reference-text">
    <w:name w:val="reference-text"/>
    <w:basedOn w:val="Fuentedeprrafopredeter"/>
    <w:rsid w:val="003C3183"/>
  </w:style>
  <w:style w:type="character" w:customStyle="1" w:styleId="citation">
    <w:name w:val="citation"/>
    <w:basedOn w:val="Fuentedeprrafopredeter"/>
    <w:rsid w:val="003C3183"/>
  </w:style>
  <w:style w:type="character" w:customStyle="1" w:styleId="mw-cite-backlink">
    <w:name w:val="mw-cite-backlink"/>
    <w:basedOn w:val="Fuentedeprrafopredeter"/>
    <w:rsid w:val="003C3183"/>
  </w:style>
  <w:style w:type="character" w:customStyle="1" w:styleId="cite-accessibility-label">
    <w:name w:val="cite-accessibility-label"/>
    <w:basedOn w:val="Fuentedeprrafopredeter"/>
    <w:rsid w:val="003C3183"/>
  </w:style>
  <w:style w:type="character" w:customStyle="1" w:styleId="nowrap">
    <w:name w:val="nowrap"/>
    <w:basedOn w:val="Fuentedeprrafopredeter"/>
    <w:rsid w:val="003C3183"/>
  </w:style>
  <w:style w:type="character" w:customStyle="1" w:styleId="cs1-kern-right">
    <w:name w:val="cs1-kern-right"/>
    <w:basedOn w:val="Fuentedeprrafopredeter"/>
    <w:rsid w:val="003C3183"/>
  </w:style>
  <w:style w:type="character" w:styleId="CitaHTML">
    <w:name w:val="HTML Cite"/>
    <w:basedOn w:val="Fuentedeprrafopredeter"/>
    <w:uiPriority w:val="99"/>
    <w:semiHidden/>
    <w:unhideWhenUsed/>
    <w:rsid w:val="002F6AB7"/>
    <w:rPr>
      <w:i/>
      <w:iCs/>
    </w:rPr>
  </w:style>
  <w:style w:type="character" w:styleId="Hipervnculovisitado">
    <w:name w:val="FollowedHyperlink"/>
    <w:basedOn w:val="Fuentedeprrafopredeter"/>
    <w:uiPriority w:val="99"/>
    <w:semiHidden/>
    <w:unhideWhenUsed/>
    <w:rsid w:val="00380E55"/>
    <w:rPr>
      <w:color w:val="C00000" w:themeColor="followedHyperlink"/>
      <w:u w:val="single"/>
    </w:rPr>
  </w:style>
  <w:style w:type="paragraph" w:styleId="Textodeglobo">
    <w:name w:val="Balloon Text"/>
    <w:basedOn w:val="Normal"/>
    <w:link w:val="TextodegloboCar"/>
    <w:uiPriority w:val="99"/>
    <w:semiHidden/>
    <w:unhideWhenUsed/>
    <w:rsid w:val="00E34AFC"/>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E34AFC"/>
    <w:rPr>
      <w:rFonts w:ascii="Times New Roman" w:hAnsi="Times New Roman"/>
      <w:sz w:val="18"/>
      <w:szCs w:val="18"/>
      <w:lang w:val="en-US"/>
    </w:rPr>
  </w:style>
  <w:style w:type="paragraph" w:styleId="Prrafodelista">
    <w:name w:val="List Paragraph"/>
    <w:basedOn w:val="Normal"/>
    <w:uiPriority w:val="34"/>
    <w:semiHidden/>
    <w:rsid w:val="0037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0430">
      <w:bodyDiv w:val="1"/>
      <w:marLeft w:val="0"/>
      <w:marRight w:val="0"/>
      <w:marTop w:val="0"/>
      <w:marBottom w:val="0"/>
      <w:divBdr>
        <w:top w:val="none" w:sz="0" w:space="0" w:color="auto"/>
        <w:left w:val="none" w:sz="0" w:space="0" w:color="auto"/>
        <w:bottom w:val="none" w:sz="0" w:space="0" w:color="auto"/>
        <w:right w:val="none" w:sz="0" w:space="0" w:color="auto"/>
      </w:divBdr>
    </w:div>
    <w:div w:id="1119107740">
      <w:bodyDiv w:val="1"/>
      <w:marLeft w:val="0"/>
      <w:marRight w:val="0"/>
      <w:marTop w:val="0"/>
      <w:marBottom w:val="0"/>
      <w:divBdr>
        <w:top w:val="none" w:sz="0" w:space="0" w:color="auto"/>
        <w:left w:val="none" w:sz="0" w:space="0" w:color="auto"/>
        <w:bottom w:val="none" w:sz="0" w:space="0" w:color="auto"/>
        <w:right w:val="none" w:sz="0" w:space="0" w:color="auto"/>
      </w:divBdr>
    </w:div>
    <w:div w:id="1333684634">
      <w:bodyDiv w:val="1"/>
      <w:marLeft w:val="0"/>
      <w:marRight w:val="0"/>
      <w:marTop w:val="0"/>
      <w:marBottom w:val="0"/>
      <w:divBdr>
        <w:top w:val="none" w:sz="0" w:space="0" w:color="auto"/>
        <w:left w:val="none" w:sz="0" w:space="0" w:color="auto"/>
        <w:bottom w:val="none" w:sz="0" w:space="0" w:color="auto"/>
        <w:right w:val="none" w:sz="0" w:space="0" w:color="auto"/>
      </w:divBdr>
    </w:div>
    <w:div w:id="1581713165">
      <w:bodyDiv w:val="1"/>
      <w:marLeft w:val="0"/>
      <w:marRight w:val="0"/>
      <w:marTop w:val="0"/>
      <w:marBottom w:val="0"/>
      <w:divBdr>
        <w:top w:val="none" w:sz="0" w:space="0" w:color="auto"/>
        <w:left w:val="none" w:sz="0" w:space="0" w:color="auto"/>
        <w:bottom w:val="none" w:sz="0" w:space="0" w:color="auto"/>
        <w:right w:val="none" w:sz="0" w:space="0" w:color="auto"/>
      </w:divBdr>
    </w:div>
    <w:div w:id="1729959613">
      <w:bodyDiv w:val="1"/>
      <w:marLeft w:val="0"/>
      <w:marRight w:val="0"/>
      <w:marTop w:val="0"/>
      <w:marBottom w:val="0"/>
      <w:divBdr>
        <w:top w:val="none" w:sz="0" w:space="0" w:color="auto"/>
        <w:left w:val="none" w:sz="0" w:space="0" w:color="auto"/>
        <w:bottom w:val="none" w:sz="0" w:space="0" w:color="auto"/>
        <w:right w:val="none" w:sz="0" w:space="0" w:color="auto"/>
      </w:divBdr>
    </w:div>
    <w:div w:id="1925449685">
      <w:bodyDiv w:val="1"/>
      <w:marLeft w:val="0"/>
      <w:marRight w:val="0"/>
      <w:marTop w:val="0"/>
      <w:marBottom w:val="0"/>
      <w:divBdr>
        <w:top w:val="none" w:sz="0" w:space="0" w:color="auto"/>
        <w:left w:val="none" w:sz="0" w:space="0" w:color="auto"/>
        <w:bottom w:val="none" w:sz="0" w:space="0" w:color="auto"/>
        <w:right w:val="none" w:sz="0" w:space="0" w:color="auto"/>
      </w:divBdr>
    </w:div>
    <w:div w:id="19534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witter.com/habitissimo" TargetMode="External"/><Relationship Id="rId21" Type="http://schemas.openxmlformats.org/officeDocument/2006/relationships/hyperlink" Target="http://www.alexa.com/siteinfo/bebee.com" TargetMode="External"/><Relationship Id="rId42" Type="http://schemas.openxmlformats.org/officeDocument/2006/relationships/hyperlink" Target="https://es.wikipedia.org/wiki/Indeed" TargetMode="External"/><Relationship Id="rId63" Type="http://schemas.openxmlformats.org/officeDocument/2006/relationships/hyperlink" Target="https://es.wikipedia.org/wiki/Indeed" TargetMode="External"/><Relationship Id="rId84" Type="http://schemas.openxmlformats.org/officeDocument/2006/relationships/hyperlink" Target="https://es.wikipedia.org/wiki/Am%C3%A9rica" TargetMode="External"/><Relationship Id="rId138" Type="http://schemas.openxmlformats.org/officeDocument/2006/relationships/hyperlink" Target="https://es.wikipedia.org/wiki/An%C3%A1lisis_de_audiencias" TargetMode="External"/><Relationship Id="rId159" Type="http://schemas.openxmlformats.org/officeDocument/2006/relationships/hyperlink" Target="https://www.monster.com/" TargetMode="External"/><Relationship Id="rId170" Type="http://schemas.openxmlformats.org/officeDocument/2006/relationships/hyperlink" Target="https://en.wikipedia.org/wiki/XING" TargetMode="External"/><Relationship Id="rId191" Type="http://schemas.openxmlformats.org/officeDocument/2006/relationships/hyperlink" Target="https://en.wikipedia.org/wiki/XING" TargetMode="External"/><Relationship Id="rId205" Type="http://schemas.openxmlformats.org/officeDocument/2006/relationships/hyperlink" Target="https://en.wikipedia.org/wiki/XING" TargetMode="External"/><Relationship Id="rId226" Type="http://schemas.openxmlformats.org/officeDocument/2006/relationships/hyperlink" Target="http://www.KmellApps.com" TargetMode="External"/><Relationship Id="rId107" Type="http://schemas.openxmlformats.org/officeDocument/2006/relationships/hyperlink" Target="https://www.habitissimo.es/acercade" TargetMode="External"/><Relationship Id="rId11" Type="http://schemas.openxmlformats.org/officeDocument/2006/relationships/hyperlink" Target="https://repository" TargetMode="External"/><Relationship Id="rId32" Type="http://schemas.openxmlformats.org/officeDocument/2006/relationships/hyperlink" Target="http://www.larazon.es/economia/nueve-millones-de-usuarios-fusionan-su-perfil-profesional-y-personal-en-bebee-CB11231175" TargetMode="External"/><Relationship Id="rId53" Type="http://schemas.openxmlformats.org/officeDocument/2006/relationships/hyperlink" Target="https://es.wikipedia.org/wiki/Indeed" TargetMode="External"/><Relationship Id="rId74" Type="http://schemas.openxmlformats.org/officeDocument/2006/relationships/hyperlink" Target="https://es.wikipedia.org/wiki/Holding" TargetMode="External"/><Relationship Id="rId128" Type="http://schemas.openxmlformats.org/officeDocument/2006/relationships/hyperlink" Target="http://www.linkedin.com/company/habitissimo" TargetMode="External"/><Relationship Id="rId149" Type="http://schemas.openxmlformats.org/officeDocument/2006/relationships/hyperlink" Target="http://orientacion-laboral.infojobs.net/mercado-laboral" TargetMode="External"/><Relationship Id="rId5" Type="http://schemas.openxmlformats.org/officeDocument/2006/relationships/numbering" Target="numbering.xml"/><Relationship Id="rId95" Type="http://schemas.openxmlformats.org/officeDocument/2006/relationships/hyperlink" Target="https://es.wikipedia.org/wiki/Valpara%C3%ADso" TargetMode="External"/><Relationship Id="rId160" Type="http://schemas.openxmlformats.org/officeDocument/2006/relationships/hyperlink" Target="https://www.monster.com/" TargetMode="External"/><Relationship Id="rId181" Type="http://schemas.openxmlformats.org/officeDocument/2006/relationships/hyperlink" Target="https://thenextweb.com/eu/2010/06/08/xing-founder-lars-hinrichs-launches-european-incubator-hackfwd/" TargetMode="External"/><Relationship Id="rId216" Type="http://schemas.openxmlformats.org/officeDocument/2006/relationships/hyperlink" Target="https://en.wikipedia.org/wiki/Tim_Besse" TargetMode="External"/><Relationship Id="rId22" Type="http://schemas.openxmlformats.org/officeDocument/2006/relationships/hyperlink" Target="http://www.diariodesevilla.es/article/tecnologia/2193556/bebee/la/red/affinity/networking.html" TargetMode="External"/><Relationship Id="rId43" Type="http://schemas.openxmlformats.org/officeDocument/2006/relationships/hyperlink" Target="https://es.wikipedia.org/wiki/Estados_Unidos" TargetMode="External"/><Relationship Id="rId64" Type="http://schemas.openxmlformats.org/officeDocument/2006/relationships/hyperlink" Target="https://es.wikipedia.org/wiki/Indeed" TargetMode="External"/><Relationship Id="rId118" Type="http://schemas.openxmlformats.org/officeDocument/2006/relationships/image" Target="media/image5.png"/><Relationship Id="rId139" Type="http://schemas.openxmlformats.org/officeDocument/2006/relationships/hyperlink" Target="http://www.ojdinteractiva.es/medios-digitales/infojobs-evolucion-audiencia/totales/anual/217/trafico-global/" TargetMode="External"/><Relationship Id="rId85" Type="http://schemas.openxmlformats.org/officeDocument/2006/relationships/hyperlink" Target="http://www.latercera.com/noticia/negocios/2013/06/655-529072-9-sodimac-anuncia-ingreso-al-mercado-uruguayo-con-la-apertura-de-dos-tiendas.shtml" TargetMode="External"/><Relationship Id="rId150" Type="http://schemas.openxmlformats.org/officeDocument/2006/relationships/hyperlink" Target="http://www.expansion.com/2001/10/04/economia-politica/economia/760019.html" TargetMode="External"/><Relationship Id="rId171" Type="http://schemas.openxmlformats.org/officeDocument/2006/relationships/hyperlink" Target="https://www.economist.com/business/2009/11/19/class-war" TargetMode="External"/><Relationship Id="rId192" Type="http://schemas.openxmlformats.org/officeDocument/2006/relationships/hyperlink" Target="https://www.economist.com/business/2009/11/19/class-war" TargetMode="External"/><Relationship Id="rId206" Type="http://schemas.openxmlformats.org/officeDocument/2006/relationships/hyperlink" Target="https://www.campaignlive.co.uk/article/xing-appoints-ebay-executive-gross-selbeck-ceo/864307" TargetMode="External"/><Relationship Id="rId227" Type="http://schemas.openxmlformats.org/officeDocument/2006/relationships/header" Target="header1.xml"/><Relationship Id="rId12" Type="http://schemas.openxmlformats.org/officeDocument/2006/relationships/hyperlink" Target="https://repository" TargetMode="External"/><Relationship Id="rId33" Type="http://schemas.openxmlformats.org/officeDocument/2006/relationships/hyperlink" Target="http://cincodias.com/cincodias/2016/07/06/empresas/1467807312_001686.html" TargetMode="External"/><Relationship Id="rId108" Type="http://schemas.openxmlformats.org/officeDocument/2006/relationships/hyperlink" Target="https://www.habitissimo.es/acercade" TargetMode="External"/><Relationship Id="rId129" Type="http://schemas.openxmlformats.org/officeDocument/2006/relationships/hyperlink" Target="https://jobtoday.com/es/quienes-somos/" TargetMode="External"/><Relationship Id="rId54" Type="http://schemas.openxmlformats.org/officeDocument/2006/relationships/hyperlink" Target="https://es.wikipedia.org/wiki/Indeed" TargetMode="External"/><Relationship Id="rId75" Type="http://schemas.openxmlformats.org/officeDocument/2006/relationships/hyperlink" Target="https://es.wikipedia.org/wiki/Falabella" TargetMode="External"/><Relationship Id="rId96" Type="http://schemas.openxmlformats.org/officeDocument/2006/relationships/hyperlink" Target="https://es.wikipedia.org/wiki/Chile" TargetMode="External"/><Relationship Id="rId140" Type="http://schemas.openxmlformats.org/officeDocument/2006/relationships/hyperlink" Target="http://elpais.com/diario/2004/06/20/negocio/1087739256_850215.html" TargetMode="External"/><Relationship Id="rId161" Type="http://schemas.openxmlformats.org/officeDocument/2006/relationships/hyperlink" Target="https://en.wikipedia.org/wiki/LinkedIn" TargetMode="External"/><Relationship Id="rId182" Type="http://schemas.openxmlformats.org/officeDocument/2006/relationships/hyperlink" Target="https://en.wikipedia.org/wiki/XING" TargetMode="External"/><Relationship Id="rId217" Type="http://schemas.openxmlformats.org/officeDocument/2006/relationships/hyperlink" Target="https://en.wikipedia.org/wiki/Robert_Hohman" TargetMode="External"/><Relationship Id="rId6" Type="http://schemas.openxmlformats.org/officeDocument/2006/relationships/styles" Target="styles.xml"/><Relationship Id="rId23" Type="http://schemas.openxmlformats.org/officeDocument/2006/relationships/hyperlink" Target="http://www.diariodesevilla.es/" TargetMode="External"/><Relationship Id="rId119" Type="http://schemas.openxmlformats.org/officeDocument/2006/relationships/hyperlink" Target="http://www.youtube.com/habitissimo" TargetMode="External"/><Relationship Id="rId44" Type="http://schemas.openxmlformats.org/officeDocument/2006/relationships/hyperlink" Target="https://es.wikipedia.org/wiki/Indeed" TargetMode="External"/><Relationship Id="rId65" Type="http://schemas.openxmlformats.org/officeDocument/2006/relationships/hyperlink" Target="http://www.ere.net/2011/09/14/indeed-makes-it-official-and-launches-resume-search/" TargetMode="External"/><Relationship Id="rId86" Type="http://schemas.openxmlformats.org/officeDocument/2006/relationships/hyperlink" Target="http://www.cronista.com/ripe/Falabella-desembarca-en-Brasil-con-la-compra-de-una-cadena-de-homecenter-20130530-0067.html" TargetMode="External"/><Relationship Id="rId130" Type="http://schemas.openxmlformats.org/officeDocument/2006/relationships/hyperlink" Target="https://jobtoday.com/es/quienes-somos/" TargetMode="External"/><Relationship Id="rId151" Type="http://schemas.openxmlformats.org/officeDocument/2006/relationships/hyperlink" Target="http://www.internautas.org/html/547.html" TargetMode="External"/><Relationship Id="rId172" Type="http://schemas.openxmlformats.org/officeDocument/2006/relationships/hyperlink" Target="https://en.wikipedia.org/wiki/International_Standard_Serial_Number" TargetMode="External"/><Relationship Id="rId193" Type="http://schemas.openxmlformats.org/officeDocument/2006/relationships/hyperlink" Target="https://en.wikipedia.org/wiki/International_Standard_Serial_Number" TargetMode="External"/><Relationship Id="rId207" Type="http://schemas.openxmlformats.org/officeDocument/2006/relationships/hyperlink" Target="https://en.wikipedia.org/wiki/Glassdoor" TargetMode="External"/><Relationship Id="rId228" Type="http://schemas.openxmlformats.org/officeDocument/2006/relationships/header" Target="header2.xml"/><Relationship Id="rId13" Type="http://schemas.openxmlformats.org/officeDocument/2006/relationships/hyperlink" Target="https://es.wikipedia.org/wiki/BeBee" TargetMode="External"/><Relationship Id="rId109" Type="http://schemas.openxmlformats.org/officeDocument/2006/relationships/hyperlink" Target="mailto:prensa@habitissimo.com" TargetMode="External"/><Relationship Id="rId34" Type="http://schemas.openxmlformats.org/officeDocument/2006/relationships/hyperlink" Target="http://cincodias.com/" TargetMode="External"/><Relationship Id="rId55" Type="http://schemas.openxmlformats.org/officeDocument/2006/relationships/hyperlink" Target="http://www.ere.net/2011/09/14/indeed-makes-it-official-and-launches-resume-search/" TargetMode="External"/><Relationship Id="rId76" Type="http://schemas.openxmlformats.org/officeDocument/2006/relationships/hyperlink" Target="https://es.wikipedia.org/wiki/Sodimac" TargetMode="External"/><Relationship Id="rId97" Type="http://schemas.openxmlformats.org/officeDocument/2006/relationships/hyperlink" Target="https://es.wikipedia.org/wiki/Am%C3%A9rica" TargetMode="External"/><Relationship Id="rId120" Type="http://schemas.openxmlformats.org/officeDocument/2006/relationships/image" Target="media/image6.png"/><Relationship Id="rId141" Type="http://schemas.openxmlformats.org/officeDocument/2006/relationships/hyperlink" Target="http://orientacion-laboral.infojobs.net/mercado-laboral" TargetMode="External"/><Relationship Id="rId7" Type="http://schemas.openxmlformats.org/officeDocument/2006/relationships/settings" Target="settings.xml"/><Relationship Id="rId162" Type="http://schemas.openxmlformats.org/officeDocument/2006/relationships/hyperlink" Target="https://en.wikipedia.org/wiki/LinkedIn" TargetMode="External"/><Relationship Id="rId183" Type="http://schemas.openxmlformats.org/officeDocument/2006/relationships/hyperlink" Target="https://linkedinsiders.wordpress.com/2012/02/12/linkedin-the-next-big-xing-businessnetzwerke-in-deutschland-2012/" TargetMode="External"/><Relationship Id="rId218" Type="http://schemas.openxmlformats.org/officeDocument/2006/relationships/hyperlink" Target="https://en.wikipedia.org/wiki/Glassdoor" TargetMode="External"/><Relationship Id="rId24" Type="http://schemas.openxmlformats.org/officeDocument/2006/relationships/hyperlink" Target="http://www.larazon.es/economia/nueve-millones-de-usuarios-fusionan-su-perfil-profesional-y-personal-en-bebee-CB11231175" TargetMode="External"/><Relationship Id="rId45" Type="http://schemas.openxmlformats.org/officeDocument/2006/relationships/hyperlink" Target="https://es.wikipedia.org/wiki/Indeed" TargetMode="External"/><Relationship Id="rId66" Type="http://schemas.openxmlformats.org/officeDocument/2006/relationships/hyperlink" Target="http://www.indeed.com/founders.jsp" TargetMode="External"/><Relationship Id="rId87" Type="http://schemas.openxmlformats.org/officeDocument/2006/relationships/hyperlink" Target="https://es.wikipedia.org/wiki/Sodimac" TargetMode="External"/><Relationship Id="rId110" Type="http://schemas.openxmlformats.org/officeDocument/2006/relationships/image" Target="media/image1.png"/><Relationship Id="rId131" Type="http://schemas.openxmlformats.org/officeDocument/2006/relationships/hyperlink" Target="https://es.wikipedia.org/wiki/InfoJobs" TargetMode="External"/><Relationship Id="rId152" Type="http://schemas.openxmlformats.org/officeDocument/2006/relationships/hyperlink" Target="http://tecnologia.elpais.com/tecnologia/2004/05/13/actualidad/1084436878_850215.html" TargetMode="External"/><Relationship Id="rId173" Type="http://schemas.openxmlformats.org/officeDocument/2006/relationships/hyperlink" Target="https://www.worldcat.org/issn/0013-0613" TargetMode="External"/><Relationship Id="rId194" Type="http://schemas.openxmlformats.org/officeDocument/2006/relationships/hyperlink" Target="https://www.worldcat.org/issn/0013-0613" TargetMode="External"/><Relationship Id="rId208" Type="http://schemas.openxmlformats.org/officeDocument/2006/relationships/hyperlink" Target="https://en.wikipedia.org/wiki/Job_search_engine" TargetMode="External"/><Relationship Id="rId229" Type="http://schemas.openxmlformats.org/officeDocument/2006/relationships/footer" Target="footer1.xml"/><Relationship Id="rId14" Type="http://schemas.openxmlformats.org/officeDocument/2006/relationships/hyperlink" Target="https://es.wikipedia.org/w/index.php?title=Javier_C%C3%A1mara_Rica&amp;action=edit&amp;redlink=1" TargetMode="External"/><Relationship Id="rId35" Type="http://schemas.openxmlformats.org/officeDocument/2006/relationships/hyperlink" Target="https://es.wikipedia.org/wiki/Ya.com" TargetMode="External"/><Relationship Id="rId56" Type="http://schemas.openxmlformats.org/officeDocument/2006/relationships/hyperlink" Target="http://www.indeed.com/founders.jsp" TargetMode="External"/><Relationship Id="rId77" Type="http://schemas.openxmlformats.org/officeDocument/2006/relationships/hyperlink" Target="https://es.wikipedia.org/wiki/Construcci%C3%B3n" TargetMode="External"/><Relationship Id="rId100" Type="http://schemas.openxmlformats.org/officeDocument/2006/relationships/hyperlink" Target="https://es.wikipedia.org/wiki/Sodimac" TargetMode="External"/><Relationship Id="rId8" Type="http://schemas.openxmlformats.org/officeDocument/2006/relationships/webSettings" Target="webSettings.xml"/><Relationship Id="rId98" Type="http://schemas.openxmlformats.org/officeDocument/2006/relationships/hyperlink" Target="http://www.latercera.com/noticia/negocios/2013/06/655-529072-9-sodimac-anuncia-ingreso-al-mercado-uruguayo-con-la-apertura-de-dos-tiendas.shtml" TargetMode="External"/><Relationship Id="rId121" Type="http://schemas.openxmlformats.org/officeDocument/2006/relationships/hyperlink" Target="http://www.linkedin.com/company/habitissimo" TargetMode="External"/><Relationship Id="rId142" Type="http://schemas.openxmlformats.org/officeDocument/2006/relationships/hyperlink" Target="http://www.expansion.com/2001/10/04/economia-politica/economia/760019.html" TargetMode="External"/><Relationship Id="rId163" Type="http://schemas.openxmlformats.org/officeDocument/2006/relationships/hyperlink" Target="https://en.wikipedia.org/wiki/XING" TargetMode="External"/><Relationship Id="rId184" Type="http://schemas.openxmlformats.org/officeDocument/2006/relationships/hyperlink" Target="https://en.wikipedia.org/wiki/XING" TargetMode="External"/><Relationship Id="rId219" Type="http://schemas.openxmlformats.org/officeDocument/2006/relationships/hyperlink" Target="https://en.wikipedia.org/wiki/Red_Herring_(magazine)" TargetMode="External"/><Relationship Id="rId230" Type="http://schemas.openxmlformats.org/officeDocument/2006/relationships/footer" Target="footer2.xml"/><Relationship Id="rId25" Type="http://schemas.openxmlformats.org/officeDocument/2006/relationships/hyperlink" Target="http://cincodias.com/cincodias/2016/07/06/empresas/1467807312_001686.html" TargetMode="External"/><Relationship Id="rId46" Type="http://schemas.openxmlformats.org/officeDocument/2006/relationships/hyperlink" Target="http://buscadordempleos.com/bolsa-de-trabajo/indeed/" TargetMode="External"/><Relationship Id="rId67" Type="http://schemas.openxmlformats.org/officeDocument/2006/relationships/hyperlink" Target="http://www.bloomberg.com/research/stocks/private/snapshot.asp?privcapId=20335908" TargetMode="External"/><Relationship Id="rId20" Type="http://schemas.openxmlformats.org/officeDocument/2006/relationships/hyperlink" Target="https://es.wikipedia.org/wiki/BeBee" TargetMode="External"/><Relationship Id="rId41" Type="http://schemas.openxmlformats.org/officeDocument/2006/relationships/hyperlink" Target="https://es.wikipedia.org/wiki/Indeed" TargetMode="External"/><Relationship Id="rId62" Type="http://schemas.openxmlformats.org/officeDocument/2006/relationships/hyperlink" Target="http://techcrunch.com/2010/11/17/indeed-monster-largest-job-site/" TargetMode="External"/><Relationship Id="rId83" Type="http://schemas.openxmlformats.org/officeDocument/2006/relationships/hyperlink" Target="https://es.wikipedia.org/wiki/Chile" TargetMode="External"/><Relationship Id="rId88" Type="http://schemas.openxmlformats.org/officeDocument/2006/relationships/hyperlink" Target="https://es.wikipedia.org/wiki/Sodimac" TargetMode="External"/><Relationship Id="rId111" Type="http://schemas.openxmlformats.org/officeDocument/2006/relationships/hyperlink" Target="mailto:prensa@habitissimo.com" TargetMode="External"/><Relationship Id="rId132" Type="http://schemas.openxmlformats.org/officeDocument/2006/relationships/hyperlink" Target="https://es.wikipedia.org/w/index.php?title=Bolsa_de_empleo&amp;action=edit&amp;redlink=1" TargetMode="External"/><Relationship Id="rId153" Type="http://schemas.openxmlformats.org/officeDocument/2006/relationships/hyperlink" Target="http://www.baquia.com/tecnologia-y-negocios/entry/emprendedores/la-editora-de-20-minutos-compra-infojobs-y-segundamano" TargetMode="External"/><Relationship Id="rId174" Type="http://schemas.openxmlformats.org/officeDocument/2006/relationships/hyperlink" Target="https://en.wikipedia.org/wiki/XING" TargetMode="External"/><Relationship Id="rId179" Type="http://schemas.openxmlformats.org/officeDocument/2006/relationships/hyperlink" Target="https://twitter.com/larshinrichs/status/14180646197" TargetMode="External"/><Relationship Id="rId195" Type="http://schemas.openxmlformats.org/officeDocument/2006/relationships/hyperlink" Target="https://en.wikipedia.org/wiki/XING" TargetMode="External"/><Relationship Id="rId209" Type="http://schemas.openxmlformats.org/officeDocument/2006/relationships/hyperlink" Target="https://en.wikipedia.org/wiki/Review_Site" TargetMode="External"/><Relationship Id="rId190" Type="http://schemas.openxmlformats.org/officeDocument/2006/relationships/hyperlink" Target="https://www.handelsblatt.com/unternehmen/it-medien/karrierenetzwerk-xing-betreiberfirma-heisst-kuenftig-new-work-se/23973148.html" TargetMode="External"/><Relationship Id="rId204" Type="http://schemas.openxmlformats.org/officeDocument/2006/relationships/hyperlink" Target="https://linkedinsiders.wordpress.com/2012/02/12/linkedin-the-next-big-xing-businessnetzwerke-in-deutschland-2012/" TargetMode="External"/><Relationship Id="rId220" Type="http://schemas.openxmlformats.org/officeDocument/2006/relationships/hyperlink" Target="https://en.wikipedia.org/wiki/Social_media" TargetMode="External"/><Relationship Id="rId225" Type="http://schemas.openxmlformats.org/officeDocument/2006/relationships/hyperlink" Target="http://www.KmellApps.com" TargetMode="External"/><Relationship Id="rId15" Type="http://schemas.openxmlformats.org/officeDocument/2006/relationships/hyperlink" Target="https://es.wikipedia.org/w/index.php?title=Juan_Imaz&amp;action=edit&amp;redlink=1" TargetMode="External"/><Relationship Id="rId36" Type="http://schemas.openxmlformats.org/officeDocument/2006/relationships/hyperlink" Target="https://es.wikipedia.org/wiki/BeBee" TargetMode="External"/><Relationship Id="rId57" Type="http://schemas.openxmlformats.org/officeDocument/2006/relationships/hyperlink" Target="http://www.bloomberg.com/research/stocks/private/snapshot.asp?privcapId=20335908" TargetMode="External"/><Relationship Id="rId106" Type="http://schemas.openxmlformats.org/officeDocument/2006/relationships/hyperlink" Target="https://es.wikipedia.org/wiki/Organizaci%C3%B3n_Soriana" TargetMode="External"/><Relationship Id="rId127" Type="http://schemas.openxmlformats.org/officeDocument/2006/relationships/hyperlink" Target="http://www.youtube.com/habitissimo" TargetMode="External"/><Relationship Id="rId10" Type="http://schemas.openxmlformats.org/officeDocument/2006/relationships/endnotes" Target="endnotes.xml"/><Relationship Id="rId31" Type="http://schemas.openxmlformats.org/officeDocument/2006/relationships/hyperlink" Target="http://www.diariodesevilla.es/" TargetMode="External"/><Relationship Id="rId52" Type="http://schemas.openxmlformats.org/officeDocument/2006/relationships/hyperlink" Target="http://techcrunch.com/2010/11/17/indeed-monster-largest-job-site/" TargetMode="External"/><Relationship Id="rId73" Type="http://schemas.openxmlformats.org/officeDocument/2006/relationships/hyperlink" Target="https://es.wikipedia.org/wiki/Ferreter%C3%ADa" TargetMode="External"/><Relationship Id="rId78" Type="http://schemas.openxmlformats.org/officeDocument/2006/relationships/hyperlink" Target="https://es.wikipedia.org/wiki/Ferreter%C3%ADa" TargetMode="External"/><Relationship Id="rId94" Type="http://schemas.openxmlformats.org/officeDocument/2006/relationships/hyperlink" Target="https://es.wikipedia.org/wiki/Sociedad_an%C3%B3nima" TargetMode="External"/><Relationship Id="rId99" Type="http://schemas.openxmlformats.org/officeDocument/2006/relationships/hyperlink" Target="http://www.cronista.com/ripe/Falabella-desembarca-en-Brasil-con-la-compra-de-una-cadena-de-homecenter-20130530-0067.html" TargetMode="External"/><Relationship Id="rId101" Type="http://schemas.openxmlformats.org/officeDocument/2006/relationships/hyperlink" Target="https://es.wikipedia.org/wiki/Sodimac" TargetMode="External"/><Relationship Id="rId122" Type="http://schemas.openxmlformats.org/officeDocument/2006/relationships/hyperlink" Target="mailto:prensa@habitissimo.com" TargetMode="External"/><Relationship Id="rId143" Type="http://schemas.openxmlformats.org/officeDocument/2006/relationships/hyperlink" Target="http://www.internautas.org/html/547.html" TargetMode="External"/><Relationship Id="rId148" Type="http://schemas.openxmlformats.org/officeDocument/2006/relationships/hyperlink" Target="http://elpais.com/diario/2004/06/20/negocio/1087739256_850215.html" TargetMode="External"/><Relationship Id="rId164" Type="http://schemas.openxmlformats.org/officeDocument/2006/relationships/hyperlink" Target="https://en.wikipedia.org/wiki/XING" TargetMode="External"/><Relationship Id="rId169" Type="http://schemas.openxmlformats.org/officeDocument/2006/relationships/hyperlink" Target="https://www.handelsblatt.com/unternehmen/it-medien/karrierenetzwerk-xing-betreiberfirma-heisst-kuenftig-new-work-se/23973148.html" TargetMode="External"/><Relationship Id="rId185" Type="http://schemas.openxmlformats.org/officeDocument/2006/relationships/hyperlink" Target="https://www.campaignlive.co.uk/article/xing-appoints-ebay-executive-gross-selbeck-ceo/864307"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en.wikipedia.org/wiki/XING" TargetMode="External"/><Relationship Id="rId210" Type="http://schemas.openxmlformats.org/officeDocument/2006/relationships/hyperlink" Target="https://en.wikipedia.org/wiki/Tim_Besse" TargetMode="External"/><Relationship Id="rId215" Type="http://schemas.openxmlformats.org/officeDocument/2006/relationships/hyperlink" Target="https://en.wikipedia.org/wiki/Review_Site" TargetMode="External"/><Relationship Id="rId26" Type="http://schemas.openxmlformats.org/officeDocument/2006/relationships/hyperlink" Target="http://cincodias.com/" TargetMode="External"/><Relationship Id="rId231" Type="http://schemas.openxmlformats.org/officeDocument/2006/relationships/header" Target="header3.xml"/><Relationship Id="rId47" Type="http://schemas.openxmlformats.org/officeDocument/2006/relationships/hyperlink" Target="http://buscadordempleos.com/bolsa-de-trabajo/indeed/" TargetMode="External"/><Relationship Id="rId68" Type="http://schemas.openxmlformats.org/officeDocument/2006/relationships/hyperlink" Target="http://www.searchenginejournal.com/indeedcom-launches-job-search-ppc-advertising-network/3420/" TargetMode="External"/><Relationship Id="rId89" Type="http://schemas.openxmlformats.org/officeDocument/2006/relationships/hyperlink" Target="https://es.wikipedia.org/wiki/Sodimac" TargetMode="External"/><Relationship Id="rId112" Type="http://schemas.openxmlformats.org/officeDocument/2006/relationships/image" Target="media/image2.png"/><Relationship Id="rId133" Type="http://schemas.openxmlformats.org/officeDocument/2006/relationships/hyperlink" Target="https://es.wikipedia.org/wiki/Empleo" TargetMode="External"/><Relationship Id="rId154" Type="http://schemas.openxmlformats.org/officeDocument/2006/relationships/hyperlink" Target="https://es.wikipedia.org/wiki/Organizaci%C3%B3n_Soriana" TargetMode="External"/><Relationship Id="rId175" Type="http://schemas.openxmlformats.org/officeDocument/2006/relationships/hyperlink" Target="https://www.nytimes.com/2007/01/24/technology/24munich.html" TargetMode="External"/><Relationship Id="rId196" Type="http://schemas.openxmlformats.org/officeDocument/2006/relationships/hyperlink" Target="https://www.nytimes.com/2007/01/24/technology/24munich.html" TargetMode="External"/><Relationship Id="rId200" Type="http://schemas.openxmlformats.org/officeDocument/2006/relationships/hyperlink" Target="https://twitter.com/larshinrichs/status/14180646197" TargetMode="External"/><Relationship Id="rId16" Type="http://schemas.openxmlformats.org/officeDocument/2006/relationships/hyperlink" Target="https://es.wikipedia.org/wiki/BeBee" TargetMode="External"/><Relationship Id="rId221" Type="http://schemas.openxmlformats.org/officeDocument/2006/relationships/hyperlink" Target="https://en.wikipedia.org/wiki/Social_media" TargetMode="External"/><Relationship Id="rId37" Type="http://schemas.openxmlformats.org/officeDocument/2006/relationships/hyperlink" Target="https://es.wikipedia.org/wiki/Indeed" TargetMode="External"/><Relationship Id="rId58" Type="http://schemas.openxmlformats.org/officeDocument/2006/relationships/hyperlink" Target="http://www.searchenginejournal.com/indeedcom-launches-job-search-ppc-advertising-network/3420/" TargetMode="External"/><Relationship Id="rId79" Type="http://schemas.openxmlformats.org/officeDocument/2006/relationships/hyperlink" Target="https://es.wikipedia.org/wiki/Holding" TargetMode="External"/><Relationship Id="rId102" Type="http://schemas.openxmlformats.org/officeDocument/2006/relationships/hyperlink" Target="https://es.wikipedia.org/wiki/Sodimac" TargetMode="External"/><Relationship Id="rId123" Type="http://schemas.openxmlformats.org/officeDocument/2006/relationships/hyperlink" Target="mailto:prensa@habitissimo.com" TargetMode="External"/><Relationship Id="rId144" Type="http://schemas.openxmlformats.org/officeDocument/2006/relationships/hyperlink" Target="http://tecnologia.elpais.com/tecnologia/2004/05/13/actualidad/1084436878_850215.html" TargetMode="External"/><Relationship Id="rId90" Type="http://schemas.openxmlformats.org/officeDocument/2006/relationships/hyperlink" Target="http://www.america-retail.com/destacado/ahora-acuerdo-falabella-soriana-abre-la-puerta-a-sodimac-en-mexico/" TargetMode="External"/><Relationship Id="rId165" Type="http://schemas.openxmlformats.org/officeDocument/2006/relationships/hyperlink" Target="https://corporate.xing.com/fileadmin/user_upload/XING_FY_2018_Results_Presentation.pdf/" TargetMode="External"/><Relationship Id="rId186" Type="http://schemas.openxmlformats.org/officeDocument/2006/relationships/hyperlink" Target="https://corporate.xing.com/fileadmin/user_upload/XING_FY_2018_Results_Presentation.pdf/" TargetMode="External"/><Relationship Id="rId211" Type="http://schemas.openxmlformats.org/officeDocument/2006/relationships/hyperlink" Target="https://en.wikipedia.org/wiki/Robert_Hohman" TargetMode="External"/><Relationship Id="rId232" Type="http://schemas.openxmlformats.org/officeDocument/2006/relationships/footer" Target="footer3.xml"/><Relationship Id="rId27" Type="http://schemas.openxmlformats.org/officeDocument/2006/relationships/hyperlink" Target="https://es.wikipedia.org/wiki/Ya.com" TargetMode="External"/><Relationship Id="rId48" Type="http://schemas.openxmlformats.org/officeDocument/2006/relationships/hyperlink" Target="https://es.wikipedia.org/wiki/Indeed" TargetMode="External"/><Relationship Id="rId69" Type="http://schemas.openxmlformats.org/officeDocument/2006/relationships/hyperlink" Target="http://www.indeed.com/pressrel/indeed-announces-acquisition-by-recruit-co-ltd.jsp" TargetMode="External"/><Relationship Id="rId113" Type="http://schemas.openxmlformats.org/officeDocument/2006/relationships/hyperlink" Target="http://pinterest.com/habitissimo" TargetMode="External"/><Relationship Id="rId134" Type="http://schemas.openxmlformats.org/officeDocument/2006/relationships/hyperlink" Target="https://es.wikipedia.org/wiki/An%C3%A1lisis_de_audiencias" TargetMode="External"/><Relationship Id="rId80" Type="http://schemas.openxmlformats.org/officeDocument/2006/relationships/hyperlink" Target="https://es.wikipedia.org/wiki/Falabella" TargetMode="External"/><Relationship Id="rId155" Type="http://schemas.openxmlformats.org/officeDocument/2006/relationships/hyperlink" Target="https://www.monster.es/" TargetMode="External"/><Relationship Id="rId176" Type="http://schemas.openxmlformats.org/officeDocument/2006/relationships/hyperlink" Target="https://en.wikipedia.org/wiki/International_Standard_Serial_Number" TargetMode="External"/><Relationship Id="rId197" Type="http://schemas.openxmlformats.org/officeDocument/2006/relationships/hyperlink" Target="https://en.wikipedia.org/wiki/International_Standard_Serial_Number" TargetMode="External"/><Relationship Id="rId201" Type="http://schemas.openxmlformats.org/officeDocument/2006/relationships/hyperlink" Target="https://en.wikipedia.org/wiki/XING" TargetMode="External"/><Relationship Id="rId222" Type="http://schemas.openxmlformats.org/officeDocument/2006/relationships/hyperlink" Target="https://en.wikipedia.org/wiki/Red_Herring_(magazine)" TargetMode="External"/><Relationship Id="rId17" Type="http://schemas.openxmlformats.org/officeDocument/2006/relationships/hyperlink" Target="https://es.wikipedia.org/wiki/BeBee" TargetMode="External"/><Relationship Id="rId38" Type="http://schemas.openxmlformats.org/officeDocument/2006/relationships/hyperlink" Target="https://es.wikipedia.org/wiki/Indeed" TargetMode="External"/><Relationship Id="rId59" Type="http://schemas.openxmlformats.org/officeDocument/2006/relationships/hyperlink" Target="http://www.indeed.com/pressrel/indeed-announces-acquisition-by-recruit-co-ltd.jsp" TargetMode="External"/><Relationship Id="rId103" Type="http://schemas.openxmlformats.org/officeDocument/2006/relationships/hyperlink" Target="http://www.america-retail.com/destacado/ahora-acuerdo-falabella-soriana-abre-la-puerta-a-sodimac-en-mexico/" TargetMode="External"/><Relationship Id="rId124" Type="http://schemas.openxmlformats.org/officeDocument/2006/relationships/hyperlink" Target="http://pinterest.com/habitissimo" TargetMode="External"/><Relationship Id="rId70" Type="http://schemas.openxmlformats.org/officeDocument/2006/relationships/hyperlink" Target="https://es.wikipedia.org/wiki/Recruit" TargetMode="External"/><Relationship Id="rId91" Type="http://schemas.openxmlformats.org/officeDocument/2006/relationships/hyperlink" Target="http://www.cooperativa.cl/noticias/pais/falabella-y-sodimac-anunciaron-oficialmente-su-fusion-comercial/2003-07-24/143800.html" TargetMode="External"/><Relationship Id="rId145" Type="http://schemas.openxmlformats.org/officeDocument/2006/relationships/hyperlink" Target="http://www.baquia.com/tecnologia-y-negocios/entry/emprendedores/la-editora-de-20-minutos-compra-infojobs-y-segundamano" TargetMode="External"/><Relationship Id="rId166" Type="http://schemas.openxmlformats.org/officeDocument/2006/relationships/hyperlink" Target="https://en.wikipedia.org/wiki/XING" TargetMode="External"/><Relationship Id="rId187" Type="http://schemas.openxmlformats.org/officeDocument/2006/relationships/hyperlink" Target="https://en.wikipedia.org/wiki/XING" TargetMode="External"/><Relationship Id="rId1" Type="http://schemas.openxmlformats.org/officeDocument/2006/relationships/customXml" Target="../customXml/item1.xml"/><Relationship Id="rId212" Type="http://schemas.openxmlformats.org/officeDocument/2006/relationships/hyperlink" Target="https://en.wikipedia.org/wiki/Glassdoor" TargetMode="External"/><Relationship Id="rId233" Type="http://schemas.openxmlformats.org/officeDocument/2006/relationships/fontTable" Target="fontTable.xml"/><Relationship Id="rId28" Type="http://schemas.openxmlformats.org/officeDocument/2006/relationships/hyperlink" Target="https://es.wikipedia.org/wiki/BeBee" TargetMode="External"/><Relationship Id="rId49" Type="http://schemas.openxmlformats.org/officeDocument/2006/relationships/hyperlink" Target="http://buscadordempleos.com/bolsa-de-trabajo/indeed/" TargetMode="External"/><Relationship Id="rId114" Type="http://schemas.openxmlformats.org/officeDocument/2006/relationships/image" Target="media/image3.png"/><Relationship Id="rId60" Type="http://schemas.openxmlformats.org/officeDocument/2006/relationships/hyperlink" Target="https://es.wikipedia.org/wiki/Recruit" TargetMode="External"/><Relationship Id="rId81" Type="http://schemas.openxmlformats.org/officeDocument/2006/relationships/hyperlink" Target="https://es.wikipedia.org/wiki/Sociedad_an%C3%B3nima" TargetMode="External"/><Relationship Id="rId135" Type="http://schemas.openxmlformats.org/officeDocument/2006/relationships/hyperlink" Target="https://es.wikipedia.org/wiki/InfoJobs" TargetMode="External"/><Relationship Id="rId156" Type="http://schemas.openxmlformats.org/officeDocument/2006/relationships/hyperlink" Target="https://hiring.monster.com/recruitment/premium-job-ad.aspx?intcid=CTA_HP_PJA-LK" TargetMode="External"/><Relationship Id="rId177" Type="http://schemas.openxmlformats.org/officeDocument/2006/relationships/hyperlink" Target="https://www.worldcat.org/issn/0362-4331" TargetMode="External"/><Relationship Id="rId198" Type="http://schemas.openxmlformats.org/officeDocument/2006/relationships/hyperlink" Target="https://www.worldcat.org/issn/0362-4331" TargetMode="External"/><Relationship Id="rId202" Type="http://schemas.openxmlformats.org/officeDocument/2006/relationships/hyperlink" Target="https://thenextweb.com/eu/2010/06/08/xing-founder-lars-hinrichs-launches-european-incubator-hackfwd/" TargetMode="External"/><Relationship Id="rId223" Type="http://schemas.openxmlformats.org/officeDocument/2006/relationships/hyperlink" Target="https://en.wikipedia.org/wiki/Social_media" TargetMode="External"/><Relationship Id="rId18" Type="http://schemas.openxmlformats.org/officeDocument/2006/relationships/hyperlink" Target="https://es.wikipedia.org/w/index.php?title=Javier_C%C3%A1mara_Rica&amp;action=edit&amp;redlink=1" TargetMode="External"/><Relationship Id="rId39" Type="http://schemas.openxmlformats.org/officeDocument/2006/relationships/hyperlink" Target="https://es.wikipedia.org/wiki/Estados_Unidos" TargetMode="External"/><Relationship Id="rId50" Type="http://schemas.openxmlformats.org/officeDocument/2006/relationships/hyperlink" Target="http://buscadordempleos.com/bolsa-de-trabajo/indeed/" TargetMode="External"/><Relationship Id="rId104" Type="http://schemas.openxmlformats.org/officeDocument/2006/relationships/hyperlink" Target="http://www.cooperativa.cl/noticias/pais/falabella-y-sodimac-anunciaron-oficialmente-su-fusion-comercial/2003-07-24/143800.html" TargetMode="External"/><Relationship Id="rId125" Type="http://schemas.openxmlformats.org/officeDocument/2006/relationships/hyperlink" Target="https://www.facebook.com/habitissimo" TargetMode="External"/><Relationship Id="rId146" Type="http://schemas.openxmlformats.org/officeDocument/2006/relationships/hyperlink" Target="https://es.wikipedia.org/wiki/Organizaci%C3%B3n_Soriana" TargetMode="External"/><Relationship Id="rId167" Type="http://schemas.openxmlformats.org/officeDocument/2006/relationships/hyperlink" Target="https://www.alexa.com/siteinfo/xing.com" TargetMode="External"/><Relationship Id="rId188" Type="http://schemas.openxmlformats.org/officeDocument/2006/relationships/hyperlink" Target="https://www.alexa.com/siteinfo/xing.com" TargetMode="External"/><Relationship Id="rId71" Type="http://schemas.openxmlformats.org/officeDocument/2006/relationships/hyperlink" Target="https://es.wikipedia.org/wiki/Sodimac" TargetMode="External"/><Relationship Id="rId92" Type="http://schemas.openxmlformats.org/officeDocument/2006/relationships/hyperlink" Target="http://elcomercio.pe/economia/negocios/sodimac-adquirio-sus-competidoras-maestro-y-crate&amp;barrel-s1404-millones-noticia-1757597" TargetMode="External"/><Relationship Id="rId213" Type="http://schemas.openxmlformats.org/officeDocument/2006/relationships/hyperlink" Target="https://en.wikipedia.org/wiki/Glassdoor" TargetMode="External"/><Relationship Id="rId234"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ww.alexa.com/siteinfo/bebee.com" TargetMode="External"/><Relationship Id="rId40" Type="http://schemas.openxmlformats.org/officeDocument/2006/relationships/hyperlink" Target="https://es.wikipedia.org/wiki/Indeed" TargetMode="External"/><Relationship Id="rId115" Type="http://schemas.openxmlformats.org/officeDocument/2006/relationships/hyperlink" Target="https://www.facebook.com/habitissimo" TargetMode="External"/><Relationship Id="rId136" Type="http://schemas.openxmlformats.org/officeDocument/2006/relationships/hyperlink" Target="https://es.wikipedia.org/w/index.php?title=Bolsa_de_empleo&amp;action=edit&amp;redlink=1" TargetMode="External"/><Relationship Id="rId157" Type="http://schemas.openxmlformats.org/officeDocument/2006/relationships/hyperlink" Target="https://www.monster.es/" TargetMode="External"/><Relationship Id="rId178" Type="http://schemas.openxmlformats.org/officeDocument/2006/relationships/hyperlink" Target="https://en.wikipedia.org/wiki/XING" TargetMode="External"/><Relationship Id="rId61" Type="http://schemas.openxmlformats.org/officeDocument/2006/relationships/hyperlink" Target="http://www.indeed.com/about" TargetMode="External"/><Relationship Id="rId82" Type="http://schemas.openxmlformats.org/officeDocument/2006/relationships/hyperlink" Target="https://es.wikipedia.org/wiki/Valpara%C3%ADso" TargetMode="External"/><Relationship Id="rId199" Type="http://schemas.openxmlformats.org/officeDocument/2006/relationships/hyperlink" Target="https://en.wikipedia.org/wiki/XING" TargetMode="External"/><Relationship Id="rId203" Type="http://schemas.openxmlformats.org/officeDocument/2006/relationships/hyperlink" Target="https://en.wikipedia.org/wiki/XING" TargetMode="External"/><Relationship Id="rId19" Type="http://schemas.openxmlformats.org/officeDocument/2006/relationships/hyperlink" Target="https://es.wikipedia.org/w/index.php?title=Juan_Imaz&amp;action=edit&amp;redlink=1" TargetMode="External"/><Relationship Id="rId224" Type="http://schemas.openxmlformats.org/officeDocument/2006/relationships/hyperlink" Target="https://en.wikipedia.org/wiki/Social_media" TargetMode="External"/><Relationship Id="rId30" Type="http://schemas.openxmlformats.org/officeDocument/2006/relationships/hyperlink" Target="http://www.diariodesevilla.es/article/tecnologia/2193556/bebee/la/red/affinity/networking.html" TargetMode="External"/><Relationship Id="rId105" Type="http://schemas.openxmlformats.org/officeDocument/2006/relationships/hyperlink" Target="http://elcomercio.pe/economia/negocios/sodimac-adquirio-sus-competidoras-maestro-y-crate&amp;barrel-s1404-millones-noticia-1757597" TargetMode="External"/><Relationship Id="rId126" Type="http://schemas.openxmlformats.org/officeDocument/2006/relationships/hyperlink" Target="https://twitter.com/habitissimo" TargetMode="External"/><Relationship Id="rId147" Type="http://schemas.openxmlformats.org/officeDocument/2006/relationships/hyperlink" Target="http://www.ojdinteractiva.es/medios-digitales/infojobs-evolucion-audiencia/totales/anual/217/trafico-global/" TargetMode="External"/><Relationship Id="rId168" Type="http://schemas.openxmlformats.org/officeDocument/2006/relationships/hyperlink" Target="https://en.wikipedia.org/wiki/XING" TargetMode="External"/><Relationship Id="rId51" Type="http://schemas.openxmlformats.org/officeDocument/2006/relationships/hyperlink" Target="http://www.indeed.com/about" TargetMode="External"/><Relationship Id="rId72" Type="http://schemas.openxmlformats.org/officeDocument/2006/relationships/hyperlink" Target="https://es.wikipedia.org/wiki/Construcci%C3%B3n" TargetMode="External"/><Relationship Id="rId93" Type="http://schemas.openxmlformats.org/officeDocument/2006/relationships/hyperlink" Target="https://es.wikipedia.org/wiki/Organizaci%C3%B3n_Soriana" TargetMode="External"/><Relationship Id="rId189" Type="http://schemas.openxmlformats.org/officeDocument/2006/relationships/hyperlink" Target="https://en.wikipedia.org/wiki/XING" TargetMode="External"/><Relationship Id="rId3" Type="http://schemas.openxmlformats.org/officeDocument/2006/relationships/customXml" Target="../customXml/item3.xml"/><Relationship Id="rId214" Type="http://schemas.openxmlformats.org/officeDocument/2006/relationships/hyperlink" Target="https://en.wikipedia.org/wiki/Job_search_engine" TargetMode="External"/><Relationship Id="rId116" Type="http://schemas.openxmlformats.org/officeDocument/2006/relationships/image" Target="media/image4.png"/><Relationship Id="rId137" Type="http://schemas.openxmlformats.org/officeDocument/2006/relationships/hyperlink" Target="https://es.wikipedia.org/wiki/Empleo" TargetMode="External"/><Relationship Id="rId158" Type="http://schemas.openxmlformats.org/officeDocument/2006/relationships/hyperlink" Target="https://hiring.monster.com/recruitment/premium-job-ad.aspx?intcid=CTA_HP_PJA-LK"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0.png"/><Relationship Id="rId5" Type="http://schemas.openxmlformats.org/officeDocument/2006/relationships/image" Target="media/image110.png"/><Relationship Id="rId4" Type="http://schemas.openxmlformats.org/officeDocument/2006/relationships/image" Target="media/image10.sv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pro/Library/Containers/com.microsoft.Word/Data/Library/Application%20Support/Microsoft/Office/16.0/DTS/Search/%7b59577832-9BA4-B045-8C3B-EBB12816AF2C%7dtf56422943.dotx" TargetMode="External"/></Relationships>
</file>

<file path=word/theme/theme1.xml><?xml version="1.0" encoding="utf-8"?>
<a:theme xmlns:a="http://schemas.openxmlformats.org/drawingml/2006/main" name="Office Theme">
  <a:themeElements>
    <a:clrScheme name="Card - Sympathy Tree">
      <a:dk1>
        <a:sysClr val="windowText" lastClr="000000"/>
      </a:dk1>
      <a:lt1>
        <a:sysClr val="window" lastClr="FFFFFF"/>
      </a:lt1>
      <a:dk2>
        <a:srgbClr val="44546A"/>
      </a:dk2>
      <a:lt2>
        <a:srgbClr val="E7E6E6"/>
      </a:lt2>
      <a:accent1>
        <a:srgbClr val="C00000"/>
      </a:accent1>
      <a:accent2>
        <a:srgbClr val="92D050"/>
      </a:accent2>
      <a:accent3>
        <a:srgbClr val="ED7D31"/>
      </a:accent3>
      <a:accent4>
        <a:srgbClr val="FFC000"/>
      </a:accent4>
      <a:accent5>
        <a:srgbClr val="0563C1"/>
      </a:accent5>
      <a:accent6>
        <a:srgbClr val="FFFF00"/>
      </a:accent6>
      <a:hlink>
        <a:srgbClr val="C00000"/>
      </a:hlink>
      <a:folHlink>
        <a:srgbClr val="C00000"/>
      </a:folHlink>
    </a:clrScheme>
    <a:fontScheme name="Custom 39">
      <a:majorFont>
        <a:latin typeface="Comic Sans MS"/>
        <a:ea typeface=""/>
        <a:cs typeface=""/>
      </a:majorFont>
      <a:minorFont>
        <a:latin typeface="Comic Sans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B6D1A-4BB5-44BF-AE1C-92A76450EB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28AA3E-6138-4F6D-8853-FDD7134BB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74A5C-2A9C-4B8E-B35E-F87A02214005}">
  <ds:schemaRefs>
    <ds:schemaRef ds:uri="http://schemas.microsoft.com/sharepoint/v3/contenttype/forms"/>
  </ds:schemaRefs>
</ds:datastoreItem>
</file>

<file path=customXml/itemProps4.xml><?xml version="1.0" encoding="utf-8"?>
<ds:datastoreItem xmlns:ds="http://schemas.openxmlformats.org/officeDocument/2006/customXml" ds:itemID="{3593CA46-D169-6F4D-952F-3020EADB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{59577832-9BA4-B045-8C3B-EBB12816AF2C}tf56422943.dotx</Template>
  <TotalTime>573</TotalTime>
  <Pages>49</Pages>
  <Words>62</Words>
  <Characters>342</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setecsa307@gmail.com</dc:creator>
  <cp:keywords/>
  <dc:description/>
  <cp:lastModifiedBy>setecsa307@gmail.com</cp:lastModifiedBy>
  <cp:revision>66</cp:revision>
  <cp:lastPrinted>2019-10-31T23:59:00Z</cp:lastPrinted>
  <dcterms:created xsi:type="dcterms:W3CDTF">2019-10-27T19:22:00Z</dcterms:created>
  <dcterms:modified xsi:type="dcterms:W3CDTF">2019-11-02T20:50:00Z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